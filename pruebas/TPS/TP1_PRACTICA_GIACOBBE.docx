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BD5449" w:rsidRPr="009C3234" w14:paraId="66CCE4A4" w14:textId="77777777" w:rsidTr="009C3234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E5FA86A" w14:textId="77777777" w:rsidR="00BD5449" w:rsidRPr="009C3234" w:rsidRDefault="00BD5449" w:rsidP="009C3234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DATOS DEL  ALUMNOS</w:t>
            </w:r>
          </w:p>
        </w:tc>
      </w:tr>
      <w:tr w:rsidR="00B64F96" w:rsidRPr="009C3234" w14:paraId="3CF57483" w14:textId="77777777" w:rsidTr="004F62C5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5D6C446A" w14:textId="141F7D4C" w:rsidR="00B64F96" w:rsidRPr="009C3234" w:rsidRDefault="00B64F96" w:rsidP="00B64F96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  <w:r w:rsidR="00A75286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1k02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1D89725F" w14:textId="23625740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 w:rsidR="00A75286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Cruz, Pedro</w:t>
            </w:r>
          </w:p>
        </w:tc>
      </w:tr>
      <w:tr w:rsidR="00B64F96" w:rsidRPr="009C3234" w14:paraId="4C538D52" w14:textId="77777777" w:rsidTr="004F62C5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2F83A2CD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096AD0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</w:p>
        </w:tc>
      </w:tr>
      <w:tr w:rsidR="00BD5449" w:rsidRPr="009C3234" w14:paraId="080918A2" w14:textId="77777777" w:rsidTr="004F62C5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3C6161E0" w14:textId="0DD1E5CF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  <w:r w:rsidR="00A75286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48600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F4951B" w14:textId="1A000F16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 w:rsidR="00A75286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Giacobbe, Franco Darío</w:t>
            </w:r>
          </w:p>
        </w:tc>
      </w:tr>
      <w:tr w:rsidR="00BD5449" w:rsidRPr="009C3234" w14:paraId="64B378D6" w14:textId="77777777" w:rsidTr="009C3234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002C103" w14:textId="77777777" w:rsidR="00BD5449" w:rsidRPr="009C3234" w:rsidRDefault="00BD5449" w:rsidP="009C3234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</w:tbl>
    <w:p w14:paraId="542FA765" w14:textId="0F4F7F49" w:rsidR="0008535F" w:rsidRDefault="0008535F" w:rsidP="004F62C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Ejercicio: </w:t>
      </w:r>
      <w:r w:rsidR="00A75286">
        <w:rPr>
          <w:b/>
          <w:sz w:val="24"/>
        </w:rPr>
        <w:t>1</w:t>
      </w:r>
    </w:p>
    <w:p w14:paraId="4335BEFC" w14:textId="743E71AA" w:rsidR="00697A06" w:rsidRPr="00A75286" w:rsidRDefault="004F62C5" w:rsidP="0008535F">
      <w:pPr>
        <w:spacing w:before="120" w:after="120" w:line="240" w:lineRule="auto"/>
      </w:pPr>
      <w:r>
        <w:rPr>
          <w:b/>
          <w:sz w:val="24"/>
        </w:rPr>
        <w:t>Enunciado</w:t>
      </w:r>
      <w:r w:rsidR="00FD255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A75286">
        <w:t xml:space="preserve">Conociendo el total de ventas mensual de una empresa. </w:t>
      </w:r>
      <w:r w:rsidR="00A75286">
        <w:t>Cuyos porcentajes</w:t>
      </w:r>
      <w:r w:rsidR="00A75286">
        <w:t xml:space="preserve"> de ganancia en cada uno de los rubros fue: Sanitarios 25%</w:t>
      </w:r>
      <w:r w:rsidR="00A75286">
        <w:t>,</w:t>
      </w:r>
      <w:r w:rsidR="00A75286">
        <w:t xml:space="preserve"> Electricidad 40%</w:t>
      </w:r>
      <w:r w:rsidR="00A75286">
        <w:t>,</w:t>
      </w:r>
      <w:r w:rsidR="00A75286">
        <w:t xml:space="preserve"> Gas 30%</w:t>
      </w:r>
      <w:r w:rsidR="00A75286">
        <w:t>,</w:t>
      </w:r>
      <w:r w:rsidR="00A75286">
        <w:t xml:space="preserve"> Otros 5%</w:t>
      </w:r>
      <w:r w:rsidR="00A75286">
        <w:t>.</w:t>
      </w:r>
      <w:r w:rsidR="00A75286">
        <w:t xml:space="preserve"> S</w:t>
      </w:r>
      <w:r w:rsidR="00A75286">
        <w:t>e pide</w:t>
      </w:r>
      <w:r w:rsidR="00A75286">
        <w:t xml:space="preserve"> </w:t>
      </w:r>
      <w:r w:rsidR="00A75286">
        <w:t>m</w:t>
      </w:r>
      <w:r w:rsidR="00A75286">
        <w:t>ostrar el monto que vendió la empresa en cada uno de sus rubros.</w:t>
      </w:r>
    </w:p>
    <w:p w14:paraId="7FEC9598" w14:textId="77777777" w:rsidR="00697A06" w:rsidRPr="00DA5D7E" w:rsidRDefault="00DA5D7E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3233F66F" w14:textId="77777777" w:rsidR="005F2B30" w:rsidRPr="00DA5D7E" w:rsidRDefault="00697A06" w:rsidP="0008535F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2536DEF8" w14:textId="151DAC3F" w:rsidR="00B64F96" w:rsidRPr="00A75286" w:rsidRDefault="00A75286" w:rsidP="00A75286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Monto total en cada uno de los rubros</w:t>
      </w:r>
    </w:p>
    <w:p w14:paraId="45148F68" w14:textId="77777777" w:rsidR="00697A06" w:rsidRPr="005F2B30" w:rsidRDefault="00697A06" w:rsidP="0008535F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40CE7547" w14:textId="2BCF81D1" w:rsidR="004F3441" w:rsidRDefault="00A75286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Total</w:t>
      </w:r>
      <w:proofErr w:type="gramEnd"/>
      <w:r>
        <w:rPr>
          <w:rFonts w:cs="Arial"/>
          <w:color w:val="000000"/>
          <w:sz w:val="20"/>
        </w:rPr>
        <w:t xml:space="preserve"> de ventas mensual de una empresa</w:t>
      </w:r>
    </w:p>
    <w:p w14:paraId="4B75FF3B" w14:textId="778B9E46" w:rsidR="00B64F96" w:rsidRPr="00C00DE8" w:rsidRDefault="00A75286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Porcentaje de ventas de cada rubro</w:t>
      </w:r>
    </w:p>
    <w:p w14:paraId="08CD5D7E" w14:textId="77777777" w:rsidR="00697A06" w:rsidRPr="005F2B30" w:rsidRDefault="00697A06" w:rsidP="0008535F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49886332" w14:textId="30350839" w:rsidR="004F3441" w:rsidRDefault="00D178F2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Ingresar el total de ventas mensual _T</w:t>
      </w:r>
    </w:p>
    <w:p w14:paraId="10524664" w14:textId="212904E0" w:rsidR="00B64F96" w:rsidRDefault="00D178F2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MS = _T * S </w:t>
      </w:r>
    </w:p>
    <w:p w14:paraId="3DACC9C9" w14:textId="16E47F1C" w:rsidR="00D178F2" w:rsidRDefault="00D178F2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ME = _T * E</w:t>
      </w:r>
    </w:p>
    <w:p w14:paraId="56ED1190" w14:textId="297D30E7" w:rsidR="00D178F2" w:rsidRDefault="00D178F2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MG = _T * G</w:t>
      </w:r>
    </w:p>
    <w:p w14:paraId="42C9CD9B" w14:textId="45078E36" w:rsidR="00D178F2" w:rsidRDefault="00D178F2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MO = _T * O</w:t>
      </w:r>
    </w:p>
    <w:p w14:paraId="4DE7965E" w14:textId="362B3895" w:rsidR="00D178F2" w:rsidRPr="00C00DE8" w:rsidRDefault="00D178F2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Mostrar MS, ME, MG, MO</w:t>
      </w:r>
    </w:p>
    <w:p w14:paraId="3F6319E8" w14:textId="77777777" w:rsidR="00C00DE8" w:rsidRPr="00C00DE8" w:rsidRDefault="00C00DE8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57E5C03B" w14:textId="151EACE5" w:rsidR="00C00DE8" w:rsidRDefault="00A75286" w:rsidP="0008535F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EVALUACION</w:t>
      </w:r>
    </w:p>
    <w:p w14:paraId="240C874E" w14:textId="77777777" w:rsidR="00C00DE8" w:rsidRDefault="00C00DE8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0FAF7615" w14:textId="77777777" w:rsidR="00A67E81" w:rsidRPr="00C00DE8" w:rsidRDefault="00A67E81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5951C6B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A67E81" w:rsidRPr="009C3234" w14:paraId="32EAA98B" w14:textId="77777777" w:rsidTr="0008535F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403D95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874956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15114D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45A57E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4F3441" w:rsidRPr="009C3234" w14:paraId="6EB65730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F76FA02" w14:textId="77777777" w:rsidR="004F3441" w:rsidRPr="00CD6ED2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6207A0" w14:textId="67F40C81" w:rsidR="004F3441" w:rsidRPr="009C3234" w:rsidRDefault="00D178F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MS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CB6A5A" w14:textId="154D7A6C" w:rsidR="004F3441" w:rsidRPr="009C3234" w:rsidRDefault="00D178F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BBE7BF" w14:textId="5D818852" w:rsidR="004F3441" w:rsidRPr="009C3234" w:rsidRDefault="00D178F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MONTO TOTAL DE VENTAS EN RUBRO SANITARIO</w:t>
            </w:r>
          </w:p>
        </w:tc>
      </w:tr>
      <w:tr w:rsidR="004F3441" w:rsidRPr="009C3234" w14:paraId="71BBDCFA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BAD3E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721770" w14:textId="009839DB" w:rsidR="004F3441" w:rsidRPr="009C3234" w:rsidRDefault="00D178F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3F9FD74" w14:textId="7B4A3F64" w:rsidR="004F3441" w:rsidRPr="009C3234" w:rsidRDefault="00D178F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7D15D7" w14:textId="1193616C" w:rsidR="004F3441" w:rsidRPr="009C3234" w:rsidRDefault="00D178F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MONTO TOTAL DE VENTAS EN RUBRO ELECTRICIDAD</w:t>
            </w:r>
          </w:p>
        </w:tc>
      </w:tr>
      <w:tr w:rsidR="004F3441" w:rsidRPr="009C3234" w14:paraId="3D6B45C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195709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A2CC39F" w14:textId="19C4A16A" w:rsidR="004F3441" w:rsidRPr="009C3234" w:rsidRDefault="00D178F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MG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596BF3" w14:textId="5A3B0F50" w:rsidR="004F3441" w:rsidRPr="009C3234" w:rsidRDefault="00D178F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B8F2429" w14:textId="2601277B" w:rsidR="004F3441" w:rsidRPr="009C3234" w:rsidRDefault="00D178F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MONTO TOTAL DE VENTAS EN RUBRO GAS</w:t>
            </w:r>
          </w:p>
        </w:tc>
      </w:tr>
      <w:tr w:rsidR="004F3441" w:rsidRPr="009C3234" w14:paraId="6B0E5856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7600FE6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B4EBE07" w14:textId="3B4AB8AE" w:rsidR="004F3441" w:rsidRPr="009C3234" w:rsidRDefault="00D178F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MO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6DCD35B" w14:textId="6AC4C31A" w:rsidR="004F3441" w:rsidRPr="009C3234" w:rsidRDefault="00D178F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0A52878" w14:textId="2188BB94" w:rsidR="004F3441" w:rsidRPr="009C3234" w:rsidRDefault="00D178F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MONTO TOTAL DE VENTAS EN RUBRO MO</w:t>
            </w:r>
          </w:p>
        </w:tc>
      </w:tr>
      <w:tr w:rsidR="005F2B30" w:rsidRPr="009C3234" w14:paraId="0226D39D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05FC5CB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33BB9D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B138B8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D9DE02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090D60E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690DC31" w14:textId="77777777" w:rsidR="004F3441" w:rsidRPr="009C3234" w:rsidRDefault="004F344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5C1973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490C7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71350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1879E35B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4A8F2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63795C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3360E3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18D39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1713E6F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A67E81" w:rsidRPr="009C3234" w14:paraId="212A7246" w14:textId="77777777" w:rsidTr="0008535F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8F4699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944B61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1C7C0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CE6CA4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2429D" w:rsidRPr="009C3234" w14:paraId="02DF6239" w14:textId="77777777" w:rsidTr="0008535F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46E9EB9" w14:textId="77777777" w:rsidR="0002429D" w:rsidRPr="00A67E8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2CC215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288D87" w14:textId="3A10107C" w:rsidR="0002429D" w:rsidRPr="009C3234" w:rsidRDefault="00D178F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_T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CA5C58" w14:textId="0CBA02A0" w:rsidR="0002429D" w:rsidRPr="009C3234" w:rsidRDefault="00D178F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456FD1" w14:textId="1859C329" w:rsidR="0002429D" w:rsidRPr="009C3234" w:rsidRDefault="00D178F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cs="Arial"/>
                <w:color w:val="000000"/>
                <w:sz w:val="20"/>
                <w:szCs w:val="20"/>
              </w:rPr>
              <w:t>TOTAL</w:t>
            </w:r>
            <w:proofErr w:type="gramEnd"/>
            <w:r>
              <w:rPr>
                <w:rFonts w:cs="Arial"/>
                <w:color w:val="000000"/>
                <w:sz w:val="20"/>
                <w:szCs w:val="20"/>
              </w:rPr>
              <w:t xml:space="preserve"> DE VENTAS MENSUALES EN TODOS LOS RUBROS</w:t>
            </w:r>
          </w:p>
        </w:tc>
      </w:tr>
      <w:tr w:rsidR="00A835D0" w:rsidRPr="009C3234" w14:paraId="1AA44E2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EC7C826" w14:textId="77777777" w:rsidR="00A835D0" w:rsidRPr="00F277E1" w:rsidRDefault="00A835D0" w:rsidP="00A835D0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563ECB" w14:textId="77777777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B3EC54" w14:textId="30136F63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7E32A6" w14:textId="74A4F52A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69E5DF" w14:textId="456F8F5E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PORCENTAJE DE VENTAS EN SANITARIO </w:t>
            </w:r>
          </w:p>
        </w:tc>
      </w:tr>
      <w:tr w:rsidR="00A835D0" w:rsidRPr="009C3234" w14:paraId="0414F397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6D4495C" w14:textId="77777777" w:rsidR="00A835D0" w:rsidRPr="00F277E1" w:rsidRDefault="00A835D0" w:rsidP="00A835D0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90F0CFC" w14:textId="77777777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1721317" w14:textId="76188E83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0531048" w14:textId="272034CC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DA4531A" w14:textId="364BF90A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PORCENTAJE DE VENTAS EN ELECTRICIDAD </w:t>
            </w:r>
          </w:p>
        </w:tc>
      </w:tr>
      <w:tr w:rsidR="00A835D0" w:rsidRPr="009C3234" w14:paraId="53B4A72E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7FC3264" w14:textId="77777777" w:rsidR="00A835D0" w:rsidRPr="00F277E1" w:rsidRDefault="00A835D0" w:rsidP="00A835D0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1261E11" w14:textId="77777777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E5C2FB1" w14:textId="33C88E81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G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19E7803" w14:textId="300FCC59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76EE0D8" w14:textId="08DC10E5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PORCENTAJE DE VENTAS EN GAS </w:t>
            </w:r>
          </w:p>
        </w:tc>
      </w:tr>
      <w:tr w:rsidR="00A835D0" w:rsidRPr="009C3234" w14:paraId="06EFD8AD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C568269" w14:textId="77777777" w:rsidR="00A835D0" w:rsidRPr="00F277E1" w:rsidRDefault="00A835D0" w:rsidP="00A835D0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D5CCFD" w14:textId="77777777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25CD64" w14:textId="6CC9130C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455A1B" w14:textId="78ECA7CB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9EA369" w14:textId="4B21F2CC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PORCENTAJE DE VENTAS EN OTROS </w:t>
            </w:r>
          </w:p>
        </w:tc>
      </w:tr>
      <w:tr w:rsidR="00A835D0" w:rsidRPr="009C3234" w14:paraId="7F5BE4F2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A581D0B" w14:textId="77777777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15F11AD" w14:textId="77777777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35FC28" w14:textId="59FC1899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174A00" w14:textId="77777777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7E8FB5" w14:textId="77777777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A835D0" w:rsidRPr="009C3234" w14:paraId="4CBEF33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B2216" w14:textId="77777777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07575F" w14:textId="77777777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AFA5E2" w14:textId="77777777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7BCF28" w14:textId="77777777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C6F557" w14:textId="77777777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A835D0" w:rsidRPr="009C3234" w14:paraId="0806A71E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485019C" w14:textId="77777777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9B90D8" w14:textId="340CCCA0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1079C6" w14:textId="3587C13B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1C6976" w14:textId="2F85A7EB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A835D0" w:rsidRPr="009C3234" w14:paraId="69940835" w14:textId="77777777" w:rsidTr="00D178F2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B2F4B09" w14:textId="77777777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5E3DA9" w14:textId="56439049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A704860" w14:textId="1DBF7DA3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954565" w14:textId="7EE4773E" w:rsidR="00A835D0" w:rsidRPr="009C3234" w:rsidRDefault="00A835D0" w:rsidP="00A835D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4BF4FDC3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10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A67E81" w:rsidRPr="009C3234" w14:paraId="1B1F9080" w14:textId="77777777" w:rsidTr="00A835D0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B80546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AF035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67E81" w:rsidRPr="009C3234" w14:paraId="542F9B01" w14:textId="77777777" w:rsidTr="00A835D0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F73008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FA58DB" w14:textId="4DD7B217" w:rsidR="00A835D0" w:rsidRPr="009C3234" w:rsidRDefault="00A835D0" w:rsidP="00C00DE8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INGRESE TOTAL DE VENTAS MENSUALES EN TODOS LOS RUBROS</w:t>
            </w:r>
          </w:p>
        </w:tc>
      </w:tr>
      <w:tr w:rsidR="00A67E81" w:rsidRPr="009C3234" w14:paraId="367205E2" w14:textId="77777777" w:rsidTr="00A835D0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5A6036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329D235" w14:textId="5788A959" w:rsidR="00A67E81" w:rsidRPr="009C3234" w:rsidRDefault="00A835D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INGRESE PORCENTAJE DE VENTAS EN RUBRO SANITARIO, ELECTRICIDAD, GAS Y OTROS RESPECTIVAMENTE</w:t>
            </w:r>
          </w:p>
        </w:tc>
      </w:tr>
      <w:tr w:rsidR="000D0534" w:rsidRPr="009C3234" w14:paraId="6C26CBE8" w14:textId="77777777" w:rsidTr="00A835D0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5885A5" w14:textId="77777777" w:rsidR="000D0534" w:rsidRPr="009C3234" w:rsidRDefault="000D0534" w:rsidP="000D0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0BDCEB" w14:textId="611D94ED" w:rsidR="000D0534" w:rsidRPr="009C3234" w:rsidRDefault="000D0534" w:rsidP="000D053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MS = _T * S</w:t>
            </w:r>
          </w:p>
        </w:tc>
      </w:tr>
      <w:tr w:rsidR="000D0534" w:rsidRPr="009C3234" w14:paraId="2B7FDC5E" w14:textId="77777777" w:rsidTr="00A835D0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0E3005D" w14:textId="05C6BC3B" w:rsidR="000D0534" w:rsidRPr="009C3234" w:rsidRDefault="000D0534" w:rsidP="000D0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91E80B" w14:textId="46E72BC1" w:rsidR="000D0534" w:rsidRPr="009C3234" w:rsidRDefault="000D0534" w:rsidP="000D053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ME = _T * E</w:t>
            </w:r>
          </w:p>
        </w:tc>
      </w:tr>
      <w:tr w:rsidR="000D0534" w:rsidRPr="009C3234" w14:paraId="2050BA7D" w14:textId="77777777" w:rsidTr="00A835D0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8DB2A56" w14:textId="27CAD78C" w:rsidR="000D0534" w:rsidRPr="009C3234" w:rsidRDefault="000D0534" w:rsidP="000D0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AF41184" w14:textId="1BFCC8FA" w:rsidR="000D0534" w:rsidRPr="009C3234" w:rsidRDefault="000D0534" w:rsidP="000D053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G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= _T * 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G</w:t>
            </w:r>
          </w:p>
        </w:tc>
      </w:tr>
      <w:tr w:rsidR="000D0534" w:rsidRPr="009C3234" w14:paraId="2A1E383C" w14:textId="77777777" w:rsidTr="000D0534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696763" w14:textId="5FAEA853" w:rsidR="000D0534" w:rsidRPr="009C3234" w:rsidRDefault="000D0534" w:rsidP="000D0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1B00E38" w14:textId="5E0333E0" w:rsidR="000D0534" w:rsidRPr="009C3234" w:rsidRDefault="000D0534" w:rsidP="000D053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O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= _T * 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O</w:t>
            </w:r>
          </w:p>
        </w:tc>
      </w:tr>
      <w:tr w:rsidR="000D0534" w:rsidRPr="009C3234" w14:paraId="22308489" w14:textId="77777777" w:rsidTr="00A835D0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F1DAE0" w14:textId="16543A81" w:rsidR="000D0534" w:rsidRPr="009C3234" w:rsidRDefault="000D0534" w:rsidP="000D0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A66BB6A" w14:textId="575ED176" w:rsidR="000D0534" w:rsidRDefault="000D0534" w:rsidP="000D053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MOSTRAR MS, ME, MG, MO </w:t>
            </w:r>
          </w:p>
        </w:tc>
      </w:tr>
    </w:tbl>
    <w:p w14:paraId="646030FC" w14:textId="3CF203E1" w:rsidR="00A67E81" w:rsidRDefault="00A67E81" w:rsidP="00697A06">
      <w:pPr>
        <w:spacing w:after="0" w:line="240" w:lineRule="auto"/>
      </w:pPr>
    </w:p>
    <w:p w14:paraId="2B8BB22B" w14:textId="293EF6E3" w:rsidR="00C90439" w:rsidRDefault="00C90439" w:rsidP="00697A06">
      <w:pPr>
        <w:spacing w:after="0" w:line="240" w:lineRule="auto"/>
      </w:pPr>
    </w:p>
    <w:p w14:paraId="6F921F14" w14:textId="53BF4072" w:rsidR="00C90439" w:rsidRDefault="00C90439" w:rsidP="00697A06">
      <w:pPr>
        <w:spacing w:after="0" w:line="240" w:lineRule="auto"/>
      </w:pPr>
    </w:p>
    <w:p w14:paraId="6B182AC1" w14:textId="192D2A0C" w:rsidR="00C90439" w:rsidRDefault="00C90439" w:rsidP="00697A06">
      <w:pPr>
        <w:spacing w:after="0" w:line="240" w:lineRule="auto"/>
      </w:pPr>
    </w:p>
    <w:p w14:paraId="74B2D29E" w14:textId="0B46E373" w:rsidR="00C90439" w:rsidRDefault="00C90439" w:rsidP="00697A06">
      <w:pPr>
        <w:spacing w:after="0" w:line="240" w:lineRule="auto"/>
      </w:pPr>
    </w:p>
    <w:p w14:paraId="3990638E" w14:textId="734821F0" w:rsidR="00C90439" w:rsidRDefault="00C90439" w:rsidP="00697A06">
      <w:pPr>
        <w:spacing w:after="0" w:line="240" w:lineRule="auto"/>
      </w:pPr>
    </w:p>
    <w:p w14:paraId="2A371A34" w14:textId="1E1D09AA" w:rsidR="00C90439" w:rsidRDefault="00C90439" w:rsidP="00C90439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Ejercicio: </w:t>
      </w:r>
      <w:r>
        <w:rPr>
          <w:b/>
          <w:sz w:val="24"/>
        </w:rPr>
        <w:t>2</w:t>
      </w:r>
    </w:p>
    <w:p w14:paraId="1EF50EA4" w14:textId="7BD9D14B" w:rsidR="00C90439" w:rsidRPr="00A75286" w:rsidRDefault="00C90439" w:rsidP="00C90439">
      <w:pPr>
        <w:spacing w:before="120" w:after="120" w:line="240" w:lineRule="auto"/>
      </w:pPr>
      <w:r>
        <w:rPr>
          <w:b/>
          <w:sz w:val="24"/>
        </w:rPr>
        <w:t xml:space="preserve">Enunciado: </w:t>
      </w:r>
      <w:r>
        <w:t>Dados 3 números A, B y C cualquiera. Realizar lo que en cada caso se pida. SE PIDE a. Si A es menor a C: Mostrar el resultado del producto de A y C. y Mostrar un mensaje indicando si dicho resultado es positivo o negativo. b. Si C es Mayor a B: Mostrar el resultado de dividir B y C. Tener en cuenta que no se puede dividir en cero.</w:t>
      </w:r>
    </w:p>
    <w:p w14:paraId="3A3F6393" w14:textId="77777777" w:rsidR="00C90439" w:rsidRPr="00DA5D7E" w:rsidRDefault="00C90439" w:rsidP="00C90439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2CDBC882" w14:textId="77777777" w:rsidR="00C90439" w:rsidRPr="00DA5D7E" w:rsidRDefault="00C90439" w:rsidP="00C90439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06A7EF5C" w14:textId="2888444F" w:rsidR="00C90439" w:rsidRDefault="00C90439" w:rsidP="00C90439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Mo</w:t>
      </w:r>
      <w:r w:rsidR="00C07080">
        <w:rPr>
          <w:rFonts w:cs="Arial"/>
          <w:color w:val="000000"/>
          <w:sz w:val="20"/>
        </w:rPr>
        <w:t>strar el resultado del producto de A y C y mostrar mensaje indicando si el resultado es &gt; o &lt; que 0</w:t>
      </w:r>
    </w:p>
    <w:p w14:paraId="33C7E8B0" w14:textId="334340A3" w:rsidR="00C07080" w:rsidRPr="00A75286" w:rsidRDefault="00C07080" w:rsidP="00C90439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Mostrar el resultado de dividir B y C</w:t>
      </w:r>
    </w:p>
    <w:p w14:paraId="73963E83" w14:textId="77777777" w:rsidR="00C90439" w:rsidRPr="005F2B30" w:rsidRDefault="00C90439" w:rsidP="00C90439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3AA01FFA" w14:textId="5492F5B7" w:rsidR="00C90439" w:rsidRPr="00C07080" w:rsidRDefault="00C07080" w:rsidP="00C07080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A, B y C</w:t>
      </w:r>
    </w:p>
    <w:p w14:paraId="2BF78BCB" w14:textId="77777777" w:rsidR="00C90439" w:rsidRPr="005F2B30" w:rsidRDefault="00C90439" w:rsidP="00C90439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0643F389" w14:textId="57CBCD6D" w:rsidR="00C90439" w:rsidRDefault="0046734F" w:rsidP="0046734F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hanging="1003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Ingresar A, B y C</w:t>
      </w:r>
    </w:p>
    <w:p w14:paraId="1F233AB9" w14:textId="4D3A2782" w:rsidR="00481F1C" w:rsidRDefault="0046734F" w:rsidP="0046734F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A &lt; C ENTONCES </w:t>
      </w:r>
      <w:r w:rsidR="00481F1C">
        <w:rPr>
          <w:rFonts w:cs="Arial"/>
          <w:color w:val="000000"/>
          <w:sz w:val="20"/>
        </w:rPr>
        <w:t>y mostrar resultado</w:t>
      </w:r>
    </w:p>
    <w:p w14:paraId="4094A285" w14:textId="577239FE" w:rsidR="0046734F" w:rsidRDefault="00481F1C" w:rsidP="0046734F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</w:t>
      </w:r>
      <w:r w:rsidR="0046734F">
        <w:rPr>
          <w:rFonts w:cs="Arial"/>
          <w:color w:val="000000"/>
          <w:sz w:val="20"/>
        </w:rPr>
        <w:t>A*C &gt; 0 mostrar mensaje 1</w:t>
      </w:r>
    </w:p>
    <w:p w14:paraId="006F60D9" w14:textId="5EB6BBFF" w:rsidR="0046734F" w:rsidRDefault="00481F1C" w:rsidP="0046734F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</w:t>
      </w:r>
      <w:r w:rsidR="0046734F">
        <w:rPr>
          <w:rFonts w:cs="Arial"/>
          <w:color w:val="000000"/>
          <w:sz w:val="20"/>
        </w:rPr>
        <w:t>A*C &lt; 0 mostrar mensaje 2</w:t>
      </w:r>
    </w:p>
    <w:p w14:paraId="1E309052" w14:textId="3FC4CFD6" w:rsidR="0046734F" w:rsidRPr="00C07080" w:rsidRDefault="0046734F" w:rsidP="0046734F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C &gt; B AND </w:t>
      </w:r>
      <w:proofErr w:type="gramStart"/>
      <w:r>
        <w:rPr>
          <w:rFonts w:cs="Arial"/>
          <w:color w:val="000000"/>
          <w:sz w:val="20"/>
        </w:rPr>
        <w:t>C !</w:t>
      </w:r>
      <w:proofErr w:type="gramEnd"/>
      <w:r>
        <w:rPr>
          <w:rFonts w:cs="Arial"/>
          <w:color w:val="000000"/>
          <w:sz w:val="20"/>
        </w:rPr>
        <w:t xml:space="preserve">= 0 ENTONCES </w:t>
      </w:r>
      <w:r w:rsidR="00481F1C">
        <w:rPr>
          <w:rFonts w:cs="Arial"/>
          <w:color w:val="000000"/>
          <w:sz w:val="20"/>
        </w:rPr>
        <w:t>B/C y mostrar resultado</w:t>
      </w:r>
    </w:p>
    <w:p w14:paraId="77E28457" w14:textId="77777777" w:rsidR="00C90439" w:rsidRPr="00C00DE8" w:rsidRDefault="00C90439" w:rsidP="00C90439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47FBF8F0" w14:textId="704AF89A" w:rsidR="00C90439" w:rsidRDefault="00C07080" w:rsidP="00C90439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DECISIÓN</w:t>
      </w:r>
    </w:p>
    <w:p w14:paraId="2889E86E" w14:textId="77777777" w:rsidR="00C90439" w:rsidRDefault="00C90439" w:rsidP="00C90439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4DA68440" w14:textId="77777777" w:rsidR="00C90439" w:rsidRPr="00C00DE8" w:rsidRDefault="00C90439" w:rsidP="00C90439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082C5F40" w14:textId="77777777" w:rsidR="00C90439" w:rsidRPr="005F2B30" w:rsidRDefault="00C90439" w:rsidP="00C90439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C90439" w:rsidRPr="009C3234" w14:paraId="062C0C99" w14:textId="77777777" w:rsidTr="00D16B47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94EBF1E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D06A376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B9BD3D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9D78B1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C90439" w:rsidRPr="009C3234" w14:paraId="5FD077CA" w14:textId="77777777" w:rsidTr="00D16B4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2EC0B71" w14:textId="77777777" w:rsidR="00C90439" w:rsidRPr="00CD6ED2" w:rsidRDefault="00C90439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47FE14B" w14:textId="06A22E46" w:rsidR="00C90439" w:rsidRPr="009C3234" w:rsidRDefault="00481F1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R1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8F2BBAA" w14:textId="47BF9F22" w:rsidR="00C90439" w:rsidRPr="009C3234" w:rsidRDefault="00481F1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160BD3" w14:textId="3C068DF0" w:rsidR="00C90439" w:rsidRPr="009C3234" w:rsidRDefault="00481F1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PRODUCTO A * C</w:t>
            </w:r>
          </w:p>
        </w:tc>
      </w:tr>
      <w:tr w:rsidR="00C90439" w:rsidRPr="009C3234" w14:paraId="00582848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B906DED" w14:textId="77777777" w:rsidR="00C90439" w:rsidRPr="007B7266" w:rsidRDefault="00C90439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D60C5E" w14:textId="2907CCEF" w:rsidR="00C90439" w:rsidRPr="009C3234" w:rsidRDefault="00481F1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R2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4A541E0" w14:textId="44E6FD04" w:rsidR="00C90439" w:rsidRPr="009C3234" w:rsidRDefault="00481F1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2DCEC0A" w14:textId="643EB250" w:rsidR="00C90439" w:rsidRPr="009C3234" w:rsidRDefault="00481F1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DIVISION B / C</w:t>
            </w:r>
          </w:p>
        </w:tc>
      </w:tr>
      <w:tr w:rsidR="00C90439" w:rsidRPr="009C3234" w14:paraId="60FDB68C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10E142B" w14:textId="77777777" w:rsidR="00C90439" w:rsidRPr="007B7266" w:rsidRDefault="00C90439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289070" w14:textId="497D3F94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339E03F" w14:textId="06B78530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5C9646" w14:textId="3196F165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C90439" w:rsidRPr="009C3234" w14:paraId="193FD16A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050FEC4" w14:textId="77777777" w:rsidR="00C90439" w:rsidRPr="007B7266" w:rsidRDefault="00C90439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E4A59E1" w14:textId="0E18E93F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566DAD1" w14:textId="44474B73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5E55021" w14:textId="2AB237F6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81F1C" w:rsidRPr="009C3234" w14:paraId="117BD447" w14:textId="77777777" w:rsidTr="00D16B4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05197AA" w14:textId="77777777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342B87" w14:textId="05B13F1E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M1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769A8F" w14:textId="7BCF0C4E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CADENA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A14227D" w14:textId="51180532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MENSAJE 1 “EL RESULTADO ES POSITIVO”</w:t>
            </w:r>
          </w:p>
        </w:tc>
      </w:tr>
      <w:tr w:rsidR="00481F1C" w:rsidRPr="009C3234" w14:paraId="1E7D5CF0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68B6A7A" w14:textId="77777777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D80BD7C" w14:textId="218C288E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M2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EF21EDC" w14:textId="18FC9DD0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CADENA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996851B" w14:textId="2E3F0051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MENSAJE 2 “EL RESULTADO ES NEGATIVO”</w:t>
            </w:r>
          </w:p>
        </w:tc>
      </w:tr>
      <w:tr w:rsidR="00481F1C" w:rsidRPr="009C3234" w14:paraId="679EB09D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632E0A" w14:textId="77777777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EA2114" w14:textId="77777777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03E83E" w14:textId="77777777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F13C2F" w14:textId="77777777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4DEA5332" w14:textId="77777777" w:rsidR="00C90439" w:rsidRPr="005F2B30" w:rsidRDefault="00C90439" w:rsidP="00C90439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C90439" w:rsidRPr="009C3234" w14:paraId="2F4F6EA1" w14:textId="77777777" w:rsidTr="00D16B47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868F0A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2A3F5D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CD8642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A48A03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481F1C" w:rsidRPr="009C3234" w14:paraId="32093CDF" w14:textId="77777777" w:rsidTr="00D16B47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553F2A7" w14:textId="77777777" w:rsidR="00481F1C" w:rsidRPr="00A67E81" w:rsidRDefault="00481F1C" w:rsidP="00481F1C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090B42D" w14:textId="77777777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A5D1570" w14:textId="14E2401A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00C4387" w14:textId="14B75267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18763B7" w14:textId="6B9C36F9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INGRESAR VALOR DE A</w:t>
            </w:r>
          </w:p>
        </w:tc>
      </w:tr>
      <w:tr w:rsidR="00481F1C" w:rsidRPr="009C3234" w14:paraId="61AA2453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771053D" w14:textId="77777777" w:rsidR="00481F1C" w:rsidRPr="00F277E1" w:rsidRDefault="00481F1C" w:rsidP="00481F1C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5E2C0EA" w14:textId="77777777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70F9CFC" w14:textId="0C92E098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B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06506F" w14:textId="2C203616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648607B" w14:textId="07FF0A1D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INGRESAR VALOR DE B</w:t>
            </w:r>
          </w:p>
        </w:tc>
      </w:tr>
      <w:tr w:rsidR="00481F1C" w:rsidRPr="009C3234" w14:paraId="5F71D4AE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7407598" w14:textId="77777777" w:rsidR="00481F1C" w:rsidRPr="00F277E1" w:rsidRDefault="00481F1C" w:rsidP="00481F1C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EEC2235" w14:textId="77777777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3E92ADD" w14:textId="7F068200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C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31E316F" w14:textId="64E96E60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5B3E4C" w14:textId="27F008EA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INGRESAR VALOR DE C</w:t>
            </w:r>
          </w:p>
        </w:tc>
      </w:tr>
      <w:tr w:rsidR="00C90439" w:rsidRPr="009C3234" w14:paraId="6C791BF7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64556F5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D25E686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097446" w14:textId="2CD5F8EC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FBE9A36" w14:textId="1BA53B05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E2F0253" w14:textId="119BA8BE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C90439" w:rsidRPr="009C3234" w14:paraId="3E1C67F5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32CFA2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547243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B04A48" w14:textId="3AFCDC4D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1E931B" w14:textId="55DA83BD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FE62AD" w14:textId="27BB41DD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481F1C" w:rsidRPr="009C3234" w14:paraId="0B0211DF" w14:textId="77777777" w:rsidTr="00D16B47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2CCE510" w14:textId="77777777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97C8674" w14:textId="1B96C2E0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93F02B4" w14:textId="7E29906E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157A92E" w14:textId="583ED977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481F1C" w:rsidRPr="009C3234" w14:paraId="5902BC9E" w14:textId="77777777" w:rsidTr="00D16B47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974486A" w14:textId="77777777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D0AF163" w14:textId="438D992C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DB2581" w14:textId="0F337148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D3A84BA" w14:textId="01BEC90C" w:rsidR="00481F1C" w:rsidRPr="009C3234" w:rsidRDefault="00481F1C" w:rsidP="00481F1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590AEC90" w14:textId="77777777" w:rsidR="00C90439" w:rsidRPr="005F2B30" w:rsidRDefault="00C90439" w:rsidP="00C90439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10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C90439" w:rsidRPr="009C3234" w14:paraId="5A73E853" w14:textId="77777777" w:rsidTr="00D16B47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22311F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C33FD1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C90439" w:rsidRPr="009C3234" w14:paraId="0599ED6A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BA4A938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6FCA6DA" w14:textId="671C545A" w:rsidR="00C90439" w:rsidRPr="009C3234" w:rsidRDefault="00DB753E" w:rsidP="00D16B47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INGRESAR VALORES DE A, B, C </w:t>
            </w:r>
          </w:p>
        </w:tc>
      </w:tr>
      <w:tr w:rsidR="00C90439" w:rsidRPr="009C3234" w14:paraId="0466AA3B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D35A46A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F17D75" w14:textId="4EDDF487" w:rsidR="00C90439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SI A &lt; C ENTONCES R1 = A*C Y MOSTRAR R1</w:t>
            </w:r>
          </w:p>
        </w:tc>
      </w:tr>
      <w:tr w:rsidR="00C90439" w:rsidRPr="009C3234" w14:paraId="42D17AC5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19D39CD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7BF594C" w14:textId="63F0F88E" w:rsidR="00C90439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SI R1 &gt; 0 ENTONCES MOSTRAR M1</w:t>
            </w:r>
          </w:p>
        </w:tc>
      </w:tr>
      <w:tr w:rsidR="00C90439" w:rsidRPr="009C3234" w14:paraId="6544EFD8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95FC050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961BAB7" w14:textId="4B3D634C" w:rsidR="00C90439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SI R1 &lt; 0 ENTONCES MOSTRAR M2</w:t>
            </w:r>
          </w:p>
        </w:tc>
      </w:tr>
      <w:tr w:rsidR="00C90439" w:rsidRPr="009C3234" w14:paraId="48B5E4DF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B22ADB" w14:textId="77777777" w:rsidR="00C90439" w:rsidRPr="009C3234" w:rsidRDefault="00C9043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E22D0EC" w14:textId="5A86D965" w:rsidR="00C90439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B &lt; C Y </w:t>
            </w:r>
            <w:proofErr w:type="gramStart"/>
            <w:r>
              <w:rPr>
                <w:rFonts w:cs="Arial"/>
                <w:bCs/>
                <w:color w:val="000000"/>
                <w:sz w:val="20"/>
                <w:szCs w:val="20"/>
              </w:rPr>
              <w:t>C !</w:t>
            </w:r>
            <w:proofErr w:type="gramEnd"/>
            <w:r>
              <w:rPr>
                <w:rFonts w:cs="Arial"/>
                <w:bCs/>
                <w:color w:val="000000"/>
                <w:sz w:val="20"/>
                <w:szCs w:val="20"/>
              </w:rPr>
              <w:t>= 0 ENTONCES R2 = B / C Y MOSTRAR R2</w:t>
            </w:r>
          </w:p>
        </w:tc>
      </w:tr>
    </w:tbl>
    <w:p w14:paraId="590A86B5" w14:textId="77777777" w:rsidR="00C90439" w:rsidRDefault="00C90439" w:rsidP="00C90439">
      <w:pPr>
        <w:spacing w:after="0" w:line="240" w:lineRule="auto"/>
      </w:pPr>
    </w:p>
    <w:p w14:paraId="03DEA4AD" w14:textId="77777777" w:rsidR="00C90439" w:rsidRDefault="00C90439" w:rsidP="00C90439">
      <w:pPr>
        <w:spacing w:after="0" w:line="240" w:lineRule="auto"/>
      </w:pPr>
    </w:p>
    <w:p w14:paraId="0F6028F0" w14:textId="77777777" w:rsidR="00C90439" w:rsidRDefault="00C90439" w:rsidP="00C90439">
      <w:pPr>
        <w:spacing w:after="0" w:line="240" w:lineRule="auto"/>
      </w:pPr>
    </w:p>
    <w:p w14:paraId="314AEED9" w14:textId="024EDC8D" w:rsidR="00C90439" w:rsidRDefault="00C90439" w:rsidP="00697A06">
      <w:pPr>
        <w:spacing w:after="0" w:line="240" w:lineRule="auto"/>
      </w:pPr>
    </w:p>
    <w:p w14:paraId="266FAD12" w14:textId="6E109770" w:rsidR="00DB753E" w:rsidRDefault="00DB753E" w:rsidP="00697A06">
      <w:pPr>
        <w:spacing w:after="0" w:line="240" w:lineRule="auto"/>
      </w:pPr>
    </w:p>
    <w:p w14:paraId="0D8EA731" w14:textId="34B0ADE3" w:rsidR="00DB753E" w:rsidRDefault="00DB753E" w:rsidP="00697A06">
      <w:pPr>
        <w:spacing w:after="0" w:line="240" w:lineRule="auto"/>
      </w:pPr>
    </w:p>
    <w:p w14:paraId="790BA1F2" w14:textId="4E50C1DD" w:rsidR="00DB753E" w:rsidRDefault="00DB753E" w:rsidP="00697A06">
      <w:pPr>
        <w:spacing w:after="0" w:line="240" w:lineRule="auto"/>
      </w:pPr>
    </w:p>
    <w:p w14:paraId="0B2A2C5B" w14:textId="6BF45634" w:rsidR="00DB753E" w:rsidRDefault="00DB753E" w:rsidP="00697A06">
      <w:pPr>
        <w:spacing w:after="0" w:line="240" w:lineRule="auto"/>
      </w:pPr>
    </w:p>
    <w:p w14:paraId="179BFD1B" w14:textId="5649C428" w:rsidR="00DB753E" w:rsidRDefault="00DB753E" w:rsidP="00697A06">
      <w:pPr>
        <w:spacing w:after="0" w:line="240" w:lineRule="auto"/>
      </w:pPr>
    </w:p>
    <w:p w14:paraId="66F71A15" w14:textId="30B07285" w:rsidR="00DB753E" w:rsidRDefault="00DB753E" w:rsidP="00697A06">
      <w:pPr>
        <w:spacing w:after="0" w:line="240" w:lineRule="auto"/>
      </w:pPr>
    </w:p>
    <w:p w14:paraId="5C85068F" w14:textId="689AE594" w:rsidR="00DB753E" w:rsidRDefault="00DB753E" w:rsidP="00DB753E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Ejercicio: </w:t>
      </w:r>
      <w:r>
        <w:rPr>
          <w:b/>
          <w:sz w:val="24"/>
        </w:rPr>
        <w:t>3</w:t>
      </w:r>
    </w:p>
    <w:p w14:paraId="765995DB" w14:textId="2805D509" w:rsidR="00DB753E" w:rsidRPr="00A75286" w:rsidRDefault="00DB753E" w:rsidP="00DB753E">
      <w:pPr>
        <w:spacing w:before="120" w:after="120" w:line="240" w:lineRule="auto"/>
      </w:pPr>
      <w:r>
        <w:rPr>
          <w:b/>
          <w:sz w:val="24"/>
        </w:rPr>
        <w:t xml:space="preserve">Enunciado: </w:t>
      </w:r>
      <w:r w:rsidR="00856A8B">
        <w:t>Dados 3 números enteros como datos de entradas, SE PIDE a. Determinar y mostrar cuál es el menor. b. En el caso de que los tres sean iguales, mostrar un mensaje indicando esta situación.</w:t>
      </w:r>
    </w:p>
    <w:p w14:paraId="65D6E0B4" w14:textId="77777777" w:rsidR="00DB753E" w:rsidRPr="00DA5D7E" w:rsidRDefault="00DB753E" w:rsidP="00DB753E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7F7733D3" w14:textId="77777777" w:rsidR="00DB753E" w:rsidRPr="00DA5D7E" w:rsidRDefault="00DB753E" w:rsidP="00DB753E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1B0C2F13" w14:textId="333A127C" w:rsidR="00DB753E" w:rsidRDefault="00DB753E" w:rsidP="00DB753E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Mostrar el</w:t>
      </w:r>
      <w:r w:rsidR="00856A8B">
        <w:rPr>
          <w:rFonts w:cs="Arial"/>
          <w:color w:val="000000"/>
          <w:sz w:val="20"/>
        </w:rPr>
        <w:t xml:space="preserve"> menor valor ingresado</w:t>
      </w:r>
    </w:p>
    <w:p w14:paraId="3D76A479" w14:textId="2F1E490E" w:rsidR="00DB753E" w:rsidRPr="00A75286" w:rsidRDefault="00DB753E" w:rsidP="00DB753E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Mostrar </w:t>
      </w:r>
      <w:r w:rsidR="00856A8B">
        <w:rPr>
          <w:rFonts w:cs="Arial"/>
          <w:color w:val="000000"/>
          <w:sz w:val="20"/>
        </w:rPr>
        <w:t>un mensaje indicando que los valores ingresados son iguales</w:t>
      </w:r>
    </w:p>
    <w:p w14:paraId="0B90951F" w14:textId="77777777" w:rsidR="00DB753E" w:rsidRPr="005F2B30" w:rsidRDefault="00DB753E" w:rsidP="00DB753E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44B56D99" w14:textId="77777777" w:rsidR="00DB753E" w:rsidRPr="00C07080" w:rsidRDefault="00DB753E" w:rsidP="00DB753E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A, B y C</w:t>
      </w:r>
    </w:p>
    <w:p w14:paraId="7F3A6E47" w14:textId="77777777" w:rsidR="00DB753E" w:rsidRPr="005F2B30" w:rsidRDefault="00DB753E" w:rsidP="00DB753E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7FA5A8FA" w14:textId="77777777" w:rsidR="00DB753E" w:rsidRDefault="00DB753E" w:rsidP="00DB753E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hanging="1003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Ingresar A, B y C</w:t>
      </w:r>
    </w:p>
    <w:p w14:paraId="11508386" w14:textId="269CD588" w:rsidR="00DB753E" w:rsidRDefault="00DB753E" w:rsidP="00DB753E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A &lt; C </w:t>
      </w:r>
      <w:r w:rsidR="00856A8B">
        <w:rPr>
          <w:rFonts w:cs="Arial"/>
          <w:color w:val="000000"/>
          <w:sz w:val="20"/>
        </w:rPr>
        <w:t>Y A &lt; B ENTONCES mostrar A</w:t>
      </w:r>
    </w:p>
    <w:p w14:paraId="58D2532A" w14:textId="4209B551" w:rsidR="00DB753E" w:rsidRDefault="00DB753E" w:rsidP="00DB753E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</w:t>
      </w:r>
      <w:r w:rsidR="00856A8B">
        <w:rPr>
          <w:rFonts w:cs="Arial"/>
          <w:color w:val="000000"/>
          <w:sz w:val="20"/>
        </w:rPr>
        <w:t>B &lt; A Y B &lt; C ENTONCES mostrar B</w:t>
      </w:r>
    </w:p>
    <w:p w14:paraId="17CD67E6" w14:textId="39325ACA" w:rsidR="00DB753E" w:rsidRDefault="00DB753E" w:rsidP="00DB753E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</w:t>
      </w:r>
      <w:r w:rsidR="00856A8B">
        <w:rPr>
          <w:rFonts w:cs="Arial"/>
          <w:color w:val="000000"/>
          <w:sz w:val="20"/>
        </w:rPr>
        <w:t>i C &lt; A Y C &lt; B ENTONCES mostrar C</w:t>
      </w:r>
    </w:p>
    <w:p w14:paraId="3E179CC6" w14:textId="7DD634C0" w:rsidR="00DB753E" w:rsidRPr="00C07080" w:rsidRDefault="00DB753E" w:rsidP="00DB753E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</w:t>
      </w:r>
      <w:r w:rsidR="00856A8B">
        <w:rPr>
          <w:rFonts w:cs="Arial"/>
          <w:color w:val="000000"/>
          <w:sz w:val="20"/>
        </w:rPr>
        <w:t>A = B Y A = C ENTONCES mostrar mensaje 1</w:t>
      </w:r>
    </w:p>
    <w:p w14:paraId="2AE636F1" w14:textId="77777777" w:rsidR="00DB753E" w:rsidRPr="00C00DE8" w:rsidRDefault="00DB753E" w:rsidP="00DB753E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5CD67B50" w14:textId="77777777" w:rsidR="00DB753E" w:rsidRDefault="00DB753E" w:rsidP="00DB753E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DECISIÓN</w:t>
      </w:r>
    </w:p>
    <w:p w14:paraId="2B459C02" w14:textId="77777777" w:rsidR="00DB753E" w:rsidRDefault="00DB753E" w:rsidP="00DB753E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287EBA71" w14:textId="77777777" w:rsidR="00DB753E" w:rsidRPr="00C00DE8" w:rsidRDefault="00DB753E" w:rsidP="00DB753E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20C33FFE" w14:textId="77777777" w:rsidR="00DB753E" w:rsidRPr="005F2B30" w:rsidRDefault="00DB753E" w:rsidP="00DB753E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DB753E" w:rsidRPr="009C3234" w14:paraId="29138A74" w14:textId="77777777" w:rsidTr="00D16B47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7ABCED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8AEBF24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E7A96A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5AF91C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DB753E" w:rsidRPr="009C3234" w14:paraId="3ACDF109" w14:textId="77777777" w:rsidTr="00D16B4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DB35177" w14:textId="77777777" w:rsidR="00DB753E" w:rsidRPr="00CD6ED2" w:rsidRDefault="00DB753E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3492D75" w14:textId="5A5B6A8E" w:rsidR="00DB753E" w:rsidRPr="009C3234" w:rsidRDefault="00856A8B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9619247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35B783" w14:textId="6523A67D" w:rsidR="00DB753E" w:rsidRPr="009C3234" w:rsidRDefault="00856A8B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MOSTRAR A SI ES EL MENOR DE LOS 3</w:t>
            </w:r>
          </w:p>
        </w:tc>
      </w:tr>
      <w:tr w:rsidR="00DB753E" w:rsidRPr="009C3234" w14:paraId="1F030F94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9A4B4F3" w14:textId="77777777" w:rsidR="00DB753E" w:rsidRPr="007B7266" w:rsidRDefault="00DB753E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EBE771E" w14:textId="0D51429D" w:rsidR="00DB753E" w:rsidRPr="009C3234" w:rsidRDefault="00856A8B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B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BEC6D26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242DEF" w14:textId="5C588314" w:rsidR="00DB753E" w:rsidRPr="009C3234" w:rsidRDefault="00856A8B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MOSTRAR B SI ES EL MENOR DE LOS 3</w:t>
            </w:r>
          </w:p>
        </w:tc>
      </w:tr>
      <w:tr w:rsidR="00DB753E" w:rsidRPr="009C3234" w14:paraId="762B4E1E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3796E04" w14:textId="77777777" w:rsidR="00DB753E" w:rsidRPr="007B7266" w:rsidRDefault="00DB753E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47E73B4" w14:textId="017529BE" w:rsidR="00DB753E" w:rsidRPr="009C3234" w:rsidRDefault="00856A8B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229C1F1" w14:textId="1BED2F86" w:rsidR="00DB753E" w:rsidRPr="009C3234" w:rsidRDefault="00856A8B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70216A4" w14:textId="5160108E" w:rsidR="00DB753E" w:rsidRPr="009C3234" w:rsidRDefault="00856A8B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MOSTRAR C SI ES EL MENOR DE LOS 3</w:t>
            </w:r>
          </w:p>
        </w:tc>
      </w:tr>
      <w:tr w:rsidR="00DB753E" w:rsidRPr="009C3234" w14:paraId="3190649C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660CC1B" w14:textId="77777777" w:rsidR="00DB753E" w:rsidRPr="007B7266" w:rsidRDefault="00DB753E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A8327B5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4974D5B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B7F669E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DB753E" w:rsidRPr="009C3234" w14:paraId="4F082C11" w14:textId="77777777" w:rsidTr="00D16B4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B708AC5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7884FBA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M1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3677A32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CADENA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3C7B218" w14:textId="16B3A11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MENSAJE 1 “</w:t>
            </w:r>
            <w:r w:rsidR="00856A8B">
              <w:rPr>
                <w:rFonts w:cs="Arial"/>
                <w:color w:val="000000"/>
                <w:sz w:val="20"/>
                <w:szCs w:val="20"/>
              </w:rPr>
              <w:t>LOS VALORES INGRESADOS SON IGUALES</w:t>
            </w:r>
            <w:r>
              <w:rPr>
                <w:rFonts w:cs="Arial"/>
                <w:color w:val="000000"/>
                <w:sz w:val="20"/>
                <w:szCs w:val="20"/>
              </w:rPr>
              <w:t>”</w:t>
            </w:r>
          </w:p>
        </w:tc>
      </w:tr>
      <w:tr w:rsidR="00DB753E" w:rsidRPr="009C3234" w14:paraId="4CFB31C3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78F7101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EEEB43" w14:textId="6913A429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C43025" w14:textId="2419F03B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77EE3C" w14:textId="318DB30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DB753E" w:rsidRPr="009C3234" w14:paraId="22374FB7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B0E7FF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C0F987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318C5C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1E25081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3EF9EAB5" w14:textId="77777777" w:rsidR="00DB753E" w:rsidRPr="005F2B30" w:rsidRDefault="00DB753E" w:rsidP="00DB753E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DB753E" w:rsidRPr="009C3234" w14:paraId="5FB9E708" w14:textId="77777777" w:rsidTr="00D16B47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AE09AF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B62F93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4C12AA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74CBC4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DB753E" w:rsidRPr="009C3234" w14:paraId="236E6EAA" w14:textId="77777777" w:rsidTr="00D16B47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9E10D06" w14:textId="77777777" w:rsidR="00DB753E" w:rsidRPr="00A67E81" w:rsidRDefault="00DB753E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9BD8754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6FD8DF1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83B03A8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B082B36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INGRESAR VALOR DE A</w:t>
            </w:r>
          </w:p>
        </w:tc>
      </w:tr>
      <w:tr w:rsidR="00DB753E" w:rsidRPr="009C3234" w14:paraId="6A38AE02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E984480" w14:textId="77777777" w:rsidR="00DB753E" w:rsidRPr="00F277E1" w:rsidRDefault="00DB753E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288CD0D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52F2A71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B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7BE5CE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2BBE84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INGRESAR VALOR DE B</w:t>
            </w:r>
          </w:p>
        </w:tc>
      </w:tr>
      <w:tr w:rsidR="00DB753E" w:rsidRPr="009C3234" w14:paraId="5A2811C7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B787DB0" w14:textId="77777777" w:rsidR="00DB753E" w:rsidRPr="00F277E1" w:rsidRDefault="00DB753E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87A7F2F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E6E1B66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C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11DCC22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F2CF10B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INGRESAR VALOR DE C</w:t>
            </w:r>
          </w:p>
        </w:tc>
      </w:tr>
      <w:tr w:rsidR="00DB753E" w:rsidRPr="009C3234" w14:paraId="72B1B356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E3EF6E1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091EBAE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90B5929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36869C4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7AE3EF2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DB753E" w:rsidRPr="009C3234" w14:paraId="6363F05E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39D9F6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6B859E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F1AA4E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1F5D1D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43CEDE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DB753E" w:rsidRPr="009C3234" w14:paraId="5F86041D" w14:textId="77777777" w:rsidTr="00D16B47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C0923B3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AB4838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6FE5D0B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7443A87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DB753E" w:rsidRPr="009C3234" w14:paraId="675EA7A4" w14:textId="77777777" w:rsidTr="00D16B47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358B9C8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DDC010D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212FEF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0389FFF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35522CA6" w14:textId="77777777" w:rsidR="00DB753E" w:rsidRPr="005F2B30" w:rsidRDefault="00DB753E" w:rsidP="00DB753E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10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DB753E" w:rsidRPr="009C3234" w14:paraId="2288E470" w14:textId="77777777" w:rsidTr="00D16B47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87AFA0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69665D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DB753E" w:rsidRPr="009C3234" w14:paraId="34B4D855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B070D4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3E5748C" w14:textId="77777777" w:rsidR="00DB753E" w:rsidRPr="009C3234" w:rsidRDefault="00DB753E" w:rsidP="00D16B47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INGRESAR VALORES DE A, B, C </w:t>
            </w:r>
          </w:p>
        </w:tc>
      </w:tr>
      <w:tr w:rsidR="00DB753E" w:rsidRPr="009C3234" w14:paraId="0EC39781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8DBF492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94247A6" w14:textId="5B4FF9DF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A &lt; C </w:t>
            </w:r>
            <w:r w:rsidR="00B20903">
              <w:rPr>
                <w:rFonts w:cs="Arial"/>
                <w:bCs/>
                <w:color w:val="000000"/>
                <w:sz w:val="20"/>
                <w:szCs w:val="20"/>
              </w:rPr>
              <w:t>Y A &lt; B ENTONCES MOSTRAR A</w:t>
            </w:r>
          </w:p>
        </w:tc>
      </w:tr>
      <w:tr w:rsidR="00DB753E" w:rsidRPr="009C3234" w14:paraId="018B7F02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97EE6F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FA2BF23" w14:textId="0A426606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</w:t>
            </w:r>
            <w:r w:rsidR="00B20903">
              <w:rPr>
                <w:rFonts w:cs="Arial"/>
                <w:bCs/>
                <w:color w:val="000000"/>
                <w:sz w:val="20"/>
                <w:szCs w:val="20"/>
              </w:rPr>
              <w:t>B &lt; A Y B &lt; C ENTONCES MOSTRAR B</w:t>
            </w:r>
          </w:p>
        </w:tc>
      </w:tr>
      <w:tr w:rsidR="00DB753E" w:rsidRPr="009C3234" w14:paraId="5443536F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F940DC5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DE1388D" w14:textId="0EB6DF84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</w:t>
            </w:r>
            <w:r w:rsidR="00B20903">
              <w:rPr>
                <w:rFonts w:cs="Arial"/>
                <w:bCs/>
                <w:color w:val="000000"/>
                <w:sz w:val="20"/>
                <w:szCs w:val="20"/>
              </w:rPr>
              <w:t>C &lt; A Y C &lt; B ENTONCES MOSTRAR C</w:t>
            </w:r>
          </w:p>
        </w:tc>
      </w:tr>
      <w:tr w:rsidR="00DB753E" w:rsidRPr="009C3234" w14:paraId="5B0FEBED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E4BDD7" w14:textId="77777777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353A5E4" w14:textId="2416B6B4" w:rsidR="00DB753E" w:rsidRPr="009C3234" w:rsidRDefault="00DB753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</w:t>
            </w:r>
            <w:r w:rsidR="00B20903">
              <w:rPr>
                <w:rFonts w:cs="Arial"/>
                <w:bCs/>
                <w:color w:val="000000"/>
                <w:sz w:val="20"/>
                <w:szCs w:val="20"/>
              </w:rPr>
              <w:t>A = B Y A = C ENTONCES MOSTRAR M1</w:t>
            </w:r>
          </w:p>
        </w:tc>
      </w:tr>
    </w:tbl>
    <w:p w14:paraId="0CDAC39C" w14:textId="77777777" w:rsidR="00DB753E" w:rsidRDefault="00DB753E" w:rsidP="00DB753E">
      <w:pPr>
        <w:spacing w:after="0" w:line="240" w:lineRule="auto"/>
      </w:pPr>
    </w:p>
    <w:p w14:paraId="7C261874" w14:textId="166BCB05" w:rsidR="00DB753E" w:rsidRDefault="00DB753E" w:rsidP="00697A06">
      <w:pPr>
        <w:spacing w:after="0" w:line="240" w:lineRule="auto"/>
      </w:pPr>
    </w:p>
    <w:p w14:paraId="40583810" w14:textId="136B8EF6" w:rsidR="00B20903" w:rsidRDefault="00B20903" w:rsidP="00697A06">
      <w:pPr>
        <w:spacing w:after="0" w:line="240" w:lineRule="auto"/>
      </w:pPr>
    </w:p>
    <w:p w14:paraId="20584258" w14:textId="74F5EEAD" w:rsidR="00B20903" w:rsidRDefault="00B20903" w:rsidP="00697A06">
      <w:pPr>
        <w:spacing w:after="0" w:line="240" w:lineRule="auto"/>
      </w:pPr>
    </w:p>
    <w:p w14:paraId="19D25258" w14:textId="34ADB83C" w:rsidR="00B20903" w:rsidRDefault="00B20903" w:rsidP="00697A06">
      <w:pPr>
        <w:spacing w:after="0" w:line="240" w:lineRule="auto"/>
      </w:pPr>
    </w:p>
    <w:p w14:paraId="0781AD77" w14:textId="14E875A4" w:rsidR="00B20903" w:rsidRDefault="00B20903" w:rsidP="00697A06">
      <w:pPr>
        <w:spacing w:after="0" w:line="240" w:lineRule="auto"/>
      </w:pPr>
    </w:p>
    <w:p w14:paraId="34F5CC07" w14:textId="54A0EBE7" w:rsidR="00B20903" w:rsidRDefault="00B20903" w:rsidP="00697A06">
      <w:pPr>
        <w:spacing w:after="0" w:line="240" w:lineRule="auto"/>
      </w:pPr>
    </w:p>
    <w:p w14:paraId="3C86E212" w14:textId="1D9BAE9F" w:rsidR="00B20903" w:rsidRDefault="00B20903" w:rsidP="00697A06">
      <w:pPr>
        <w:spacing w:after="0" w:line="240" w:lineRule="auto"/>
      </w:pPr>
    </w:p>
    <w:p w14:paraId="7886DAAE" w14:textId="68804C01" w:rsidR="00B20903" w:rsidRDefault="00B20903" w:rsidP="00697A06">
      <w:pPr>
        <w:spacing w:after="0" w:line="240" w:lineRule="auto"/>
      </w:pPr>
    </w:p>
    <w:p w14:paraId="1CF0B9E0" w14:textId="5A179559" w:rsidR="00B20903" w:rsidRDefault="00B20903" w:rsidP="00697A06">
      <w:pPr>
        <w:spacing w:after="0" w:line="240" w:lineRule="auto"/>
      </w:pPr>
    </w:p>
    <w:p w14:paraId="0B9B0495" w14:textId="0823EDF2" w:rsidR="00B20903" w:rsidRDefault="00B20903" w:rsidP="00B20903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Ejercicio: </w:t>
      </w:r>
      <w:r>
        <w:rPr>
          <w:b/>
          <w:sz w:val="24"/>
        </w:rPr>
        <w:t>4</w:t>
      </w:r>
    </w:p>
    <w:p w14:paraId="550B7396" w14:textId="64F06E48" w:rsidR="00B20903" w:rsidRPr="00A75286" w:rsidRDefault="00B20903" w:rsidP="00B20903">
      <w:pPr>
        <w:spacing w:before="120" w:after="120" w:line="240" w:lineRule="auto"/>
      </w:pPr>
      <w:r>
        <w:rPr>
          <w:b/>
          <w:sz w:val="24"/>
        </w:rPr>
        <w:t xml:space="preserve">Enunciado: </w:t>
      </w:r>
      <w:r>
        <w:t>Dadas las calificaciones de un alumno de una escuela secundaria, donde las notas representan lo siguiente:</w:t>
      </w:r>
      <w:r>
        <w:t xml:space="preserve"> </w:t>
      </w:r>
      <w:r>
        <w:t>Primer Trimestre. Segundo Trimestre. Tercer Trimestre. Promedio Anual. SE PIDE a. Se deberá mostrar por pantalla a través de un mensaje qué alumno aprobó la materia en diciembre y mostrar su nota promedio. Sera regular si tiene entre 6 y 10 en todas sus notas. b. Caso de tener menos de 6 en su promedio, deberá indicar por medio de un mensaje en pantalla que no se encuentra regular</w:t>
      </w:r>
    </w:p>
    <w:p w14:paraId="335E28D2" w14:textId="77777777" w:rsidR="00B20903" w:rsidRPr="00DA5D7E" w:rsidRDefault="00B20903" w:rsidP="00B20903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3E50C646" w14:textId="77777777" w:rsidR="00B20903" w:rsidRPr="00DA5D7E" w:rsidRDefault="00B20903" w:rsidP="00B20903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3BD337EF" w14:textId="2C32CBD2" w:rsidR="00B20903" w:rsidRDefault="00B20903" w:rsidP="00B20903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Most</w:t>
      </w:r>
      <w:r w:rsidR="0034742F">
        <w:rPr>
          <w:rFonts w:cs="Arial"/>
          <w:color w:val="000000"/>
          <w:sz w:val="20"/>
        </w:rPr>
        <w:t>rar mensaje indicando que aprobó la materia y su respectivo promedio.</w:t>
      </w:r>
    </w:p>
    <w:p w14:paraId="311590C2" w14:textId="0BC88581" w:rsidR="00B20903" w:rsidRPr="00A75286" w:rsidRDefault="00B20903" w:rsidP="00B20903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</w:t>
      </w:r>
      <w:r w:rsidR="0034742F">
        <w:rPr>
          <w:rFonts w:cs="Arial"/>
          <w:color w:val="000000"/>
          <w:sz w:val="20"/>
        </w:rPr>
        <w:t>ostrar mensaje indicando que no se encuentra regular</w:t>
      </w:r>
    </w:p>
    <w:p w14:paraId="235F4083" w14:textId="77777777" w:rsidR="00B20903" w:rsidRPr="005F2B30" w:rsidRDefault="00B20903" w:rsidP="00B20903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183AB9DC" w14:textId="6297A4D7" w:rsidR="00B20903" w:rsidRPr="00C07080" w:rsidRDefault="0034742F" w:rsidP="00B20903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N1, N2, N3, PA</w:t>
      </w:r>
    </w:p>
    <w:p w14:paraId="1FF8DF5A" w14:textId="77777777" w:rsidR="00B20903" w:rsidRPr="005F2B30" w:rsidRDefault="00B20903" w:rsidP="00B20903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299D3C8A" w14:textId="65579833" w:rsidR="00B20903" w:rsidRDefault="00B20903" w:rsidP="005A4CF8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hanging="1003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Ingresar </w:t>
      </w:r>
      <w:r w:rsidR="0034742F">
        <w:rPr>
          <w:rFonts w:cs="Arial"/>
          <w:color w:val="000000"/>
          <w:sz w:val="20"/>
        </w:rPr>
        <w:t>N1, N2, N3, PA</w:t>
      </w:r>
    </w:p>
    <w:p w14:paraId="733EEAC0" w14:textId="79FFE8FD" w:rsidR="00B20903" w:rsidRDefault="00B20903" w:rsidP="005A4CF8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</w:t>
      </w:r>
      <w:r w:rsidR="009D73A0">
        <w:rPr>
          <w:rFonts w:cs="Arial"/>
          <w:color w:val="000000"/>
          <w:sz w:val="20"/>
        </w:rPr>
        <w:t>I N1&gt;=6 Y N2&gt;=6 Y N3</w:t>
      </w:r>
      <w:r w:rsidR="005A4CF8">
        <w:rPr>
          <w:rFonts w:cs="Arial"/>
          <w:color w:val="000000"/>
          <w:sz w:val="20"/>
        </w:rPr>
        <w:t>&gt;=6 Y PA&gt;=6 ENTONCES CALCULAR PF</w:t>
      </w:r>
    </w:p>
    <w:p w14:paraId="0131253C" w14:textId="447A5C30" w:rsidR="005A4CF8" w:rsidRDefault="005A4CF8" w:rsidP="005A4CF8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 = </w:t>
      </w:r>
      <w:r>
        <w:rPr>
          <w:rFonts w:cs="Arial"/>
          <w:color w:val="000000"/>
          <w:sz w:val="20"/>
        </w:rPr>
        <w:t xml:space="preserve">(N1 + N2 + N3 + PA) </w:t>
      </w:r>
    </w:p>
    <w:p w14:paraId="4FC0C4CE" w14:textId="0765B635" w:rsidR="00B20903" w:rsidRDefault="005A4CF8" w:rsidP="005A4CF8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PF = S/N</w:t>
      </w:r>
      <w:r w:rsidR="009762FC">
        <w:rPr>
          <w:rFonts w:cs="Arial"/>
          <w:color w:val="000000"/>
          <w:sz w:val="20"/>
        </w:rPr>
        <w:t>,</w:t>
      </w:r>
      <w:r w:rsidR="00A968A9"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>MOSTRAR PF</w:t>
      </w:r>
      <w:r w:rsidR="009762FC">
        <w:rPr>
          <w:rFonts w:cs="Arial"/>
          <w:color w:val="000000"/>
          <w:sz w:val="20"/>
        </w:rPr>
        <w:t xml:space="preserve"> y mostrar mensaje 1</w:t>
      </w:r>
    </w:p>
    <w:p w14:paraId="314AF2D2" w14:textId="04E1C5F2" w:rsidR="00B20903" w:rsidRPr="00C07080" w:rsidRDefault="009762FC" w:rsidP="005A4CF8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SI N1&lt;6 O N2&lt;6 O N3&lt;6 O PA&lt;6 ENTONCES mostrar mensaje 2</w:t>
      </w:r>
    </w:p>
    <w:p w14:paraId="23522FEB" w14:textId="77777777" w:rsidR="00B20903" w:rsidRPr="00C00DE8" w:rsidRDefault="00B20903" w:rsidP="00B20903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230504BE" w14:textId="69F67721" w:rsidR="00B20903" w:rsidRDefault="00A968A9" w:rsidP="00B20903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COMPUESTO</w:t>
      </w:r>
    </w:p>
    <w:p w14:paraId="1293B39C" w14:textId="77777777" w:rsidR="00B20903" w:rsidRDefault="00B20903" w:rsidP="00B20903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475E1F32" w14:textId="77777777" w:rsidR="00B20903" w:rsidRPr="00C00DE8" w:rsidRDefault="00B20903" w:rsidP="00B20903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00DF8B7F" w14:textId="77777777" w:rsidR="00B20903" w:rsidRPr="005F2B30" w:rsidRDefault="00B20903" w:rsidP="00B20903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B20903" w:rsidRPr="009C3234" w14:paraId="12699584" w14:textId="77777777" w:rsidTr="00D16B47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F741CF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A45E4C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EC23C26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8A5847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20903" w:rsidRPr="009C3234" w14:paraId="2DF31F82" w14:textId="77777777" w:rsidTr="00D16B4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799B29B" w14:textId="77777777" w:rsidR="00B20903" w:rsidRPr="00CD6ED2" w:rsidRDefault="00B20903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E65D35A" w14:textId="6A5FB365" w:rsidR="00B20903" w:rsidRPr="009C3234" w:rsidRDefault="00A968A9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PF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6A0508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4FB583" w14:textId="47774701" w:rsidR="00B20903" w:rsidRPr="009C3234" w:rsidRDefault="0059008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PROMEDIO FINAL DEL ALUMNO</w:t>
            </w:r>
            <w:r w:rsidR="00A8486C">
              <w:rPr>
                <w:rFonts w:cs="Arial"/>
                <w:color w:val="000000"/>
                <w:sz w:val="20"/>
              </w:rPr>
              <w:t>; PF = S/N</w:t>
            </w:r>
          </w:p>
        </w:tc>
      </w:tr>
      <w:tr w:rsidR="00B20903" w:rsidRPr="009C3234" w14:paraId="5E848CB2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30C8B8D" w14:textId="77777777" w:rsidR="00B20903" w:rsidRPr="007B7266" w:rsidRDefault="00B20903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3528B71" w14:textId="74721EA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0BC6B7B" w14:textId="058FB1ED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742A39" w14:textId="74A9859F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20903" w:rsidRPr="009C3234" w14:paraId="75D0C9E4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E166727" w14:textId="77777777" w:rsidR="00B20903" w:rsidRPr="007B7266" w:rsidRDefault="00B20903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C7FF884" w14:textId="590EDB43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46DC662" w14:textId="348BB60B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605CB0" w14:textId="26782242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20903" w:rsidRPr="009C3234" w14:paraId="37FCB2B6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5DE16B4" w14:textId="77777777" w:rsidR="00B20903" w:rsidRPr="007B7266" w:rsidRDefault="00B20903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419E05E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FC13BFB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326F11C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20903" w:rsidRPr="009C3234" w14:paraId="606FF835" w14:textId="77777777" w:rsidTr="00D16B4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460CD8D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0BA8778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M1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EBDA23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CADENA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91C5EDC" w14:textId="6B59764B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MENSAJE 1 “</w:t>
            </w:r>
            <w:r w:rsidR="00A968A9">
              <w:rPr>
                <w:rFonts w:cs="Arial"/>
                <w:color w:val="000000"/>
                <w:sz w:val="20"/>
                <w:szCs w:val="20"/>
              </w:rPr>
              <w:t>EL ALUMNO APROBO LA MATERIA EN DICIEMBRE”</w:t>
            </w:r>
          </w:p>
        </w:tc>
      </w:tr>
      <w:tr w:rsidR="00B20903" w:rsidRPr="009C3234" w14:paraId="7AECD9B5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29204BC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6CC8752" w14:textId="150F086E" w:rsidR="00B20903" w:rsidRPr="009C3234" w:rsidRDefault="00A968A9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M2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F704BA1" w14:textId="4B6DDE3B" w:rsidR="00B20903" w:rsidRPr="009C3234" w:rsidRDefault="00A968A9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CADENA 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2121643" w14:textId="09AB247F" w:rsidR="00B20903" w:rsidRPr="009C3234" w:rsidRDefault="00A968A9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 2 “EL ALUMNO NO SE ENCUENTRA REGULAR”</w:t>
            </w:r>
          </w:p>
        </w:tc>
      </w:tr>
      <w:tr w:rsidR="00B20903" w:rsidRPr="009C3234" w14:paraId="06765343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68FEFF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0B5B6C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BF0F87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C3B150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0464D4EF" w14:textId="77777777" w:rsidR="00B20903" w:rsidRPr="005F2B30" w:rsidRDefault="00B20903" w:rsidP="00B20903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B20903" w:rsidRPr="009C3234" w14:paraId="292BDE54" w14:textId="77777777" w:rsidTr="00D16B47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499304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99D127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F990B2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30DA19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8486C" w:rsidRPr="009C3234" w14:paraId="5960871C" w14:textId="77777777" w:rsidTr="00D16B47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2FD1010" w14:textId="77777777" w:rsidR="00A8486C" w:rsidRPr="00A67E81" w:rsidRDefault="00A8486C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15DFD99" w14:textId="77777777" w:rsidR="00A8486C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DD68A81" w14:textId="337EEA78" w:rsidR="00A8486C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N1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A8C7259" w14:textId="62BC2039" w:rsidR="00A8486C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ENTERO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90B80FF" w14:textId="77777777" w:rsidR="00A8486C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INGRESAR VALOR DE A</w:t>
            </w:r>
          </w:p>
        </w:tc>
      </w:tr>
      <w:tr w:rsidR="00A8486C" w:rsidRPr="009C3234" w14:paraId="09E470EE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72C1A28" w14:textId="77777777" w:rsidR="00A8486C" w:rsidRPr="00F277E1" w:rsidRDefault="00A8486C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1F45A55" w14:textId="77777777" w:rsidR="00A8486C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63A34A3" w14:textId="34709942" w:rsidR="00A8486C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N2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022F2C" w14:textId="44A2810F" w:rsidR="00A8486C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ENTERO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8D8A2A5" w14:textId="77777777" w:rsidR="00A8486C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INGRESAR VALOR DE B</w:t>
            </w:r>
          </w:p>
        </w:tc>
      </w:tr>
      <w:tr w:rsidR="00A8486C" w:rsidRPr="009C3234" w14:paraId="56A3C743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BCD1DE6" w14:textId="77777777" w:rsidR="00A8486C" w:rsidRPr="00F277E1" w:rsidRDefault="00A8486C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700C651" w14:textId="77777777" w:rsidR="00A8486C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C4C905" w14:textId="5D464B16" w:rsidR="00A8486C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N3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F60BC7B" w14:textId="0B99B3FF" w:rsidR="00A8486C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ENTERO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2B713C" w14:textId="77777777" w:rsidR="00A8486C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INGRESAR VALOR DE C</w:t>
            </w:r>
          </w:p>
        </w:tc>
      </w:tr>
      <w:tr w:rsidR="00A8486C" w:rsidRPr="009C3234" w14:paraId="67FB9B06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F58C717" w14:textId="77777777" w:rsidR="00A8486C" w:rsidRPr="00F277E1" w:rsidRDefault="00A8486C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BDA7F98" w14:textId="77777777" w:rsidR="00A8486C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5DB392" w14:textId="6DAD5ED0" w:rsidR="00A8486C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PA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DBEE193" w14:textId="363ED92D" w:rsidR="00A8486C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ENTERO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EE08FDB" w14:textId="54EFE1E4" w:rsidR="00A8486C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PROMEDIO ANUAL</w:t>
            </w:r>
          </w:p>
        </w:tc>
      </w:tr>
      <w:tr w:rsidR="00B20903" w:rsidRPr="009C3234" w14:paraId="00818F9F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4204595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51A42B7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B7E3B4D" w14:textId="71E62D81" w:rsidR="00B20903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4B5C420" w14:textId="696A11F2" w:rsidR="00B20903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C31E095" w14:textId="0DF44AB7" w:rsidR="00B20903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 = N1+N2+N3+PA</w:t>
            </w:r>
          </w:p>
        </w:tc>
      </w:tr>
      <w:tr w:rsidR="00B20903" w:rsidRPr="009C3234" w14:paraId="2ED856ED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6F71ED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723631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95B166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C38E6E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13BD147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B20903" w:rsidRPr="009C3234" w14:paraId="6512E896" w14:textId="77777777" w:rsidTr="00D16B47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C8B9C89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30116D3" w14:textId="0CD5673C" w:rsidR="00B20903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BD57B6F" w14:textId="52F63B3B" w:rsidR="00B20903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7ED48E8" w14:textId="4AEEFAF8" w:rsidR="00B20903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 = 4</w:t>
            </w:r>
          </w:p>
        </w:tc>
      </w:tr>
      <w:tr w:rsidR="00B20903" w:rsidRPr="009C3234" w14:paraId="5FAF3409" w14:textId="77777777" w:rsidTr="00D16B47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171A985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8123CB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46D95F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A0DD4F2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5F6C1B3A" w14:textId="77777777" w:rsidR="00B20903" w:rsidRPr="005F2B30" w:rsidRDefault="00B20903" w:rsidP="00B20903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10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B20903" w:rsidRPr="009C3234" w14:paraId="36D0CA4D" w14:textId="77777777" w:rsidTr="00D16B47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15D77BB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C71DD9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20903" w:rsidRPr="009C3234" w14:paraId="1329527B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2EDB5DB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46649C7" w14:textId="416BADF4" w:rsidR="00B20903" w:rsidRPr="009C3234" w:rsidRDefault="00B20903" w:rsidP="00D16B47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INGRESAR </w:t>
            </w:r>
            <w:r w:rsidR="00A8486C">
              <w:rPr>
                <w:rFonts w:cs="Arial"/>
                <w:bCs/>
                <w:color w:val="000000"/>
                <w:sz w:val="20"/>
                <w:szCs w:val="20"/>
              </w:rPr>
              <w:t>NOTAS DEL ALUMNO N1, N2, N3, PA RESPECTIVAMENTE</w:t>
            </w:r>
          </w:p>
        </w:tc>
      </w:tr>
      <w:tr w:rsidR="00B20903" w:rsidRPr="009C3234" w14:paraId="63C291D1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34DF48D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0ABA415" w14:textId="4BF792BA" w:rsidR="00B20903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SI N1&gt;=6, N2&gt;=6, N3&gt;=6, PA&gt;=6 ENTONCES CALCULAR PF</w:t>
            </w:r>
          </w:p>
        </w:tc>
      </w:tr>
      <w:tr w:rsidR="00B20903" w:rsidRPr="009C3234" w14:paraId="2F88F87C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60F71D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4F4D480" w14:textId="335DF718" w:rsidR="00B20903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 = N1+N2+N3+PA</w:t>
            </w:r>
          </w:p>
        </w:tc>
      </w:tr>
      <w:tr w:rsidR="00B20903" w:rsidRPr="009C3234" w14:paraId="2B346B91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4B1798D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90DB29" w14:textId="7F30A9AC" w:rsidR="00B20903" w:rsidRPr="009C3234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PF=S/N Y MOSTRAR PF</w:t>
            </w:r>
          </w:p>
        </w:tc>
      </w:tr>
      <w:tr w:rsidR="00B20903" w:rsidRPr="009C3234" w14:paraId="7EF403CF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0F71F2" w14:textId="77777777" w:rsidR="00B20903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930358" w14:textId="61073B8D" w:rsidR="00A8486C" w:rsidRPr="009C3234" w:rsidRDefault="00B2090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M1</w:t>
            </w:r>
          </w:p>
        </w:tc>
      </w:tr>
      <w:tr w:rsidR="00A8486C" w:rsidRPr="009C3234" w14:paraId="14B1E23C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FC3386B" w14:textId="79D453F7" w:rsidR="00A8486C" w:rsidRDefault="00A8486C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F582C8D" w14:textId="5105522D" w:rsidR="00A8486C" w:rsidRPr="00A8486C" w:rsidRDefault="00A8486C" w:rsidP="00A8486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A8486C">
              <w:rPr>
                <w:rFonts w:cs="Arial"/>
                <w:bCs/>
                <w:color w:val="000000"/>
                <w:sz w:val="20"/>
                <w:szCs w:val="20"/>
              </w:rPr>
              <w:t>SI N1&lt;6 O N2&lt;6 O N3&lt;6 O PA&lt;6 ENTONCES</w:t>
            </w:r>
            <w:r w:rsidR="00116493">
              <w:rPr>
                <w:rFonts w:cs="Arial"/>
                <w:bCs/>
                <w:color w:val="000000"/>
                <w:sz w:val="20"/>
                <w:szCs w:val="20"/>
              </w:rPr>
              <w:t xml:space="preserve"> MOSTRAR M2</w:t>
            </w:r>
          </w:p>
        </w:tc>
      </w:tr>
    </w:tbl>
    <w:p w14:paraId="724308EB" w14:textId="542E70A6" w:rsidR="00B20903" w:rsidRDefault="00B20903" w:rsidP="00B20903">
      <w:pPr>
        <w:spacing w:after="0" w:line="240" w:lineRule="auto"/>
      </w:pPr>
    </w:p>
    <w:p w14:paraId="14A46427" w14:textId="01A2E977" w:rsidR="00116493" w:rsidRDefault="00116493" w:rsidP="00B20903">
      <w:pPr>
        <w:spacing w:after="0" w:line="240" w:lineRule="auto"/>
      </w:pPr>
    </w:p>
    <w:p w14:paraId="61E31DAB" w14:textId="60F6261A" w:rsidR="00116493" w:rsidRDefault="00116493" w:rsidP="00B20903">
      <w:pPr>
        <w:spacing w:after="0" w:line="240" w:lineRule="auto"/>
      </w:pPr>
    </w:p>
    <w:p w14:paraId="5E2097D9" w14:textId="236E48F5" w:rsidR="00116493" w:rsidRDefault="00116493" w:rsidP="00B20903">
      <w:pPr>
        <w:spacing w:after="0" w:line="240" w:lineRule="auto"/>
      </w:pPr>
    </w:p>
    <w:p w14:paraId="58F1B2C6" w14:textId="4B64329E" w:rsidR="00116493" w:rsidRDefault="00116493" w:rsidP="00B20903">
      <w:pPr>
        <w:spacing w:after="0" w:line="240" w:lineRule="auto"/>
      </w:pPr>
    </w:p>
    <w:p w14:paraId="5DF6A553" w14:textId="5A313765" w:rsidR="00116493" w:rsidRDefault="00116493" w:rsidP="00B20903">
      <w:pPr>
        <w:spacing w:after="0" w:line="240" w:lineRule="auto"/>
      </w:pPr>
    </w:p>
    <w:p w14:paraId="2D26FA28" w14:textId="4B57898D" w:rsidR="00116493" w:rsidRDefault="00116493" w:rsidP="00B20903">
      <w:pPr>
        <w:spacing w:after="0" w:line="240" w:lineRule="auto"/>
      </w:pPr>
    </w:p>
    <w:p w14:paraId="55C96267" w14:textId="2FED92FA" w:rsidR="00B20903" w:rsidRDefault="00B20903" w:rsidP="00697A06">
      <w:pPr>
        <w:spacing w:after="0" w:line="240" w:lineRule="auto"/>
      </w:pPr>
    </w:p>
    <w:p w14:paraId="7C3F7606" w14:textId="486813EE" w:rsidR="00917E05" w:rsidRDefault="00917E05" w:rsidP="00917E0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Ejercicio: </w:t>
      </w:r>
      <w:r>
        <w:rPr>
          <w:b/>
          <w:sz w:val="24"/>
        </w:rPr>
        <w:t>5</w:t>
      </w:r>
    </w:p>
    <w:p w14:paraId="299FC80E" w14:textId="3154266D" w:rsidR="00917E05" w:rsidRPr="00A75286" w:rsidRDefault="00917E05" w:rsidP="00917E05">
      <w:pPr>
        <w:spacing w:before="120" w:after="120" w:line="240" w:lineRule="auto"/>
      </w:pPr>
      <w:r>
        <w:rPr>
          <w:b/>
          <w:sz w:val="24"/>
        </w:rPr>
        <w:t xml:space="preserve">Enunciado: </w:t>
      </w:r>
      <w:r>
        <w:t>Una empresa tiene tres sucursales y desea conocer el total de las Recaudaciones de cada Sucursal y el Total recaudado por las 3 sucursales. Los datos llegan por rubro de productos: Computación, Televisión.</w:t>
      </w:r>
    </w:p>
    <w:p w14:paraId="71CA8EEF" w14:textId="77777777" w:rsidR="00917E05" w:rsidRPr="00DA5D7E" w:rsidRDefault="00917E05" w:rsidP="00917E05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02DA5C77" w14:textId="77777777" w:rsidR="00917E05" w:rsidRPr="00DA5D7E" w:rsidRDefault="00917E05" w:rsidP="00917E05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0E19FB9A" w14:textId="001C3480" w:rsidR="00917E05" w:rsidRDefault="00AE2B4B" w:rsidP="00917E0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Total</w:t>
      </w:r>
      <w:proofErr w:type="gramEnd"/>
      <w:r>
        <w:rPr>
          <w:rFonts w:cs="Arial"/>
          <w:color w:val="000000"/>
          <w:sz w:val="20"/>
        </w:rPr>
        <w:t xml:space="preserve"> recaudado por las 3 sucursales</w:t>
      </w:r>
    </w:p>
    <w:p w14:paraId="15D60988" w14:textId="141B9FFB" w:rsidR="00917E05" w:rsidRPr="00A75286" w:rsidRDefault="00AE2B4B" w:rsidP="00917E0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Total</w:t>
      </w:r>
      <w:proofErr w:type="gramEnd"/>
      <w:r>
        <w:rPr>
          <w:rFonts w:cs="Arial"/>
          <w:color w:val="000000"/>
          <w:sz w:val="20"/>
        </w:rPr>
        <w:t xml:space="preserve"> recaudado por cada una de las sucursales</w:t>
      </w:r>
    </w:p>
    <w:p w14:paraId="4F3874EE" w14:textId="77777777" w:rsidR="00917E05" w:rsidRPr="005F2B30" w:rsidRDefault="00917E05" w:rsidP="00917E05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43EAB616" w14:textId="7A3E511E" w:rsidR="00917E05" w:rsidRDefault="0027700E" w:rsidP="00917E0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Recaudación en rubro computación</w:t>
      </w:r>
    </w:p>
    <w:p w14:paraId="1E584BDA" w14:textId="284C02B1" w:rsidR="00917E05" w:rsidRPr="00C07080" w:rsidRDefault="0027700E" w:rsidP="00917E0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Recaudación en rubro televisión</w:t>
      </w:r>
    </w:p>
    <w:p w14:paraId="3C62A637" w14:textId="77777777" w:rsidR="00917E05" w:rsidRPr="005F2B30" w:rsidRDefault="00917E05" w:rsidP="00917E05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2F8F526A" w14:textId="11F5EC04" w:rsidR="00917E05" w:rsidRDefault="00917E05" w:rsidP="00917E05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hanging="1003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Ingresar </w:t>
      </w:r>
      <w:r w:rsidR="0027700E">
        <w:rPr>
          <w:rFonts w:cs="Arial"/>
          <w:color w:val="000000"/>
          <w:sz w:val="20"/>
        </w:rPr>
        <w:t>la recaudación de rubro computación en sucursal 1, 2 y 3 respectivamente</w:t>
      </w:r>
    </w:p>
    <w:p w14:paraId="28597C75" w14:textId="1A6652F2" w:rsidR="00917E05" w:rsidRDefault="0027700E" w:rsidP="00917E05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Ingresar la recaudación de rubro televisión en sucursal 1, 2 y 3 respectivamente</w:t>
      </w:r>
    </w:p>
    <w:p w14:paraId="0C086714" w14:textId="72E3C62C" w:rsidR="00917E05" w:rsidRDefault="0027700E" w:rsidP="00917E05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RS1 = C1 + T</w:t>
      </w:r>
      <w:proofErr w:type="gramStart"/>
      <w:r>
        <w:rPr>
          <w:rFonts w:cs="Arial"/>
          <w:color w:val="000000"/>
          <w:sz w:val="20"/>
        </w:rPr>
        <w:t>1 ;</w:t>
      </w:r>
      <w:proofErr w:type="gramEnd"/>
      <w:r>
        <w:rPr>
          <w:rFonts w:cs="Arial"/>
          <w:color w:val="000000"/>
          <w:sz w:val="20"/>
        </w:rPr>
        <w:t xml:space="preserve"> RS2 = C2 + T2 ; RS3 = C3 + T3</w:t>
      </w:r>
    </w:p>
    <w:p w14:paraId="39672430" w14:textId="294538C0" w:rsidR="00917E05" w:rsidRDefault="0027700E" w:rsidP="00917E05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Mostrar RS1, RS2, RS3</w:t>
      </w:r>
    </w:p>
    <w:p w14:paraId="44E40893" w14:textId="7A30E55F" w:rsidR="00917E05" w:rsidRDefault="0027700E" w:rsidP="0027700E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hanging="1003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RT = RS1 + RS2 + RS3</w:t>
      </w:r>
    </w:p>
    <w:p w14:paraId="40DC6459" w14:textId="4C7E2314" w:rsidR="0027700E" w:rsidRPr="00C07080" w:rsidRDefault="0027700E" w:rsidP="0027700E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hanging="1003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MOSTRAR RT</w:t>
      </w:r>
    </w:p>
    <w:p w14:paraId="7B29BFA6" w14:textId="77777777" w:rsidR="00917E05" w:rsidRPr="00C00DE8" w:rsidRDefault="00917E05" w:rsidP="00917E05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0BAA31C1" w14:textId="380F5DEE" w:rsidR="00917E05" w:rsidRDefault="0027700E" w:rsidP="00917E05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EVALUACION</w:t>
      </w:r>
    </w:p>
    <w:p w14:paraId="1B4362B3" w14:textId="77777777" w:rsidR="00917E05" w:rsidRDefault="00917E05" w:rsidP="00917E05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032E3F9A" w14:textId="77777777" w:rsidR="00917E05" w:rsidRPr="00C00DE8" w:rsidRDefault="00917E05" w:rsidP="00917E05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204AB0DE" w14:textId="77777777" w:rsidR="00917E05" w:rsidRPr="005F2B30" w:rsidRDefault="00917E05" w:rsidP="00917E05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917E05" w:rsidRPr="009C3234" w14:paraId="7C76871F" w14:textId="77777777" w:rsidTr="00D16B47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6FF7C9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81C146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2E05997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D9FAC8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917E05" w:rsidRPr="009C3234" w14:paraId="6F53BE1E" w14:textId="77777777" w:rsidTr="00D16B4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A2AA081" w14:textId="77777777" w:rsidR="00917E05" w:rsidRPr="00CD6ED2" w:rsidRDefault="00917E05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5C529A" w14:textId="769D02F1" w:rsidR="00917E05" w:rsidRPr="009C3234" w:rsidRDefault="0027700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RS1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0D99A56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702BE84" w14:textId="23EFCB51" w:rsidR="00917E05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RECAUDACION EN SUCURSAL 1</w:t>
            </w:r>
          </w:p>
        </w:tc>
      </w:tr>
      <w:tr w:rsidR="00917E05" w:rsidRPr="009C3234" w14:paraId="2951ABF3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AB181E0" w14:textId="77777777" w:rsidR="00917E05" w:rsidRPr="007B7266" w:rsidRDefault="00917E05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6D06DAF" w14:textId="35E3F0BA" w:rsidR="00917E05" w:rsidRPr="009C3234" w:rsidRDefault="0027700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RS2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50C7711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A408C42" w14:textId="38E3CE82" w:rsidR="00917E05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RECAUDACION EN SUCURSAL 2</w:t>
            </w:r>
          </w:p>
        </w:tc>
      </w:tr>
      <w:tr w:rsidR="00917E05" w:rsidRPr="009C3234" w14:paraId="189616DB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D3E594D" w14:textId="77777777" w:rsidR="00917E05" w:rsidRPr="007B7266" w:rsidRDefault="00917E05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BF4B884" w14:textId="28567CDA" w:rsidR="00917E05" w:rsidRPr="009C3234" w:rsidRDefault="0027700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RS3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65755C1" w14:textId="5BC65C5B" w:rsidR="00917E05" w:rsidRPr="009C3234" w:rsidRDefault="0027700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8190A0" w14:textId="401DC7AA" w:rsidR="00917E05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RECAUDACION EN SUCURSAL 3</w:t>
            </w:r>
          </w:p>
        </w:tc>
      </w:tr>
      <w:tr w:rsidR="00917E05" w:rsidRPr="009C3234" w14:paraId="0DBEE80D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0F78309" w14:textId="77777777" w:rsidR="00917E05" w:rsidRPr="007B7266" w:rsidRDefault="00917E05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26AC1F1" w14:textId="44B2047C" w:rsidR="00917E05" w:rsidRPr="009C3234" w:rsidRDefault="0027700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RT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49F13F1" w14:textId="75641E3A" w:rsidR="00917E05" w:rsidRPr="009C3234" w:rsidRDefault="0027700E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5CCD2C7" w14:textId="07E9871D" w:rsidR="00917E05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RECAUDACION TOTAL</w:t>
            </w:r>
          </w:p>
        </w:tc>
      </w:tr>
      <w:tr w:rsidR="00917E05" w:rsidRPr="009C3234" w14:paraId="0432F1D6" w14:textId="77777777" w:rsidTr="00D16B4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FD8E056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E23241F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2DB438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67A507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917E05" w:rsidRPr="009C3234" w14:paraId="323794B5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1744E9F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F90639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D709817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3878CF5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917E05" w:rsidRPr="009C3234" w14:paraId="5C8E3A91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50A76B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633682C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303195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EAF38C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5769BE7E" w14:textId="77777777" w:rsidR="00917E05" w:rsidRPr="005F2B30" w:rsidRDefault="00917E05" w:rsidP="00917E05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917E05" w:rsidRPr="009C3234" w14:paraId="11FFAF46" w14:textId="77777777" w:rsidTr="00D16B47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BDBE3E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381B87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84DD11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21928B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917E05" w:rsidRPr="009C3234" w14:paraId="537115F4" w14:textId="77777777" w:rsidTr="00D16B47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8F3BC91" w14:textId="77777777" w:rsidR="00917E05" w:rsidRPr="00A67E81" w:rsidRDefault="00917E05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995B9A0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FFF1CBE" w14:textId="767BB5CD" w:rsidR="00917E05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C1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8FE9B42" w14:textId="7DD271AA" w:rsidR="00917E05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9724F1" w14:textId="370F7CBB" w:rsidR="00917E05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RECAUDACION EN SUCURSAL</w:t>
            </w:r>
            <w:r>
              <w:rPr>
                <w:rFonts w:cs="Arial"/>
                <w:color w:val="000000"/>
                <w:sz w:val="20"/>
              </w:rPr>
              <w:t xml:space="preserve"> 1 DE COMPUTACION</w:t>
            </w:r>
          </w:p>
        </w:tc>
      </w:tr>
      <w:tr w:rsidR="00E25821" w:rsidRPr="009C3234" w14:paraId="0F494520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0CE55A9" w14:textId="77777777" w:rsidR="00E25821" w:rsidRPr="00F277E1" w:rsidRDefault="00E25821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6B8F24A" w14:textId="77777777" w:rsidR="00E25821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33B5B6" w14:textId="5D4E9CB3" w:rsidR="00E25821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C2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ACEBCC3" w14:textId="1682E336" w:rsidR="00E25821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82C8723" w14:textId="49DD72CF" w:rsidR="00E25821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RECAUDACION EN SUCURSAL</w:t>
            </w:r>
            <w:r>
              <w:rPr>
                <w:rFonts w:cs="Arial"/>
                <w:color w:val="000000"/>
                <w:sz w:val="20"/>
              </w:rPr>
              <w:t xml:space="preserve"> 2 DE COMPUTACION</w:t>
            </w:r>
          </w:p>
        </w:tc>
      </w:tr>
      <w:tr w:rsidR="00E25821" w:rsidRPr="009C3234" w14:paraId="33942B4A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BF13D51" w14:textId="77777777" w:rsidR="00E25821" w:rsidRPr="00F277E1" w:rsidRDefault="00E25821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0C9FFE8" w14:textId="77777777" w:rsidR="00E25821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6B1297" w14:textId="0F8D9C97" w:rsidR="00E25821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C3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6B5043F" w14:textId="4B22A9BD" w:rsidR="00E25821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70B31D" w14:textId="69ED2AA0" w:rsidR="00E25821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RECAUDACION EN SUCURSAL</w:t>
            </w:r>
            <w:r>
              <w:rPr>
                <w:rFonts w:cs="Arial"/>
                <w:color w:val="000000"/>
                <w:sz w:val="20"/>
              </w:rPr>
              <w:t xml:space="preserve"> 3 DE COMPUTACION</w:t>
            </w:r>
          </w:p>
        </w:tc>
      </w:tr>
      <w:tr w:rsidR="00917E05" w:rsidRPr="009C3234" w14:paraId="7EC6A4AD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4641AC4" w14:textId="77777777" w:rsidR="00917E05" w:rsidRPr="00F277E1" w:rsidRDefault="00917E05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F63A4F8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BCC125" w14:textId="5B44143D" w:rsidR="00917E05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T1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4A7671" w14:textId="551A86EA" w:rsidR="00917E05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3AEAA43" w14:textId="42828A9A" w:rsidR="00917E05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RECAUDACION EN SUCURSAL</w:t>
            </w:r>
            <w:r>
              <w:rPr>
                <w:rFonts w:cs="Arial"/>
                <w:color w:val="000000"/>
                <w:sz w:val="20"/>
              </w:rPr>
              <w:t xml:space="preserve"> 1 DE TELEVISION</w:t>
            </w:r>
          </w:p>
        </w:tc>
      </w:tr>
      <w:tr w:rsidR="00917E05" w:rsidRPr="009C3234" w14:paraId="61C74E63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5A886F9" w14:textId="77777777" w:rsidR="00917E05" w:rsidRPr="00F277E1" w:rsidRDefault="00917E05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D4EB754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FDBE62F" w14:textId="1111DC57" w:rsidR="00917E05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T2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1A7CA8" w14:textId="07F0988B" w:rsidR="00917E05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2CFBDF" w14:textId="0E92E297" w:rsidR="00917E05" w:rsidRPr="009C3234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RECAUDACION EN SUCURSAL</w:t>
            </w:r>
            <w:r>
              <w:rPr>
                <w:rFonts w:cs="Arial"/>
                <w:color w:val="000000"/>
                <w:sz w:val="20"/>
              </w:rPr>
              <w:t xml:space="preserve"> 2 DE TELEVISION</w:t>
            </w:r>
          </w:p>
        </w:tc>
      </w:tr>
      <w:tr w:rsidR="00917E05" w:rsidRPr="009C3234" w14:paraId="4A292B4E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170488" w14:textId="77777777" w:rsidR="00917E05" w:rsidRPr="00F277E1" w:rsidRDefault="00917E05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C15A3B5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362979" w14:textId="03C62FD1" w:rsidR="00917E05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T3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9E1F52E" w14:textId="4A37DE3A" w:rsidR="00917E05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87A09C" w14:textId="4644CDDE" w:rsidR="00917E05" w:rsidRDefault="00E25821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RECAUDACION EN SUCURSAL</w:t>
            </w:r>
            <w:r>
              <w:rPr>
                <w:rFonts w:cs="Arial"/>
                <w:color w:val="000000"/>
                <w:sz w:val="20"/>
              </w:rPr>
              <w:t xml:space="preserve"> 3 DE TELEVISION</w:t>
            </w:r>
          </w:p>
        </w:tc>
      </w:tr>
      <w:tr w:rsidR="00917E05" w:rsidRPr="009C3234" w14:paraId="08656DBC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86F36BD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D93BD9C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7DDF86B" w14:textId="589A923E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98FE62E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7E4D3B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17E05" w:rsidRPr="009C3234" w14:paraId="18105786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2F7999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58BFAE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BE5752" w14:textId="3CE93123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28A7DA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BC1F7A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17E05" w:rsidRPr="009C3234" w14:paraId="60FE26FD" w14:textId="77777777" w:rsidTr="00D16B47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5FA7F1B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EAF6F7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113880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B14704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17E05" w:rsidRPr="009C3234" w14:paraId="4C396C89" w14:textId="77777777" w:rsidTr="00D16B47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12A9D24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ADB30C4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EA9C01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46FB32D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52059D88" w14:textId="77777777" w:rsidR="00917E05" w:rsidRPr="005F2B30" w:rsidRDefault="00917E05" w:rsidP="00917E05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10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917E05" w:rsidRPr="009C3234" w14:paraId="07B2DF73" w14:textId="77777777" w:rsidTr="00D16B47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795B79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6B70E78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917E05" w:rsidRPr="009C3234" w14:paraId="75656C66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432E7AF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FEF2B85" w14:textId="5B91A71D" w:rsidR="00917E05" w:rsidRPr="009C3234" w:rsidRDefault="00045BEC" w:rsidP="00D16B47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INGRESAR RECAUDACION DE COMPUTACION EN SUCURSAL 1, 2 Y 3 RESPECTIVAMENTE</w:t>
            </w:r>
          </w:p>
        </w:tc>
      </w:tr>
      <w:tr w:rsidR="00917E05" w:rsidRPr="009C3234" w14:paraId="26956D94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FC7226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B407A0" w14:textId="64DE3185" w:rsidR="00917E05" w:rsidRPr="009C3234" w:rsidRDefault="00045BE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INGRESAR RECAUDACION DE TELEVISION EN SUCURSAL 1, 2 Y 3 RESPECTIVAMENTE</w:t>
            </w:r>
          </w:p>
        </w:tc>
      </w:tr>
      <w:tr w:rsidR="00917E05" w:rsidRPr="009C3234" w14:paraId="25FF25F7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D99822F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24207D" w14:textId="235D43BC" w:rsidR="00917E05" w:rsidRPr="009C3234" w:rsidRDefault="005D6A2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RS1 = C1 + T</w:t>
            </w:r>
            <w:proofErr w:type="gramStart"/>
            <w:r>
              <w:rPr>
                <w:rFonts w:cs="Arial"/>
                <w:bCs/>
                <w:color w:val="000000"/>
                <w:sz w:val="20"/>
                <w:szCs w:val="20"/>
              </w:rPr>
              <w:t>1 ;</w:t>
            </w:r>
            <w:proofErr w:type="gramEnd"/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RS2 = C2 + T2 ; RS3 = C3 + T3</w:t>
            </w:r>
          </w:p>
        </w:tc>
      </w:tr>
      <w:tr w:rsidR="00917E05" w:rsidRPr="009C3234" w14:paraId="38B35C7D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860444E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293A6E" w14:textId="19126BCC" w:rsidR="00917E05" w:rsidRPr="009C3234" w:rsidRDefault="005D6A2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RS</w:t>
            </w:r>
            <w:proofErr w:type="gramStart"/>
            <w:r>
              <w:rPr>
                <w:rFonts w:cs="Arial"/>
                <w:bCs/>
                <w:color w:val="000000"/>
                <w:sz w:val="20"/>
                <w:szCs w:val="20"/>
              </w:rPr>
              <w:t>1 ,</w:t>
            </w:r>
            <w:proofErr w:type="gramEnd"/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RS2 , RS3</w:t>
            </w:r>
          </w:p>
        </w:tc>
      </w:tr>
      <w:tr w:rsidR="00917E05" w:rsidRPr="009C3234" w14:paraId="52BA1BFC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3EFE8AC" w14:textId="77777777" w:rsidR="00917E05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BDF057" w14:textId="5AC1C437" w:rsidR="00917E05" w:rsidRPr="009C3234" w:rsidRDefault="005D6A2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RT = RS1 + RS2 + RS3</w:t>
            </w:r>
          </w:p>
        </w:tc>
      </w:tr>
      <w:tr w:rsidR="00917E05" w:rsidRPr="009C3234" w14:paraId="29F263F2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8D07F58" w14:textId="77777777" w:rsidR="00917E05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1B222EC" w14:textId="33F2FD3B" w:rsidR="00917E05" w:rsidRPr="00A8486C" w:rsidRDefault="005D6A2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RT</w:t>
            </w:r>
          </w:p>
        </w:tc>
      </w:tr>
    </w:tbl>
    <w:p w14:paraId="52F0F4D6" w14:textId="77777777" w:rsidR="00917E05" w:rsidRDefault="00917E05" w:rsidP="00917E05">
      <w:pPr>
        <w:spacing w:after="0" w:line="240" w:lineRule="auto"/>
      </w:pPr>
    </w:p>
    <w:p w14:paraId="00ED8FE3" w14:textId="77777777" w:rsidR="00917E05" w:rsidRDefault="00917E05" w:rsidP="00917E05">
      <w:pPr>
        <w:spacing w:after="0" w:line="240" w:lineRule="auto"/>
      </w:pPr>
    </w:p>
    <w:p w14:paraId="1D00F365" w14:textId="77777777" w:rsidR="005D6A25" w:rsidRDefault="005D6A25" w:rsidP="00116493">
      <w:pPr>
        <w:spacing w:before="360" w:after="120" w:line="240" w:lineRule="auto"/>
        <w:rPr>
          <w:b/>
          <w:sz w:val="24"/>
        </w:rPr>
      </w:pPr>
    </w:p>
    <w:p w14:paraId="67EF7EF4" w14:textId="0BE9A238" w:rsidR="00116493" w:rsidRDefault="00116493" w:rsidP="00116493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Ejercicio: </w:t>
      </w:r>
      <w:r w:rsidR="002914AF">
        <w:rPr>
          <w:b/>
          <w:sz w:val="24"/>
        </w:rPr>
        <w:t>6</w:t>
      </w:r>
    </w:p>
    <w:p w14:paraId="69E6453C" w14:textId="4E179066" w:rsidR="00116493" w:rsidRPr="00A75286" w:rsidRDefault="00116493" w:rsidP="00116493">
      <w:pPr>
        <w:spacing w:before="120" w:after="120" w:line="240" w:lineRule="auto"/>
      </w:pPr>
      <w:r>
        <w:rPr>
          <w:b/>
          <w:sz w:val="24"/>
        </w:rPr>
        <w:lastRenderedPageBreak/>
        <w:t xml:space="preserve">Enunciado: </w:t>
      </w:r>
      <w:r w:rsidR="002914AF">
        <w:t>El incremento en las Asignaciones</w:t>
      </w:r>
      <w:r w:rsidR="002914AF">
        <w:t xml:space="preserve"> </w:t>
      </w:r>
      <w:r w:rsidR="002914AF">
        <w:t>de Docentes, según la zona en la que desempeña sus actividades es de 25% (Alta Montaña) o 19% (Resto de las zonas). Calcular el aumento y el sueldo final conociendo la zona en la que se desempeña el docente y su sueldo básico actual.</w:t>
      </w:r>
    </w:p>
    <w:p w14:paraId="41FAEC88" w14:textId="77777777" w:rsidR="00116493" w:rsidRPr="00DA5D7E" w:rsidRDefault="00116493" w:rsidP="00116493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52510029" w14:textId="77777777" w:rsidR="00116493" w:rsidRPr="00DA5D7E" w:rsidRDefault="00116493" w:rsidP="00116493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08800E2C" w14:textId="4FA43DE3" w:rsidR="00116493" w:rsidRDefault="002914AF" w:rsidP="00116493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Calcular aumento de los docentes</w:t>
      </w:r>
    </w:p>
    <w:p w14:paraId="33AC6954" w14:textId="343C6D7C" w:rsidR="00116493" w:rsidRPr="00A75286" w:rsidRDefault="002914AF" w:rsidP="00116493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Calcular el sueldo final</w:t>
      </w:r>
    </w:p>
    <w:p w14:paraId="78518FF5" w14:textId="77777777" w:rsidR="00116493" w:rsidRPr="005F2B30" w:rsidRDefault="00116493" w:rsidP="00116493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6C0C9F0A" w14:textId="0AFA38FF" w:rsidR="00116493" w:rsidRDefault="002914AF" w:rsidP="00116493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Sueldo básico actual</w:t>
      </w:r>
    </w:p>
    <w:p w14:paraId="3C694A5B" w14:textId="09019130" w:rsidR="002914AF" w:rsidRPr="00C07080" w:rsidRDefault="002914AF" w:rsidP="00116493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Zona donde desempeña sus actividades</w:t>
      </w:r>
    </w:p>
    <w:p w14:paraId="3B3E3859" w14:textId="77777777" w:rsidR="00116493" w:rsidRPr="005F2B30" w:rsidRDefault="00116493" w:rsidP="00116493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5D046F98" w14:textId="493EF34D" w:rsidR="00116493" w:rsidRDefault="00116493" w:rsidP="00D601BC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hanging="1003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Ingresar</w:t>
      </w:r>
      <w:r w:rsidR="002914AF">
        <w:rPr>
          <w:rFonts w:cs="Arial"/>
          <w:color w:val="000000"/>
          <w:sz w:val="20"/>
        </w:rPr>
        <w:t xml:space="preserve"> sueldo básico actual</w:t>
      </w:r>
    </w:p>
    <w:p w14:paraId="0E39FC14" w14:textId="6E655C9E" w:rsidR="00116493" w:rsidRDefault="000B7BA5" w:rsidP="00D601BC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Ingresar zona en la que se desempeña</w:t>
      </w:r>
    </w:p>
    <w:p w14:paraId="61884748" w14:textId="743F920A" w:rsidR="00116493" w:rsidRDefault="00116493" w:rsidP="00D601BC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</w:t>
      </w:r>
      <w:r w:rsidR="000B7BA5">
        <w:rPr>
          <w:rFonts w:cs="Arial"/>
          <w:color w:val="000000"/>
          <w:sz w:val="20"/>
        </w:rPr>
        <w:t xml:space="preserve">I Z = “ALTA MONTAÑA” ENTONCES </w:t>
      </w:r>
      <w:r w:rsidR="00D601BC">
        <w:rPr>
          <w:rFonts w:cs="Arial"/>
          <w:color w:val="000000"/>
          <w:sz w:val="20"/>
        </w:rPr>
        <w:t>A=SBA*0.25 Y SF=SBA*1.25</w:t>
      </w:r>
    </w:p>
    <w:p w14:paraId="442381F4" w14:textId="73E26B11" w:rsidR="00116493" w:rsidRDefault="00D601BC" w:rsidP="00D601BC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</w:t>
      </w:r>
      <w:proofErr w:type="gramStart"/>
      <w:r>
        <w:rPr>
          <w:rFonts w:cs="Arial"/>
          <w:color w:val="000000"/>
          <w:sz w:val="20"/>
        </w:rPr>
        <w:t>Z !</w:t>
      </w:r>
      <w:proofErr w:type="gramEnd"/>
      <w:r>
        <w:rPr>
          <w:rFonts w:cs="Arial"/>
          <w:color w:val="000000"/>
          <w:sz w:val="20"/>
        </w:rPr>
        <w:t>= “ALTA MONTAÑA” ENTONCES A=SBA*0.19 Y SF=SBA*1.19</w:t>
      </w:r>
    </w:p>
    <w:p w14:paraId="213D3D97" w14:textId="025FB5AF" w:rsidR="00116493" w:rsidRPr="00C07080" w:rsidRDefault="00D601BC" w:rsidP="00D601BC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MOSTRAR A Y SF.</w:t>
      </w:r>
    </w:p>
    <w:p w14:paraId="45709C6D" w14:textId="77777777" w:rsidR="00116493" w:rsidRPr="00C00DE8" w:rsidRDefault="00116493" w:rsidP="00116493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0C2DE1E2" w14:textId="1BC9E4F8" w:rsidR="00116493" w:rsidRDefault="00D601BC" w:rsidP="00116493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DECISION</w:t>
      </w:r>
    </w:p>
    <w:p w14:paraId="573F5E3C" w14:textId="77777777" w:rsidR="00116493" w:rsidRDefault="00116493" w:rsidP="00116493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350F1A69" w14:textId="77777777" w:rsidR="00116493" w:rsidRPr="00C00DE8" w:rsidRDefault="00116493" w:rsidP="00116493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1F74F63A" w14:textId="77777777" w:rsidR="00116493" w:rsidRPr="005F2B30" w:rsidRDefault="00116493" w:rsidP="00116493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116493" w:rsidRPr="009C3234" w14:paraId="512D7879" w14:textId="77777777" w:rsidTr="00D16B47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16DEDE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70D5A6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C10378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AED4FB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116493" w:rsidRPr="009C3234" w14:paraId="714E5EBD" w14:textId="77777777" w:rsidTr="00D16B4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873AB3F" w14:textId="77777777" w:rsidR="00116493" w:rsidRPr="00CD6ED2" w:rsidRDefault="00116493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87D824D" w14:textId="7A11E661" w:rsidR="00116493" w:rsidRPr="009C3234" w:rsidRDefault="00D601B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SF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1FCABD3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588E0D" w14:textId="4667ABA7" w:rsidR="00116493" w:rsidRPr="009C3234" w:rsidRDefault="00D601B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SUELDO FINAL DEL DOCENTE</w:t>
            </w:r>
          </w:p>
        </w:tc>
      </w:tr>
      <w:tr w:rsidR="00116493" w:rsidRPr="009C3234" w14:paraId="781BF04A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6956694" w14:textId="77777777" w:rsidR="00116493" w:rsidRPr="007B7266" w:rsidRDefault="00116493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8D2797" w14:textId="4CE52042" w:rsidR="00116493" w:rsidRPr="009C3234" w:rsidRDefault="00D601B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348DF2" w14:textId="2FBD25AE" w:rsidR="00116493" w:rsidRPr="009C3234" w:rsidRDefault="00D601B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1363855" w14:textId="377DD6FA" w:rsidR="00116493" w:rsidRPr="009C3234" w:rsidRDefault="00D601BC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AUMENTO DEL DOCENTE</w:t>
            </w:r>
          </w:p>
        </w:tc>
      </w:tr>
      <w:tr w:rsidR="00116493" w:rsidRPr="009C3234" w14:paraId="7F46F996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2DE37CC" w14:textId="77777777" w:rsidR="00116493" w:rsidRPr="007B7266" w:rsidRDefault="00116493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20F8320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261953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8A64F8F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116493" w:rsidRPr="009C3234" w14:paraId="11BEEBEB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0E1EB1F" w14:textId="77777777" w:rsidR="00116493" w:rsidRPr="007B7266" w:rsidRDefault="00116493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605F960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E3CAE0B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8EDB17D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116493" w:rsidRPr="009C3234" w14:paraId="7C42212F" w14:textId="77777777" w:rsidTr="00D16B4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46D523D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0F8CD05" w14:textId="0864357F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3DE1101" w14:textId="1B2C2A6C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93F4B8D" w14:textId="22AC3450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116493" w:rsidRPr="009C3234" w14:paraId="32295149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FFFF46C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9509FE2" w14:textId="69985093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129A56" w14:textId="4AF66548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B7AB09" w14:textId="07650ED3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116493" w:rsidRPr="009C3234" w14:paraId="51197CE3" w14:textId="77777777" w:rsidTr="00D16B4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202F43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C2240F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EE4410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B61A3D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59D8EB6D" w14:textId="77777777" w:rsidR="00116493" w:rsidRPr="005F2B30" w:rsidRDefault="00116493" w:rsidP="00116493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116493" w:rsidRPr="009C3234" w14:paraId="244012D0" w14:textId="77777777" w:rsidTr="00D16B47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CCA211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724E7A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39722B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DD98E9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116493" w:rsidRPr="009C3234" w14:paraId="75CB1E61" w14:textId="77777777" w:rsidTr="00D16B47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91E8C2E" w14:textId="77777777" w:rsidR="00116493" w:rsidRPr="00A67E81" w:rsidRDefault="00116493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3F499A7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9B76672" w14:textId="1B1114C7" w:rsidR="00116493" w:rsidRPr="009C3234" w:rsidRDefault="005E6BD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Z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BE207E5" w14:textId="1DBB84AF" w:rsidR="00116493" w:rsidRPr="009C3234" w:rsidRDefault="005E6BD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CADENA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955A5EC" w14:textId="51F0C548" w:rsidR="00116493" w:rsidRPr="009C3234" w:rsidRDefault="005E6BD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ZONA (ALTA MONTAÑA, OTRAS ZONAS)</w:t>
            </w:r>
          </w:p>
        </w:tc>
      </w:tr>
      <w:tr w:rsidR="00116493" w:rsidRPr="009C3234" w14:paraId="203EE835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C5972AA" w14:textId="77777777" w:rsidR="00116493" w:rsidRPr="00F277E1" w:rsidRDefault="00116493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E90AE4F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F7C02A2" w14:textId="682462B8" w:rsidR="00116493" w:rsidRPr="009C3234" w:rsidRDefault="005E6BD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SBA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7DFD50" w14:textId="7E3588FA" w:rsidR="00116493" w:rsidRPr="009C3234" w:rsidRDefault="005E6BD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36B8E4D" w14:textId="048C8ED8" w:rsidR="00116493" w:rsidRPr="009C3234" w:rsidRDefault="005E6BD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SUELDO BASICO ACTUAL</w:t>
            </w:r>
          </w:p>
        </w:tc>
      </w:tr>
      <w:tr w:rsidR="00116493" w:rsidRPr="009C3234" w14:paraId="09F60944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85EF0A1" w14:textId="77777777" w:rsidR="00116493" w:rsidRPr="00F277E1" w:rsidRDefault="00116493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D420CE1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9F4FD03" w14:textId="57BB9B7C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69B3DCC" w14:textId="7C5EB110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C9E8F8E" w14:textId="19841D24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116493" w:rsidRPr="009C3234" w14:paraId="6B00BFE0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ECE1E8A" w14:textId="77777777" w:rsidR="00116493" w:rsidRPr="00F277E1" w:rsidRDefault="00116493" w:rsidP="00D16B4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766DC0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5D1B84" w14:textId="3036248A" w:rsidR="00116493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4F57CB4" w14:textId="2CFF0D38" w:rsidR="00116493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8BDF8DB" w14:textId="5348DACF" w:rsidR="00116493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116493" w:rsidRPr="009C3234" w14:paraId="54056119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6CDD7CF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1DCD52C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FEAE2EF" w14:textId="57826674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110BEAC" w14:textId="6A1C374D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A6F89C6" w14:textId="4FAAE4E6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116493" w:rsidRPr="009C3234" w14:paraId="4AE463B7" w14:textId="77777777" w:rsidTr="00D16B4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6AD2B2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21F5F8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FE5F5F2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19305C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5612565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116493" w:rsidRPr="009C3234" w14:paraId="6160FF2A" w14:textId="77777777" w:rsidTr="00D16B47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6D23D05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7BC4FB" w14:textId="1BA38A59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4094B2" w14:textId="086EBF0A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D953D63" w14:textId="40A1560B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116493" w:rsidRPr="009C3234" w14:paraId="20669B2F" w14:textId="77777777" w:rsidTr="00D16B47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29E65E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F778482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7233955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D5B3E02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1B5C265B" w14:textId="77777777" w:rsidR="00116493" w:rsidRPr="005F2B30" w:rsidRDefault="00116493" w:rsidP="00116493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10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116493" w:rsidRPr="009C3234" w14:paraId="54725A78" w14:textId="77777777" w:rsidTr="00D16B47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382117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5A3364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116493" w:rsidRPr="009C3234" w14:paraId="2CE85E24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0590F3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A968E92" w14:textId="31319264" w:rsidR="00116493" w:rsidRPr="009C3234" w:rsidRDefault="005E6BD5" w:rsidP="00D16B47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INGRESAR SUELDO BASICO ACTUAL</w:t>
            </w:r>
          </w:p>
        </w:tc>
      </w:tr>
      <w:tr w:rsidR="00116493" w:rsidRPr="009C3234" w14:paraId="331D0BE3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9706284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80612F" w14:textId="4FF799DE" w:rsidR="00116493" w:rsidRPr="009C3234" w:rsidRDefault="005E6BD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INGRESAR ZONA EN LA QUE SE DESEMPEÑA EL DOCENTE</w:t>
            </w:r>
          </w:p>
        </w:tc>
      </w:tr>
      <w:tr w:rsidR="00116493" w:rsidRPr="009C3234" w14:paraId="3A7799A2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5DC5B3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47653BF" w14:textId="0CC67884" w:rsidR="00116493" w:rsidRPr="009C3234" w:rsidRDefault="005E6BD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Z = “ALTA MONTAÑA” ENTONCES </w:t>
            </w:r>
            <w:r w:rsidR="00917E05">
              <w:rPr>
                <w:rFonts w:cs="Arial"/>
                <w:bCs/>
                <w:color w:val="000000"/>
                <w:sz w:val="20"/>
                <w:szCs w:val="20"/>
              </w:rPr>
              <w:t xml:space="preserve">A = SBA * </w:t>
            </w:r>
            <w:proofErr w:type="gramStart"/>
            <w:r w:rsidR="00917E05">
              <w:rPr>
                <w:rFonts w:cs="Arial"/>
                <w:bCs/>
                <w:color w:val="000000"/>
                <w:sz w:val="20"/>
                <w:szCs w:val="20"/>
              </w:rPr>
              <w:t>0.25 ;</w:t>
            </w:r>
            <w:proofErr w:type="gramEnd"/>
            <w:r w:rsidR="00917E05">
              <w:rPr>
                <w:rFonts w:cs="Arial"/>
                <w:bCs/>
                <w:color w:val="000000"/>
                <w:sz w:val="20"/>
                <w:szCs w:val="20"/>
              </w:rPr>
              <w:t xml:space="preserve"> SF = SBA * 1.25</w:t>
            </w:r>
          </w:p>
        </w:tc>
      </w:tr>
      <w:tr w:rsidR="00116493" w:rsidRPr="009C3234" w14:paraId="15431AE4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94DAE20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41DC609" w14:textId="5169ECA5" w:rsidR="00116493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MOSTRAR </w:t>
            </w:r>
            <w:proofErr w:type="gramStart"/>
            <w:r>
              <w:rPr>
                <w:rFonts w:cs="Arial"/>
                <w:bCs/>
                <w:color w:val="000000"/>
                <w:sz w:val="20"/>
                <w:szCs w:val="20"/>
              </w:rPr>
              <w:t>A ;</w:t>
            </w:r>
            <w:proofErr w:type="gramEnd"/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MOSTRAR SF</w:t>
            </w:r>
          </w:p>
        </w:tc>
      </w:tr>
      <w:tr w:rsidR="00116493" w:rsidRPr="009C3234" w14:paraId="3AB0C051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A6B6B94" w14:textId="77777777" w:rsidR="00116493" w:rsidRPr="009C3234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60AE2F0" w14:textId="6DB807C2" w:rsidR="00116493" w:rsidRPr="009C3234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</w:t>
            </w:r>
            <w:proofErr w:type="gramStart"/>
            <w:r>
              <w:rPr>
                <w:rFonts w:cs="Arial"/>
                <w:bCs/>
                <w:color w:val="000000"/>
                <w:sz w:val="20"/>
                <w:szCs w:val="20"/>
              </w:rPr>
              <w:t>Z !</w:t>
            </w:r>
            <w:proofErr w:type="gramEnd"/>
            <w:r>
              <w:rPr>
                <w:rFonts w:cs="Arial"/>
                <w:bCs/>
                <w:color w:val="000000"/>
                <w:sz w:val="20"/>
                <w:szCs w:val="20"/>
              </w:rPr>
              <w:t>= “ALTA MONTAÑA” ENTONCES A = SBA *0.19 ; SF = SBA *1.19</w:t>
            </w:r>
          </w:p>
        </w:tc>
      </w:tr>
      <w:tr w:rsidR="00116493" w:rsidRPr="009C3234" w14:paraId="6619B728" w14:textId="77777777" w:rsidTr="00D16B4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9CEC6EF" w14:textId="77777777" w:rsidR="00116493" w:rsidRDefault="00116493" w:rsidP="00D16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B27AB0" w14:textId="16739895" w:rsidR="00116493" w:rsidRPr="00A8486C" w:rsidRDefault="00917E05" w:rsidP="00D16B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MOSTRAR </w:t>
            </w:r>
            <w:proofErr w:type="gramStart"/>
            <w:r>
              <w:rPr>
                <w:rFonts w:cs="Arial"/>
                <w:bCs/>
                <w:color w:val="000000"/>
                <w:sz w:val="20"/>
                <w:szCs w:val="20"/>
              </w:rPr>
              <w:t>A ;</w:t>
            </w:r>
            <w:proofErr w:type="gramEnd"/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MOSTRAR SF</w:t>
            </w:r>
          </w:p>
        </w:tc>
      </w:tr>
    </w:tbl>
    <w:p w14:paraId="0394783D" w14:textId="77777777" w:rsidR="00116493" w:rsidRDefault="00116493" w:rsidP="00116493">
      <w:pPr>
        <w:spacing w:after="0" w:line="240" w:lineRule="auto"/>
      </w:pPr>
    </w:p>
    <w:p w14:paraId="71D5758D" w14:textId="77777777" w:rsidR="00116493" w:rsidRDefault="00116493" w:rsidP="00116493">
      <w:pPr>
        <w:spacing w:after="0" w:line="240" w:lineRule="auto"/>
      </w:pPr>
    </w:p>
    <w:p w14:paraId="250BA7AC" w14:textId="77777777" w:rsidR="00116493" w:rsidRDefault="00116493" w:rsidP="00116493">
      <w:pPr>
        <w:spacing w:after="0" w:line="240" w:lineRule="auto"/>
      </w:pPr>
    </w:p>
    <w:p w14:paraId="482C5617" w14:textId="008E36B8" w:rsidR="00116493" w:rsidRDefault="00116493" w:rsidP="00697A06">
      <w:pPr>
        <w:spacing w:after="0" w:line="240" w:lineRule="auto"/>
      </w:pPr>
    </w:p>
    <w:sectPr w:rsidR="00116493" w:rsidSect="00697A06">
      <w:headerReference w:type="default" r:id="rId7"/>
      <w:footerReference w:type="default" r:id="rId8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A7595" w14:textId="77777777" w:rsidR="00FC54E4" w:rsidRDefault="00FC54E4" w:rsidP="00697A06">
      <w:pPr>
        <w:spacing w:after="0" w:line="240" w:lineRule="auto"/>
      </w:pPr>
      <w:r>
        <w:separator/>
      </w:r>
    </w:p>
  </w:endnote>
  <w:endnote w:type="continuationSeparator" w:id="0">
    <w:p w14:paraId="19D56CCC" w14:textId="77777777" w:rsidR="00FC54E4" w:rsidRDefault="00FC54E4" w:rsidP="0069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62"/>
      <w:gridCol w:w="4210"/>
    </w:tblGrid>
    <w:tr w:rsidR="00AC0683" w:rsidRPr="009C3234" w14:paraId="26484ED8" w14:textId="77777777" w:rsidTr="00A1337A">
      <w:trPr>
        <w:trHeight w:val="278"/>
      </w:trPr>
      <w:tc>
        <w:tcPr>
          <w:tcW w:w="5562" w:type="dxa"/>
        </w:tcPr>
        <w:p w14:paraId="4B0C9EFD" w14:textId="77777777" w:rsidR="00AC0683" w:rsidRPr="009C3234" w:rsidRDefault="00AC0683" w:rsidP="00A1337A">
          <w:pPr>
            <w:pStyle w:val="Piedepgina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>Cátedra Algoritmos y Estructuras de Datos.</w:t>
          </w:r>
        </w:p>
      </w:tc>
      <w:tc>
        <w:tcPr>
          <w:tcW w:w="4210" w:type="dxa"/>
        </w:tcPr>
        <w:p w14:paraId="3E3C319E" w14:textId="77777777" w:rsidR="00AC0683" w:rsidRPr="009C3234" w:rsidRDefault="00AC0683" w:rsidP="00A1337A">
          <w:pPr>
            <w:pStyle w:val="Piedepgina"/>
            <w:jc w:val="right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 xml:space="preserve">Página: 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PAGE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1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t>/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NUMPAGES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2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</w:p>
      </w:tc>
    </w:tr>
  </w:tbl>
  <w:p w14:paraId="3F058325" w14:textId="77777777" w:rsidR="00AC0683" w:rsidRDefault="00AC06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4CB73" w14:textId="77777777" w:rsidR="00FC54E4" w:rsidRDefault="00FC54E4" w:rsidP="00697A06">
      <w:pPr>
        <w:spacing w:after="0" w:line="240" w:lineRule="auto"/>
      </w:pPr>
      <w:r>
        <w:separator/>
      </w:r>
    </w:p>
  </w:footnote>
  <w:footnote w:type="continuationSeparator" w:id="0">
    <w:p w14:paraId="5454029C" w14:textId="77777777" w:rsidR="00FC54E4" w:rsidRDefault="00FC54E4" w:rsidP="0069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5"/>
      <w:gridCol w:w="7739"/>
    </w:tblGrid>
    <w:tr w:rsidR="005F2B30" w:rsidRPr="009C3234" w14:paraId="10A90567" w14:textId="77777777" w:rsidTr="00A1337A">
      <w:trPr>
        <w:cantSplit/>
        <w:trHeight w:val="813"/>
        <w:jc w:val="center"/>
      </w:trPr>
      <w:tc>
        <w:tcPr>
          <w:tcW w:w="1795" w:type="dxa"/>
          <w:tcBorders>
            <w:bottom w:val="single" w:sz="4" w:space="0" w:color="auto"/>
          </w:tcBorders>
        </w:tcPr>
        <w:p w14:paraId="64197FA3" w14:textId="76E89102" w:rsidR="005F2B30" w:rsidRPr="009C3234" w:rsidRDefault="00B61176" w:rsidP="00B64F96">
          <w:pPr>
            <w:pStyle w:val="Encabezado"/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26DD0521" wp14:editId="60AA0E04">
                <wp:extent cx="733425" cy="7048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39" w:type="dxa"/>
          <w:tcBorders>
            <w:bottom w:val="single" w:sz="4" w:space="0" w:color="auto"/>
          </w:tcBorders>
        </w:tcPr>
        <w:p w14:paraId="41428374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UNIVERSIDAD TECNOLÓGICA NACIONAL</w:t>
          </w:r>
        </w:p>
        <w:p w14:paraId="2FB9E0EB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Facultad Regional Tucumán</w:t>
          </w:r>
        </w:p>
        <w:p w14:paraId="08F660CE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Departamento SISTEMAS</w:t>
          </w:r>
        </w:p>
        <w:p w14:paraId="6EEC729C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Cátedra: Algoritmos y Estructuras de Datos</w:t>
          </w:r>
        </w:p>
        <w:p w14:paraId="7FF5B837" w14:textId="712C8EC7" w:rsidR="005F2B30" w:rsidRPr="009C3234" w:rsidRDefault="0008535F" w:rsidP="00316A5C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Año Lectivo 202</w:t>
          </w:r>
          <w:r w:rsidR="00567A16">
            <w:rPr>
              <w:rFonts w:ascii="Arial" w:hAnsi="Arial" w:cs="Arial"/>
              <w:b/>
              <w:bCs/>
              <w:sz w:val="20"/>
            </w:rPr>
            <w:t>2</w:t>
          </w:r>
        </w:p>
      </w:tc>
    </w:tr>
  </w:tbl>
  <w:p w14:paraId="3F40F7CA" w14:textId="77777777" w:rsidR="00697A06" w:rsidRDefault="00697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7" type="#_x0000_t75" style="width:11.25pt;height:11.25pt" o:bullet="t">
        <v:imagedata r:id="rId1" o:title="BD10253_"/>
        <o:lock v:ext="edit" cropping="t"/>
      </v:shape>
    </w:pict>
  </w:numPicBullet>
  <w:abstractNum w:abstractNumId="0" w15:restartNumberingAfterBreak="0">
    <w:nsid w:val="02632FDE"/>
    <w:multiLevelType w:val="hybridMultilevel"/>
    <w:tmpl w:val="30F6BB3A"/>
    <w:lvl w:ilvl="0" w:tplc="2C0A000F">
      <w:start w:val="1"/>
      <w:numFmt w:val="decimal"/>
      <w:lvlText w:val="%1."/>
      <w:lvlJc w:val="left"/>
      <w:pPr>
        <w:ind w:left="1909" w:hanging="360"/>
      </w:pPr>
    </w:lvl>
    <w:lvl w:ilvl="1" w:tplc="2C0A0019" w:tentative="1">
      <w:start w:val="1"/>
      <w:numFmt w:val="lowerLetter"/>
      <w:lvlText w:val="%2."/>
      <w:lvlJc w:val="left"/>
      <w:pPr>
        <w:ind w:left="2629" w:hanging="360"/>
      </w:pPr>
    </w:lvl>
    <w:lvl w:ilvl="2" w:tplc="2C0A001B" w:tentative="1">
      <w:start w:val="1"/>
      <w:numFmt w:val="lowerRoman"/>
      <w:lvlText w:val="%3."/>
      <w:lvlJc w:val="right"/>
      <w:pPr>
        <w:ind w:left="3349" w:hanging="180"/>
      </w:pPr>
    </w:lvl>
    <w:lvl w:ilvl="3" w:tplc="2C0A000F" w:tentative="1">
      <w:start w:val="1"/>
      <w:numFmt w:val="decimal"/>
      <w:lvlText w:val="%4."/>
      <w:lvlJc w:val="left"/>
      <w:pPr>
        <w:ind w:left="4069" w:hanging="360"/>
      </w:pPr>
    </w:lvl>
    <w:lvl w:ilvl="4" w:tplc="2C0A0019" w:tentative="1">
      <w:start w:val="1"/>
      <w:numFmt w:val="lowerLetter"/>
      <w:lvlText w:val="%5."/>
      <w:lvlJc w:val="left"/>
      <w:pPr>
        <w:ind w:left="4789" w:hanging="360"/>
      </w:pPr>
    </w:lvl>
    <w:lvl w:ilvl="5" w:tplc="2C0A001B" w:tentative="1">
      <w:start w:val="1"/>
      <w:numFmt w:val="lowerRoman"/>
      <w:lvlText w:val="%6."/>
      <w:lvlJc w:val="right"/>
      <w:pPr>
        <w:ind w:left="5509" w:hanging="180"/>
      </w:pPr>
    </w:lvl>
    <w:lvl w:ilvl="6" w:tplc="2C0A000F" w:tentative="1">
      <w:start w:val="1"/>
      <w:numFmt w:val="decimal"/>
      <w:lvlText w:val="%7."/>
      <w:lvlJc w:val="left"/>
      <w:pPr>
        <w:ind w:left="6229" w:hanging="360"/>
      </w:pPr>
    </w:lvl>
    <w:lvl w:ilvl="7" w:tplc="2C0A0019" w:tentative="1">
      <w:start w:val="1"/>
      <w:numFmt w:val="lowerLetter"/>
      <w:lvlText w:val="%8."/>
      <w:lvlJc w:val="left"/>
      <w:pPr>
        <w:ind w:left="6949" w:hanging="360"/>
      </w:pPr>
    </w:lvl>
    <w:lvl w:ilvl="8" w:tplc="2C0A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3E05994"/>
    <w:multiLevelType w:val="hybridMultilevel"/>
    <w:tmpl w:val="E1B6A090"/>
    <w:lvl w:ilvl="0" w:tplc="FFFFFFF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4235A10"/>
    <w:multiLevelType w:val="hybridMultilevel"/>
    <w:tmpl w:val="B4CC6A0C"/>
    <w:lvl w:ilvl="0" w:tplc="2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B6515CC"/>
    <w:multiLevelType w:val="hybridMultilevel"/>
    <w:tmpl w:val="E69EFE36"/>
    <w:lvl w:ilvl="0" w:tplc="2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9A0E86"/>
    <w:multiLevelType w:val="hybridMultilevel"/>
    <w:tmpl w:val="9D22876E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4449699D"/>
    <w:multiLevelType w:val="hybridMultilevel"/>
    <w:tmpl w:val="E1B6A090"/>
    <w:lvl w:ilvl="0" w:tplc="FFFFFFF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C146F47"/>
    <w:multiLevelType w:val="hybridMultilevel"/>
    <w:tmpl w:val="A91418D4"/>
    <w:lvl w:ilvl="0" w:tplc="0E28883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F184DA8"/>
    <w:multiLevelType w:val="hybridMultilevel"/>
    <w:tmpl w:val="E1B6A090"/>
    <w:lvl w:ilvl="0" w:tplc="FFFFFFF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7A6E17F4"/>
    <w:multiLevelType w:val="hybridMultilevel"/>
    <w:tmpl w:val="E1B6A090"/>
    <w:lvl w:ilvl="0" w:tplc="FFFFFFF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7C175263"/>
    <w:multiLevelType w:val="hybridMultilevel"/>
    <w:tmpl w:val="E1B6A090"/>
    <w:lvl w:ilvl="0" w:tplc="0C0A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75682140">
    <w:abstractNumId w:val="4"/>
  </w:num>
  <w:num w:numId="2" w16cid:durableId="1850020891">
    <w:abstractNumId w:val="0"/>
  </w:num>
  <w:num w:numId="3" w16cid:durableId="533463555">
    <w:abstractNumId w:val="3"/>
  </w:num>
  <w:num w:numId="4" w16cid:durableId="1332180904">
    <w:abstractNumId w:val="2"/>
  </w:num>
  <w:num w:numId="5" w16cid:durableId="128596375">
    <w:abstractNumId w:val="9"/>
  </w:num>
  <w:num w:numId="6" w16cid:durableId="2104833183">
    <w:abstractNumId w:val="6"/>
  </w:num>
  <w:num w:numId="7" w16cid:durableId="2046129722">
    <w:abstractNumId w:val="7"/>
  </w:num>
  <w:num w:numId="8" w16cid:durableId="130951394">
    <w:abstractNumId w:val="5"/>
  </w:num>
  <w:num w:numId="9" w16cid:durableId="1575822814">
    <w:abstractNumId w:val="1"/>
  </w:num>
  <w:num w:numId="10" w16cid:durableId="6476371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16"/>
    <w:rsid w:val="0002429D"/>
    <w:rsid w:val="00045BEC"/>
    <w:rsid w:val="00066D22"/>
    <w:rsid w:val="0008535F"/>
    <w:rsid w:val="000B223A"/>
    <w:rsid w:val="000B7BA5"/>
    <w:rsid w:val="000D0534"/>
    <w:rsid w:val="000D7F57"/>
    <w:rsid w:val="000F7B72"/>
    <w:rsid w:val="001035CD"/>
    <w:rsid w:val="00116493"/>
    <w:rsid w:val="001B2352"/>
    <w:rsid w:val="00222482"/>
    <w:rsid w:val="0027700E"/>
    <w:rsid w:val="0028728F"/>
    <w:rsid w:val="002914AF"/>
    <w:rsid w:val="00316A5C"/>
    <w:rsid w:val="0034742F"/>
    <w:rsid w:val="00396E36"/>
    <w:rsid w:val="00442F7C"/>
    <w:rsid w:val="0046734F"/>
    <w:rsid w:val="00481F1C"/>
    <w:rsid w:val="004C0DC9"/>
    <w:rsid w:val="004D3654"/>
    <w:rsid w:val="004E5F81"/>
    <w:rsid w:val="004F3441"/>
    <w:rsid w:val="004F62C5"/>
    <w:rsid w:val="0051758D"/>
    <w:rsid w:val="00567A16"/>
    <w:rsid w:val="0057258D"/>
    <w:rsid w:val="0059008E"/>
    <w:rsid w:val="00597560"/>
    <w:rsid w:val="005A4CF8"/>
    <w:rsid w:val="005D6A25"/>
    <w:rsid w:val="005E6BD5"/>
    <w:rsid w:val="005F2B30"/>
    <w:rsid w:val="00620B15"/>
    <w:rsid w:val="00641A96"/>
    <w:rsid w:val="00663BA1"/>
    <w:rsid w:val="00697A06"/>
    <w:rsid w:val="006B7DC7"/>
    <w:rsid w:val="006D4038"/>
    <w:rsid w:val="006E76F8"/>
    <w:rsid w:val="007C0E6C"/>
    <w:rsid w:val="00856A8B"/>
    <w:rsid w:val="008B3098"/>
    <w:rsid w:val="008F5D2B"/>
    <w:rsid w:val="00917E05"/>
    <w:rsid w:val="009762FC"/>
    <w:rsid w:val="009C3234"/>
    <w:rsid w:val="009D73A0"/>
    <w:rsid w:val="00A1337A"/>
    <w:rsid w:val="00A67E81"/>
    <w:rsid w:val="00A75286"/>
    <w:rsid w:val="00A835D0"/>
    <w:rsid w:val="00A8486C"/>
    <w:rsid w:val="00A93B3D"/>
    <w:rsid w:val="00A968A9"/>
    <w:rsid w:val="00AC0683"/>
    <w:rsid w:val="00AE2B4B"/>
    <w:rsid w:val="00B04665"/>
    <w:rsid w:val="00B14FE4"/>
    <w:rsid w:val="00B20903"/>
    <w:rsid w:val="00B46AA3"/>
    <w:rsid w:val="00B61176"/>
    <w:rsid w:val="00B64F96"/>
    <w:rsid w:val="00B66D6D"/>
    <w:rsid w:val="00BD5449"/>
    <w:rsid w:val="00C00DE8"/>
    <w:rsid w:val="00C07080"/>
    <w:rsid w:val="00C816FA"/>
    <w:rsid w:val="00C90439"/>
    <w:rsid w:val="00C93C1C"/>
    <w:rsid w:val="00D178F2"/>
    <w:rsid w:val="00D45C79"/>
    <w:rsid w:val="00D601BC"/>
    <w:rsid w:val="00DA5D7E"/>
    <w:rsid w:val="00DB753E"/>
    <w:rsid w:val="00E25821"/>
    <w:rsid w:val="00EE7D4E"/>
    <w:rsid w:val="00F1576E"/>
    <w:rsid w:val="00F277E1"/>
    <w:rsid w:val="00FB4B03"/>
    <w:rsid w:val="00FC54E4"/>
    <w:rsid w:val="00FD2449"/>
    <w:rsid w:val="00FD2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2A706"/>
  <w15:docId w15:val="{460E7044-8509-45D3-892C-1080DE02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7C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A06"/>
  </w:style>
  <w:style w:type="paragraph" w:styleId="Piedepgina">
    <w:name w:val="footer"/>
    <w:basedOn w:val="Normal"/>
    <w:link w:val="PiedepginaCar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7A06"/>
  </w:style>
  <w:style w:type="paragraph" w:styleId="Prrafodelista">
    <w:name w:val="List Paragraph"/>
    <w:basedOn w:val="Normal"/>
    <w:uiPriority w:val="34"/>
    <w:qFormat/>
    <w:rsid w:val="00DA5D7E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A67E81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character" w:customStyle="1" w:styleId="Textoindependiente3Car">
    <w:name w:val="Texto independiente 3 Car"/>
    <w:link w:val="Textoindependiente3"/>
    <w:rsid w:val="00A67E81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Nmerodepgina">
    <w:name w:val="page number"/>
    <w:basedOn w:val="Fuentedeprrafopredeter"/>
    <w:rsid w:val="00AC0683"/>
  </w:style>
  <w:style w:type="table" w:styleId="Tablaconcuadrcula">
    <w:name w:val="Table Grid"/>
    <w:basedOn w:val="Tablanormal"/>
    <w:rsid w:val="00BD5449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_Sandra\AED\_2022\Material\Unidad%201\Plantilla_para_Resolucion_TP0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Plantilla_para_Resolucion_TP01</Template>
  <TotalTime>36</TotalTime>
  <Pages>1</Pages>
  <Words>1483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Emilia Giacobbe</cp:lastModifiedBy>
  <cp:revision>4</cp:revision>
  <cp:lastPrinted>2022-04-15T21:56:00Z</cp:lastPrinted>
  <dcterms:created xsi:type="dcterms:W3CDTF">2022-04-15T21:56:00Z</dcterms:created>
  <dcterms:modified xsi:type="dcterms:W3CDTF">2022-04-15T22:28:00Z</dcterms:modified>
</cp:coreProperties>
</file>