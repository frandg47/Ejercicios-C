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5"/>
        <w:gridCol w:w="7607"/>
      </w:tblGrid>
      <w:tr w:rsidR="00BD5449" w:rsidRPr="009C3234" w14:paraId="66CCE4A4" w14:textId="77777777" w:rsidTr="009C3234">
        <w:trPr>
          <w:trHeight w:val="534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6E5FA86A" w14:textId="77777777" w:rsidR="00BD5449" w:rsidRPr="009C3234" w:rsidRDefault="00BD5449" w:rsidP="009C3234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DATOS DEL  ALUMNOS</w:t>
            </w:r>
          </w:p>
        </w:tc>
      </w:tr>
      <w:tr w:rsidR="00B64F96" w:rsidRPr="009C3234" w14:paraId="3CF57483" w14:textId="77777777" w:rsidTr="004F62C5">
        <w:trPr>
          <w:trHeight w:val="430"/>
          <w:jc w:val="center"/>
        </w:trPr>
        <w:tc>
          <w:tcPr>
            <w:tcW w:w="2505" w:type="dxa"/>
            <w:vMerge w:val="restart"/>
            <w:shd w:val="clear" w:color="auto" w:fill="auto"/>
            <w:vAlign w:val="center"/>
          </w:tcPr>
          <w:p w14:paraId="5D6C446A" w14:textId="3147FE38" w:rsidR="00B64F96" w:rsidRPr="009C3234" w:rsidRDefault="00B64F96" w:rsidP="00B64F96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Comisión</w:t>
            </w: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:</w:t>
            </w:r>
            <w:r w:rsidR="0055741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1k02</w:t>
            </w:r>
          </w:p>
        </w:tc>
        <w:tc>
          <w:tcPr>
            <w:tcW w:w="7607" w:type="dxa"/>
            <w:shd w:val="clear" w:color="auto" w:fill="auto"/>
            <w:vAlign w:val="center"/>
          </w:tcPr>
          <w:p w14:paraId="1D89725F" w14:textId="5DD4A6F3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Profesor:</w:t>
            </w:r>
            <w:r w:rsidR="0055741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Moyano, Alberto</w:t>
            </w:r>
          </w:p>
        </w:tc>
      </w:tr>
      <w:tr w:rsidR="00B64F96" w:rsidRPr="009C3234" w14:paraId="4C538D52" w14:textId="77777777" w:rsidTr="004F62C5">
        <w:trPr>
          <w:trHeight w:val="430"/>
          <w:jc w:val="center"/>
        </w:trPr>
        <w:tc>
          <w:tcPr>
            <w:tcW w:w="2505" w:type="dxa"/>
            <w:vMerge/>
            <w:shd w:val="clear" w:color="auto" w:fill="auto"/>
            <w:vAlign w:val="center"/>
          </w:tcPr>
          <w:p w14:paraId="2F83A2CD" w14:textId="77777777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096AD0" w14:textId="77777777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Auxiliar:</w:t>
            </w:r>
          </w:p>
        </w:tc>
      </w:tr>
      <w:tr w:rsidR="00BD5449" w:rsidRPr="009C3234" w14:paraId="080918A2" w14:textId="77777777" w:rsidTr="004F62C5">
        <w:trPr>
          <w:trHeight w:val="612"/>
          <w:jc w:val="center"/>
        </w:trPr>
        <w:tc>
          <w:tcPr>
            <w:tcW w:w="2505" w:type="dxa"/>
            <w:shd w:val="clear" w:color="auto" w:fill="auto"/>
            <w:vAlign w:val="center"/>
          </w:tcPr>
          <w:p w14:paraId="3C6161E0" w14:textId="3F26F8DA" w:rsidR="00BD5449" w:rsidRPr="009C3234" w:rsidRDefault="00BD5449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Legajo:</w:t>
            </w:r>
            <w:r w:rsidR="0055741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48600</w:t>
            </w: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EF4951B" w14:textId="5D9EA891" w:rsidR="00BD5449" w:rsidRPr="009C3234" w:rsidRDefault="00BD5449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Apellido y Nombre:</w:t>
            </w:r>
            <w:r w:rsidR="0055741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Giacobbe, Franco Darío</w:t>
            </w:r>
          </w:p>
        </w:tc>
      </w:tr>
      <w:tr w:rsidR="00BD5449" w:rsidRPr="009C3234" w14:paraId="64B378D6" w14:textId="77777777" w:rsidTr="009C3234">
        <w:trPr>
          <w:trHeight w:val="412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6002C103" w14:textId="77777777" w:rsidR="00BD5449" w:rsidRPr="009C3234" w:rsidRDefault="00BD5449" w:rsidP="009C3234">
            <w:pPr>
              <w:spacing w:before="240" w:after="240" w:line="240" w:lineRule="auto"/>
              <w:jc w:val="center"/>
              <w:rPr>
                <w:rFonts w:ascii="Times New Roman" w:eastAsia="SimSun" w:hAnsi="Times New Roman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Times New Roman" w:eastAsia="SimSun" w:hAnsi="Times New Roman"/>
                <w:b/>
                <w:sz w:val="32"/>
                <w:szCs w:val="20"/>
                <w:lang w:val="es-AR" w:eastAsia="es-AR"/>
              </w:rPr>
              <w:t>RESOLUCION DEL TRABAJO PRÁCTICO NRO 01</w:t>
            </w:r>
          </w:p>
        </w:tc>
      </w:tr>
    </w:tbl>
    <w:p w14:paraId="542FA765" w14:textId="5D422213" w:rsidR="0008535F" w:rsidRDefault="0008535F" w:rsidP="004F62C5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t xml:space="preserve">Ejercicio: </w:t>
      </w:r>
      <w:r w:rsidR="00557414">
        <w:rPr>
          <w:b/>
          <w:sz w:val="24"/>
        </w:rPr>
        <w:t>Primera Consigna</w:t>
      </w:r>
    </w:p>
    <w:p w14:paraId="4335BEFC" w14:textId="25F0AB02" w:rsidR="00697A06" w:rsidRDefault="004F62C5" w:rsidP="0008535F">
      <w:pPr>
        <w:spacing w:before="120" w:after="120" w:line="240" w:lineRule="auto"/>
        <w:rPr>
          <w:rFonts w:ascii="Segoe UI" w:hAnsi="Segoe UI" w:cs="Segoe UI"/>
          <w:color w:val="212529"/>
        </w:rPr>
      </w:pPr>
      <w:r>
        <w:rPr>
          <w:b/>
          <w:sz w:val="24"/>
        </w:rPr>
        <w:t>Enunciado</w:t>
      </w:r>
      <w:r w:rsidR="00FD255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557414">
        <w:rPr>
          <w:rFonts w:ascii="Segoe UI" w:hAnsi="Segoe UI" w:cs="Segoe UI"/>
          <w:color w:val="212529"/>
        </w:rPr>
        <w:t>En un comercio se ingresan los códigos de tres artículos, con la correspondiente cantidad y precio unitario de cada uno de ellos. Se desea saber cuánto se va a pagar por cada artículo y el monto total a pagar.</w:t>
      </w:r>
    </w:p>
    <w:p w14:paraId="1CDD3FB9" w14:textId="73295E3A" w:rsidR="00970413" w:rsidRPr="00970413" w:rsidRDefault="00970413" w:rsidP="00DA5675">
      <w:pPr>
        <w:pStyle w:val="NormalWeb"/>
        <w:numPr>
          <w:ilvl w:val="0"/>
          <w:numId w:val="7"/>
        </w:numPr>
        <w:spacing w:before="120" w:after="120"/>
        <w:rPr>
          <w:b/>
        </w:rPr>
      </w:pPr>
      <w:r w:rsidRPr="00970413">
        <w:rPr>
          <w:rFonts w:ascii="Segoe UI" w:hAnsi="Segoe UI" w:cs="Segoe UI"/>
          <w:color w:val="212529"/>
          <w:sz w:val="22"/>
          <w:szCs w:val="22"/>
        </w:rPr>
        <w:t>realizar diccionarios de datos, resultados y condiciones vinculantes</w:t>
      </w:r>
      <w:r w:rsidRPr="00970413">
        <w:rPr>
          <w:rFonts w:ascii="Segoe UI" w:hAnsi="Segoe UI" w:cs="Segoe UI"/>
          <w:color w:val="212529"/>
          <w:sz w:val="22"/>
          <w:szCs w:val="22"/>
        </w:rPr>
        <w:t>.</w:t>
      </w:r>
    </w:p>
    <w:p w14:paraId="7FEC9598" w14:textId="77777777" w:rsidR="00697A06" w:rsidRPr="00DA5D7E" w:rsidRDefault="00DA5D7E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3233F66F" w14:textId="77777777" w:rsidR="005F2B30" w:rsidRPr="00DA5D7E" w:rsidRDefault="00697A06" w:rsidP="0008535F">
      <w:pPr>
        <w:autoSpaceDE w:val="0"/>
        <w:autoSpaceDN w:val="0"/>
        <w:adjustRightInd w:val="0"/>
        <w:spacing w:before="240" w:after="120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0E81D0E0" w14:textId="0511FA7E" w:rsidR="004F3441" w:rsidRPr="00970413" w:rsidRDefault="00970413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Cs w:val="24"/>
        </w:rPr>
      </w:pPr>
      <w:r w:rsidRPr="00970413">
        <w:rPr>
          <w:rFonts w:cs="Arial"/>
          <w:color w:val="000000"/>
          <w:szCs w:val="24"/>
        </w:rPr>
        <w:t>Precio de cada artículo.</w:t>
      </w:r>
    </w:p>
    <w:p w14:paraId="2536DEF8" w14:textId="51DF1395" w:rsidR="00B64F96" w:rsidRPr="00970413" w:rsidRDefault="00970413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Cs w:val="24"/>
        </w:rPr>
      </w:pPr>
      <w:r w:rsidRPr="00970413">
        <w:rPr>
          <w:rFonts w:cs="Arial"/>
          <w:color w:val="000000"/>
          <w:szCs w:val="24"/>
        </w:rPr>
        <w:t>Monto total a pagar</w:t>
      </w:r>
    </w:p>
    <w:p w14:paraId="45148F68" w14:textId="77777777" w:rsidR="00697A06" w:rsidRPr="005F2B30" w:rsidRDefault="00697A06" w:rsidP="0008535F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40CE7547" w14:textId="56A53741" w:rsidR="004F3441" w:rsidRPr="00C045EE" w:rsidRDefault="00970413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Cs w:val="24"/>
        </w:rPr>
      </w:pPr>
      <w:r w:rsidRPr="00C045EE">
        <w:rPr>
          <w:rFonts w:cs="Arial"/>
          <w:color w:val="000000"/>
          <w:szCs w:val="24"/>
        </w:rPr>
        <w:t>Códigos de 3 artículos</w:t>
      </w:r>
    </w:p>
    <w:p w14:paraId="4B75FF3B" w14:textId="41B9A421" w:rsidR="00B64F96" w:rsidRPr="00C045EE" w:rsidRDefault="00970413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Cs w:val="24"/>
        </w:rPr>
      </w:pPr>
      <w:r w:rsidRPr="00C045EE">
        <w:rPr>
          <w:rFonts w:cs="Arial"/>
          <w:color w:val="000000"/>
          <w:szCs w:val="24"/>
        </w:rPr>
        <w:t>Cantidad de cada uno de los 3 artículos</w:t>
      </w:r>
    </w:p>
    <w:p w14:paraId="09DA672D" w14:textId="275DACB1" w:rsidR="00970413" w:rsidRPr="00C045EE" w:rsidRDefault="00C045EE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Cs w:val="24"/>
        </w:rPr>
      </w:pPr>
      <w:r w:rsidRPr="00C045EE">
        <w:rPr>
          <w:rFonts w:cs="Arial"/>
          <w:color w:val="000000"/>
          <w:szCs w:val="24"/>
        </w:rPr>
        <w:t>Precio unitario de cada uno de los 3 artículos</w:t>
      </w:r>
    </w:p>
    <w:p w14:paraId="08CD5D7E" w14:textId="77777777" w:rsidR="00697A06" w:rsidRPr="005F2B30" w:rsidRDefault="00697A06" w:rsidP="0008535F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49886332" w14:textId="1FF12BEE" w:rsidR="004F3441" w:rsidRPr="005D51B5" w:rsidRDefault="000315B9" w:rsidP="0008535F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Cs w:val="24"/>
        </w:rPr>
      </w:pPr>
      <w:r w:rsidRPr="005D51B5">
        <w:rPr>
          <w:rFonts w:cs="Arial"/>
          <w:color w:val="000000"/>
          <w:szCs w:val="24"/>
        </w:rPr>
        <w:t>Solicitar códigos y cantidades de los distintos artículos</w:t>
      </w:r>
    </w:p>
    <w:p w14:paraId="10524664" w14:textId="56598952" w:rsidR="00B64F96" w:rsidRDefault="004D3866" w:rsidP="0008535F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Cs w:val="24"/>
        </w:rPr>
      </w:pPr>
      <w:proofErr w:type="spellStart"/>
      <w:r w:rsidRPr="005D51B5">
        <w:rPr>
          <w:rFonts w:cs="Arial"/>
          <w:color w:val="000000"/>
          <w:szCs w:val="24"/>
        </w:rPr>
        <w:t>Qn</w:t>
      </w:r>
      <w:proofErr w:type="spellEnd"/>
      <w:r w:rsidRPr="005D51B5">
        <w:rPr>
          <w:rFonts w:cs="Arial"/>
          <w:color w:val="000000"/>
          <w:szCs w:val="24"/>
        </w:rPr>
        <w:t xml:space="preserve"> = </w:t>
      </w:r>
      <w:proofErr w:type="spellStart"/>
      <w:r w:rsidRPr="005D51B5">
        <w:rPr>
          <w:rFonts w:cs="Arial"/>
          <w:color w:val="000000"/>
          <w:szCs w:val="24"/>
        </w:rPr>
        <w:t>Pn</w:t>
      </w:r>
      <w:proofErr w:type="spellEnd"/>
      <w:r w:rsidRPr="005D51B5">
        <w:rPr>
          <w:rFonts w:cs="Arial"/>
          <w:color w:val="000000"/>
          <w:szCs w:val="24"/>
        </w:rPr>
        <w:t xml:space="preserve"> * Cn   </w:t>
      </w:r>
      <w:r w:rsidR="005D51B5">
        <w:rPr>
          <w:rFonts w:cs="Arial"/>
          <w:color w:val="000000"/>
          <w:szCs w:val="24"/>
        </w:rPr>
        <w:t xml:space="preserve">y mostrar </w:t>
      </w:r>
      <w:proofErr w:type="spellStart"/>
      <w:r w:rsidR="005D51B5">
        <w:rPr>
          <w:rFonts w:cs="Arial"/>
          <w:color w:val="000000"/>
          <w:szCs w:val="24"/>
        </w:rPr>
        <w:t>Qn</w:t>
      </w:r>
      <w:proofErr w:type="spellEnd"/>
      <w:r w:rsidRPr="005D51B5">
        <w:rPr>
          <w:rFonts w:cs="Arial"/>
          <w:color w:val="000000"/>
          <w:szCs w:val="24"/>
        </w:rPr>
        <w:t xml:space="preserve">    </w:t>
      </w:r>
      <w:proofErr w:type="gramStart"/>
      <w:r w:rsidRPr="005D51B5">
        <w:rPr>
          <w:rFonts w:cs="Arial"/>
          <w:color w:val="000000"/>
          <w:szCs w:val="24"/>
        </w:rPr>
        <w:t xml:space="preserve">  </w:t>
      </w:r>
      <w:r w:rsidR="005D51B5">
        <w:rPr>
          <w:rFonts w:cs="Arial"/>
          <w:color w:val="000000"/>
          <w:szCs w:val="24"/>
        </w:rPr>
        <w:t>;</w:t>
      </w:r>
      <w:proofErr w:type="gramEnd"/>
      <w:r w:rsidRPr="005D51B5">
        <w:rPr>
          <w:rFonts w:cs="Arial"/>
          <w:color w:val="000000"/>
          <w:szCs w:val="24"/>
        </w:rPr>
        <w:t xml:space="preserve">      con n = 1, 2</w:t>
      </w:r>
      <w:r w:rsidR="005D51B5">
        <w:rPr>
          <w:rFonts w:cs="Arial"/>
          <w:color w:val="000000"/>
          <w:szCs w:val="24"/>
        </w:rPr>
        <w:t>,</w:t>
      </w:r>
      <w:r w:rsidRPr="005D51B5">
        <w:rPr>
          <w:rFonts w:cs="Arial"/>
          <w:color w:val="000000"/>
          <w:szCs w:val="24"/>
        </w:rPr>
        <w:t xml:space="preserve"> 3 (el precio total por cada artículo)</w:t>
      </w:r>
    </w:p>
    <w:p w14:paraId="7CB397CF" w14:textId="6F421CD8" w:rsidR="005D51B5" w:rsidRPr="005D51B5" w:rsidRDefault="005D51B5" w:rsidP="0008535F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M = Q1 + Q2 + Q3   y mostrar M</w:t>
      </w:r>
    </w:p>
    <w:p w14:paraId="3F6319E8" w14:textId="77777777" w:rsidR="00C00DE8" w:rsidRPr="00C00DE8" w:rsidRDefault="00C00DE8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57E5C03B" w14:textId="663B1E0D" w:rsidR="00C00DE8" w:rsidRPr="00C045EE" w:rsidRDefault="00C045EE" w:rsidP="0008535F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426" w:firstLine="425"/>
        <w:contextualSpacing w:val="0"/>
        <w:jc w:val="both"/>
        <w:rPr>
          <w:rFonts w:cs="Arial"/>
          <w:color w:val="000000"/>
          <w:szCs w:val="24"/>
        </w:rPr>
      </w:pPr>
      <w:r w:rsidRPr="00C045EE">
        <w:rPr>
          <w:rFonts w:cs="Arial"/>
          <w:color w:val="000000"/>
          <w:szCs w:val="24"/>
        </w:rPr>
        <w:t>EVALUACIÓN</w:t>
      </w:r>
    </w:p>
    <w:p w14:paraId="240C874E" w14:textId="77777777" w:rsidR="00C00DE8" w:rsidRDefault="00C00DE8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 w14:paraId="0FAF7615" w14:textId="77777777" w:rsidR="00A67E81" w:rsidRPr="00C00DE8" w:rsidRDefault="00A67E81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lastRenderedPageBreak/>
        <w:t>DICCIONARIOS</w:t>
      </w:r>
    </w:p>
    <w:p w14:paraId="5951C6B0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Style w:val="Tablaconcuadrcula"/>
        <w:tblW w:w="10821" w:type="dxa"/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6737"/>
      </w:tblGrid>
      <w:tr w:rsidR="00A67E81" w:rsidRPr="009C3234" w14:paraId="32EAA98B" w14:textId="77777777" w:rsidTr="00F52A36">
        <w:trPr>
          <w:trHeight w:val="543"/>
        </w:trPr>
        <w:tc>
          <w:tcPr>
            <w:tcW w:w="1428" w:type="dxa"/>
          </w:tcPr>
          <w:p w14:paraId="31403D95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</w:tcPr>
          <w:p w14:paraId="08874956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</w:tcPr>
          <w:p w14:paraId="4915114D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</w:tcPr>
          <w:p w14:paraId="4845A57E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E32850" w:rsidRPr="009C3234" w14:paraId="6EB65730" w14:textId="77777777" w:rsidTr="00F52A36">
        <w:trPr>
          <w:trHeight w:val="283"/>
        </w:trPr>
        <w:tc>
          <w:tcPr>
            <w:tcW w:w="1428" w:type="dxa"/>
            <w:vMerge w:val="restart"/>
            <w:vAlign w:val="center"/>
          </w:tcPr>
          <w:p w14:paraId="6F76FA02" w14:textId="77777777" w:rsidR="00E32850" w:rsidRPr="00CD6ED2" w:rsidRDefault="00E32850" w:rsidP="00F52A36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</w:tcPr>
          <w:p w14:paraId="426207A0" w14:textId="6079D021" w:rsidR="00E32850" w:rsidRPr="009C3234" w:rsidRDefault="00E3285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</w:t>
            </w:r>
          </w:p>
        </w:tc>
        <w:tc>
          <w:tcPr>
            <w:tcW w:w="1128" w:type="dxa"/>
          </w:tcPr>
          <w:p w14:paraId="45CB6A5A" w14:textId="73995075" w:rsidR="00E32850" w:rsidRPr="009C3234" w:rsidRDefault="00E3285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</w:tcPr>
          <w:p w14:paraId="27BBE7BF" w14:textId="511A4559" w:rsidR="00E32850" w:rsidRPr="009C3234" w:rsidRDefault="00E3285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MONTO TOTAL A PAGAR </w:t>
            </w:r>
          </w:p>
        </w:tc>
      </w:tr>
      <w:tr w:rsidR="00E32850" w:rsidRPr="009C3234" w14:paraId="71BBDCFA" w14:textId="77777777" w:rsidTr="00F52A36">
        <w:trPr>
          <w:trHeight w:val="283"/>
        </w:trPr>
        <w:tc>
          <w:tcPr>
            <w:tcW w:w="1428" w:type="dxa"/>
            <w:vMerge/>
          </w:tcPr>
          <w:p w14:paraId="643BAD3E" w14:textId="77777777" w:rsidR="00E32850" w:rsidRPr="007B7266" w:rsidRDefault="00E32850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</w:tcPr>
          <w:p w14:paraId="60721770" w14:textId="6314747E" w:rsidR="00E32850" w:rsidRPr="009C3234" w:rsidRDefault="00E3285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Q1</w:t>
            </w:r>
          </w:p>
        </w:tc>
        <w:tc>
          <w:tcPr>
            <w:tcW w:w="1128" w:type="dxa"/>
          </w:tcPr>
          <w:p w14:paraId="13F9FD74" w14:textId="1E440CF4" w:rsidR="00E32850" w:rsidRPr="009C3234" w:rsidRDefault="00E3285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</w:tcPr>
          <w:p w14:paraId="787D15D7" w14:textId="04E4D24D" w:rsidR="00E32850" w:rsidRPr="009C3234" w:rsidRDefault="00E3285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PRECIO TOTAL POR ARTÍCULO 1</w:t>
            </w:r>
          </w:p>
        </w:tc>
      </w:tr>
      <w:tr w:rsidR="00E32850" w:rsidRPr="009C3234" w14:paraId="3D6B45C3" w14:textId="77777777" w:rsidTr="00F52A36">
        <w:trPr>
          <w:trHeight w:val="283"/>
        </w:trPr>
        <w:tc>
          <w:tcPr>
            <w:tcW w:w="1428" w:type="dxa"/>
            <w:vMerge/>
          </w:tcPr>
          <w:p w14:paraId="4F195709" w14:textId="77777777" w:rsidR="00E32850" w:rsidRPr="007B7266" w:rsidRDefault="00E32850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</w:tcPr>
          <w:p w14:paraId="1A2CC39F" w14:textId="1EE93BA3" w:rsidR="00E32850" w:rsidRPr="009C3234" w:rsidRDefault="00E3285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Q2</w:t>
            </w:r>
          </w:p>
        </w:tc>
        <w:tc>
          <w:tcPr>
            <w:tcW w:w="1128" w:type="dxa"/>
          </w:tcPr>
          <w:p w14:paraId="42596BF3" w14:textId="5D374CAC" w:rsidR="00E32850" w:rsidRPr="009C3234" w:rsidRDefault="00E3285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</w:tcPr>
          <w:p w14:paraId="7B8F2429" w14:textId="4117959A" w:rsidR="00E32850" w:rsidRPr="009C3234" w:rsidRDefault="00E3285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PRECIO TOTAL POR ARTÍCULO 2</w:t>
            </w:r>
          </w:p>
        </w:tc>
      </w:tr>
      <w:tr w:rsidR="00E32850" w:rsidRPr="009C3234" w14:paraId="0B18494B" w14:textId="77777777" w:rsidTr="00F52A36">
        <w:trPr>
          <w:trHeight w:val="283"/>
        </w:trPr>
        <w:tc>
          <w:tcPr>
            <w:tcW w:w="1428" w:type="dxa"/>
            <w:vMerge/>
          </w:tcPr>
          <w:p w14:paraId="4C859618" w14:textId="77777777" w:rsidR="00E32850" w:rsidRPr="007B7266" w:rsidRDefault="00E32850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</w:tcPr>
          <w:p w14:paraId="3BDC035E" w14:textId="12E06A1C" w:rsidR="00E32850" w:rsidRDefault="00E3285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Q3</w:t>
            </w:r>
          </w:p>
        </w:tc>
        <w:tc>
          <w:tcPr>
            <w:tcW w:w="1128" w:type="dxa"/>
          </w:tcPr>
          <w:p w14:paraId="0279EF2A" w14:textId="5FD4EE99" w:rsidR="00E32850" w:rsidRDefault="00E3285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</w:tcPr>
          <w:p w14:paraId="1AD8D2B6" w14:textId="57A37F90" w:rsidR="00E32850" w:rsidRDefault="00E3285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PRECIO TOTAL POR ARTÍCULO 3</w:t>
            </w:r>
          </w:p>
        </w:tc>
      </w:tr>
      <w:tr w:rsidR="005F2B30" w:rsidRPr="009C3234" w14:paraId="0226D39D" w14:textId="77777777" w:rsidTr="00F52A36">
        <w:trPr>
          <w:trHeight w:val="283"/>
        </w:trPr>
        <w:tc>
          <w:tcPr>
            <w:tcW w:w="1428" w:type="dxa"/>
            <w:vMerge w:val="restart"/>
            <w:vAlign w:val="center"/>
          </w:tcPr>
          <w:p w14:paraId="205FC5CB" w14:textId="77777777" w:rsidR="005F2B30" w:rsidRPr="009C3234" w:rsidRDefault="005F2B30" w:rsidP="00F52A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</w:tcPr>
          <w:p w14:paraId="1533BB9D" w14:textId="5E9A4560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</w:tcPr>
          <w:p w14:paraId="7CB138B8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</w:tcPr>
          <w:p w14:paraId="35D9DE02" w14:textId="2D389CE3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4F3441" w:rsidRPr="009C3234" w14:paraId="090D60E3" w14:textId="77777777" w:rsidTr="00F52A36">
        <w:trPr>
          <w:trHeight w:val="283"/>
        </w:trPr>
        <w:tc>
          <w:tcPr>
            <w:tcW w:w="1428" w:type="dxa"/>
            <w:vMerge/>
          </w:tcPr>
          <w:p w14:paraId="2690DC31" w14:textId="77777777" w:rsidR="004F3441" w:rsidRPr="009C3234" w:rsidRDefault="004F344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</w:tcPr>
          <w:p w14:paraId="1E5C1973" w14:textId="79C259F6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</w:tcPr>
          <w:p w14:paraId="4E490C7F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</w:tcPr>
          <w:p w14:paraId="6371350F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5F2B30" w:rsidRPr="009C3234" w14:paraId="1879E35B" w14:textId="77777777" w:rsidTr="00F52A36">
        <w:trPr>
          <w:trHeight w:val="283"/>
        </w:trPr>
        <w:tc>
          <w:tcPr>
            <w:tcW w:w="1428" w:type="dxa"/>
            <w:vMerge/>
          </w:tcPr>
          <w:p w14:paraId="614A8F2C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</w:tcPr>
          <w:p w14:paraId="0463795C" w14:textId="27174ADE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</w:tcPr>
          <w:p w14:paraId="773360E3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</w:tcPr>
          <w:p w14:paraId="0918D396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1713E6F0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Style w:val="Tablaconcuadrcula"/>
        <w:tblW w:w="10841" w:type="dxa"/>
        <w:tblLayout w:type="fixed"/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A67E81" w:rsidRPr="009C3234" w14:paraId="212A7246" w14:textId="77777777" w:rsidTr="00B3205E">
        <w:trPr>
          <w:trHeight w:val="513"/>
        </w:trPr>
        <w:tc>
          <w:tcPr>
            <w:tcW w:w="2615" w:type="dxa"/>
            <w:gridSpan w:val="2"/>
          </w:tcPr>
          <w:p w14:paraId="718F4699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20944B61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</w:tcPr>
          <w:p w14:paraId="741C7C03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</w:tcPr>
          <w:p w14:paraId="03CE6CA4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B3205E" w:rsidRPr="009C3234" w14:paraId="02DF6239" w14:textId="77777777" w:rsidTr="00B3205E">
        <w:trPr>
          <w:trHeight w:val="283"/>
        </w:trPr>
        <w:tc>
          <w:tcPr>
            <w:tcW w:w="1141" w:type="dxa"/>
            <w:vMerge w:val="restart"/>
            <w:vAlign w:val="center"/>
          </w:tcPr>
          <w:p w14:paraId="746E9EB9" w14:textId="77777777" w:rsidR="00B3205E" w:rsidRPr="00A67E81" w:rsidRDefault="00B3205E" w:rsidP="00B3205E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vAlign w:val="center"/>
          </w:tcPr>
          <w:p w14:paraId="52CC215B" w14:textId="77777777" w:rsidR="00B3205E" w:rsidRPr="009C3234" w:rsidRDefault="00B3205E" w:rsidP="00B32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</w:tcPr>
          <w:p w14:paraId="7C288D87" w14:textId="671CEBDF" w:rsidR="00B3205E" w:rsidRPr="009C3234" w:rsidRDefault="00B3205E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C1</w:t>
            </w:r>
          </w:p>
        </w:tc>
        <w:tc>
          <w:tcPr>
            <w:tcW w:w="1052" w:type="dxa"/>
          </w:tcPr>
          <w:p w14:paraId="3ACA5C58" w14:textId="638C4E6E" w:rsidR="00B3205E" w:rsidRPr="009C3234" w:rsidRDefault="00B3205E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ENTERO</w:t>
            </w:r>
          </w:p>
        </w:tc>
        <w:tc>
          <w:tcPr>
            <w:tcW w:w="5722" w:type="dxa"/>
          </w:tcPr>
          <w:p w14:paraId="00456FD1" w14:textId="1ED2F0AA" w:rsidR="00B3205E" w:rsidRPr="009C3234" w:rsidRDefault="00B3205E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CANTIDAD DE ARTÍCULO 1</w:t>
            </w:r>
          </w:p>
        </w:tc>
      </w:tr>
      <w:tr w:rsidR="00B3205E" w:rsidRPr="009C3234" w14:paraId="1AA44E24" w14:textId="77777777" w:rsidTr="00B3205E">
        <w:trPr>
          <w:trHeight w:val="283"/>
        </w:trPr>
        <w:tc>
          <w:tcPr>
            <w:tcW w:w="1141" w:type="dxa"/>
            <w:vMerge/>
            <w:vAlign w:val="center"/>
          </w:tcPr>
          <w:p w14:paraId="4EC7C826" w14:textId="77777777" w:rsidR="00B3205E" w:rsidRPr="00F277E1" w:rsidRDefault="00B3205E" w:rsidP="00B3205E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vAlign w:val="center"/>
          </w:tcPr>
          <w:p w14:paraId="61563ECB" w14:textId="77777777" w:rsidR="00B3205E" w:rsidRPr="009C3234" w:rsidRDefault="00B3205E" w:rsidP="00B32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44B3EC54" w14:textId="7FA63893" w:rsidR="00B3205E" w:rsidRPr="009C3234" w:rsidRDefault="00B3205E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C2</w:t>
            </w:r>
          </w:p>
        </w:tc>
        <w:tc>
          <w:tcPr>
            <w:tcW w:w="1052" w:type="dxa"/>
          </w:tcPr>
          <w:p w14:paraId="457E32A6" w14:textId="65864FA5" w:rsidR="00B3205E" w:rsidRPr="009C3234" w:rsidRDefault="00B3205E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ENTERO</w:t>
            </w:r>
          </w:p>
        </w:tc>
        <w:tc>
          <w:tcPr>
            <w:tcW w:w="5722" w:type="dxa"/>
          </w:tcPr>
          <w:p w14:paraId="1569E5DF" w14:textId="1CD9B4EB" w:rsidR="00B3205E" w:rsidRPr="009C3234" w:rsidRDefault="00B3205E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CANTIDAD DE ARTÍCULO 2</w:t>
            </w:r>
          </w:p>
        </w:tc>
      </w:tr>
      <w:tr w:rsidR="00B3205E" w:rsidRPr="009C3234" w14:paraId="06EFD8AD" w14:textId="77777777" w:rsidTr="00B3205E">
        <w:trPr>
          <w:trHeight w:val="283"/>
        </w:trPr>
        <w:tc>
          <w:tcPr>
            <w:tcW w:w="1141" w:type="dxa"/>
            <w:vMerge/>
            <w:vAlign w:val="center"/>
          </w:tcPr>
          <w:p w14:paraId="2C568269" w14:textId="77777777" w:rsidR="00B3205E" w:rsidRPr="00F277E1" w:rsidRDefault="00B3205E" w:rsidP="00B3205E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vAlign w:val="center"/>
          </w:tcPr>
          <w:p w14:paraId="0DD5CCFD" w14:textId="77777777" w:rsidR="00B3205E" w:rsidRPr="009C3234" w:rsidRDefault="00B3205E" w:rsidP="00B32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5E25CD64" w14:textId="649BD9A4" w:rsidR="00B3205E" w:rsidRPr="009C3234" w:rsidRDefault="00B3205E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C3</w:t>
            </w:r>
          </w:p>
        </w:tc>
        <w:tc>
          <w:tcPr>
            <w:tcW w:w="1052" w:type="dxa"/>
          </w:tcPr>
          <w:p w14:paraId="6B455A1B" w14:textId="3674BA37" w:rsidR="00B3205E" w:rsidRPr="009C3234" w:rsidRDefault="00B3205E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ENTERO</w:t>
            </w:r>
          </w:p>
        </w:tc>
        <w:tc>
          <w:tcPr>
            <w:tcW w:w="5722" w:type="dxa"/>
          </w:tcPr>
          <w:p w14:paraId="5E9EA369" w14:textId="7A1B5D80" w:rsidR="00B3205E" w:rsidRPr="009C3234" w:rsidRDefault="00B3205E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CANTIDAD DE ARTÍCULO 3</w:t>
            </w:r>
          </w:p>
        </w:tc>
      </w:tr>
      <w:tr w:rsidR="00B3205E" w:rsidRPr="009C3234" w14:paraId="7F5BE4F2" w14:textId="77777777" w:rsidTr="00B3205E">
        <w:trPr>
          <w:trHeight w:val="283"/>
        </w:trPr>
        <w:tc>
          <w:tcPr>
            <w:tcW w:w="1141" w:type="dxa"/>
            <w:vMerge/>
            <w:vAlign w:val="center"/>
          </w:tcPr>
          <w:p w14:paraId="3A581D0B" w14:textId="77777777" w:rsidR="00B3205E" w:rsidRPr="009C3234" w:rsidRDefault="00B3205E" w:rsidP="00B32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vAlign w:val="center"/>
          </w:tcPr>
          <w:p w14:paraId="615F11AD" w14:textId="77777777" w:rsidR="00B3205E" w:rsidRPr="009C3234" w:rsidRDefault="00B3205E" w:rsidP="00B32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</w:tcPr>
          <w:p w14:paraId="1735FC28" w14:textId="6B007B6F" w:rsidR="00B3205E" w:rsidRPr="009C3234" w:rsidRDefault="00B3205E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Q1</w:t>
            </w:r>
          </w:p>
        </w:tc>
        <w:tc>
          <w:tcPr>
            <w:tcW w:w="1052" w:type="dxa"/>
          </w:tcPr>
          <w:p w14:paraId="0D174A00" w14:textId="4C380F1B" w:rsidR="00B3205E" w:rsidRPr="009C3234" w:rsidRDefault="00B3205E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</w:tcPr>
          <w:p w14:paraId="517E8FB5" w14:textId="247651AD" w:rsidR="00B3205E" w:rsidRPr="009C3234" w:rsidRDefault="00B3205E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PRECIO DE ARTÍCULO 1 POR CANTIDAD DE ARTÍCULO 1</w:t>
            </w:r>
          </w:p>
        </w:tc>
      </w:tr>
      <w:tr w:rsidR="00B3205E" w:rsidRPr="009C3234" w14:paraId="4CBEF334" w14:textId="77777777" w:rsidTr="00B3205E">
        <w:trPr>
          <w:trHeight w:val="283"/>
        </w:trPr>
        <w:tc>
          <w:tcPr>
            <w:tcW w:w="1141" w:type="dxa"/>
            <w:vMerge/>
            <w:vAlign w:val="center"/>
          </w:tcPr>
          <w:p w14:paraId="036B2216" w14:textId="77777777" w:rsidR="00B3205E" w:rsidRPr="009C3234" w:rsidRDefault="00B3205E" w:rsidP="00B32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vAlign w:val="center"/>
          </w:tcPr>
          <w:p w14:paraId="4007575F" w14:textId="77777777" w:rsidR="00B3205E" w:rsidRPr="009C3234" w:rsidRDefault="00B3205E" w:rsidP="00B32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74AFA5E2" w14:textId="7D9F1FAE" w:rsidR="00B3205E" w:rsidRPr="009C3234" w:rsidRDefault="00B3205E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Q2</w:t>
            </w:r>
          </w:p>
        </w:tc>
        <w:tc>
          <w:tcPr>
            <w:tcW w:w="1052" w:type="dxa"/>
          </w:tcPr>
          <w:p w14:paraId="117BCF28" w14:textId="1259FB1F" w:rsidR="00B3205E" w:rsidRPr="009C3234" w:rsidRDefault="00B3205E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</w:tcPr>
          <w:p w14:paraId="55C6F557" w14:textId="1A5F30A3" w:rsidR="00B3205E" w:rsidRPr="009C3234" w:rsidRDefault="00B3205E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PRECIO DE ARTÍCULO 2 POR CANTIDAD DE ARTÍCULO 2</w:t>
            </w:r>
          </w:p>
        </w:tc>
      </w:tr>
      <w:tr w:rsidR="00B3205E" w:rsidRPr="009C3234" w14:paraId="3CFA7E0C" w14:textId="77777777" w:rsidTr="00B3205E">
        <w:trPr>
          <w:trHeight w:val="283"/>
        </w:trPr>
        <w:tc>
          <w:tcPr>
            <w:tcW w:w="1141" w:type="dxa"/>
            <w:vMerge/>
            <w:vAlign w:val="center"/>
          </w:tcPr>
          <w:p w14:paraId="632BD235" w14:textId="77777777" w:rsidR="00B3205E" w:rsidRPr="009C3234" w:rsidRDefault="00B3205E" w:rsidP="00B32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vAlign w:val="center"/>
          </w:tcPr>
          <w:p w14:paraId="232C32B1" w14:textId="77777777" w:rsidR="00B3205E" w:rsidRPr="009C3234" w:rsidRDefault="00B3205E" w:rsidP="00B32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71A1784E" w14:textId="6AC11499" w:rsidR="00B3205E" w:rsidRDefault="00B3205E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Q3</w:t>
            </w:r>
          </w:p>
        </w:tc>
        <w:tc>
          <w:tcPr>
            <w:tcW w:w="1052" w:type="dxa"/>
          </w:tcPr>
          <w:p w14:paraId="5A913787" w14:textId="773A3955" w:rsidR="00B3205E" w:rsidRPr="009C3234" w:rsidRDefault="00B3205E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</w:tcPr>
          <w:p w14:paraId="100C252A" w14:textId="287729C2" w:rsidR="00B3205E" w:rsidRPr="009C3234" w:rsidRDefault="00B3205E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PRECIO DE ARTÍCULO 3 POR CANTIDAD DE ARTÍCULO 3</w:t>
            </w:r>
          </w:p>
        </w:tc>
      </w:tr>
      <w:tr w:rsidR="00B3205E" w:rsidRPr="009C3234" w14:paraId="0806A71E" w14:textId="77777777" w:rsidTr="00B3205E">
        <w:trPr>
          <w:trHeight w:val="283"/>
        </w:trPr>
        <w:tc>
          <w:tcPr>
            <w:tcW w:w="2615" w:type="dxa"/>
            <w:gridSpan w:val="2"/>
            <w:vMerge w:val="restart"/>
            <w:vAlign w:val="center"/>
          </w:tcPr>
          <w:p w14:paraId="5485019C" w14:textId="77777777" w:rsidR="00B3205E" w:rsidRPr="009C3234" w:rsidRDefault="00B3205E" w:rsidP="00B32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</w:tcPr>
          <w:p w14:paraId="0D9B90D8" w14:textId="7DEBB32D" w:rsidR="00B3205E" w:rsidRPr="009C3234" w:rsidRDefault="00B3205E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P1</w:t>
            </w:r>
          </w:p>
        </w:tc>
        <w:tc>
          <w:tcPr>
            <w:tcW w:w="1052" w:type="dxa"/>
          </w:tcPr>
          <w:p w14:paraId="241079C6" w14:textId="6E33983D" w:rsidR="00B3205E" w:rsidRPr="009C3234" w:rsidRDefault="00B3205E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</w:tcPr>
          <w:p w14:paraId="271C6976" w14:textId="522A147A" w:rsidR="00B3205E" w:rsidRPr="009C3234" w:rsidRDefault="00B3205E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PRECIO DE ARTÍCULO 1</w:t>
            </w:r>
          </w:p>
        </w:tc>
      </w:tr>
      <w:tr w:rsidR="00B3205E" w:rsidRPr="009C3234" w14:paraId="596D2A1A" w14:textId="77777777" w:rsidTr="00B3205E">
        <w:trPr>
          <w:trHeight w:val="283"/>
        </w:trPr>
        <w:tc>
          <w:tcPr>
            <w:tcW w:w="2615" w:type="dxa"/>
            <w:gridSpan w:val="2"/>
            <w:vMerge/>
          </w:tcPr>
          <w:p w14:paraId="0245D5CF" w14:textId="77777777" w:rsidR="00B3205E" w:rsidRPr="009C3234" w:rsidRDefault="00B3205E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4C282A9C" w14:textId="4E36FE47" w:rsidR="00B3205E" w:rsidRPr="009C3234" w:rsidRDefault="00B3205E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P2</w:t>
            </w:r>
          </w:p>
        </w:tc>
        <w:tc>
          <w:tcPr>
            <w:tcW w:w="1052" w:type="dxa"/>
          </w:tcPr>
          <w:p w14:paraId="3BF7764B" w14:textId="73DB55D2" w:rsidR="00B3205E" w:rsidRPr="009C3234" w:rsidRDefault="00B3205E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</w:tcPr>
          <w:p w14:paraId="1F820100" w14:textId="498A68E7" w:rsidR="00B3205E" w:rsidRPr="009C3234" w:rsidRDefault="00B3205E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PRECIO DE ARTÍCULO 2</w:t>
            </w:r>
          </w:p>
        </w:tc>
      </w:tr>
      <w:tr w:rsidR="00B3205E" w:rsidRPr="009C3234" w14:paraId="77CE18C8" w14:textId="77777777" w:rsidTr="00B3205E">
        <w:trPr>
          <w:trHeight w:val="283"/>
        </w:trPr>
        <w:tc>
          <w:tcPr>
            <w:tcW w:w="2615" w:type="dxa"/>
            <w:gridSpan w:val="2"/>
            <w:vMerge/>
          </w:tcPr>
          <w:p w14:paraId="375E2CCB" w14:textId="77777777" w:rsidR="00B3205E" w:rsidRPr="009C3234" w:rsidRDefault="00B3205E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32E93D9D" w14:textId="783FFAFA" w:rsidR="00B3205E" w:rsidRDefault="00B3205E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P3</w:t>
            </w:r>
          </w:p>
        </w:tc>
        <w:tc>
          <w:tcPr>
            <w:tcW w:w="1052" w:type="dxa"/>
          </w:tcPr>
          <w:p w14:paraId="38ED9005" w14:textId="20023992" w:rsidR="00B3205E" w:rsidRPr="009C3234" w:rsidRDefault="00B3205E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</w:tcPr>
          <w:p w14:paraId="0CBADD72" w14:textId="10F48A82" w:rsidR="00B3205E" w:rsidRPr="009C3234" w:rsidRDefault="00B3205E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PRECIO DE ARTÍCULO 3</w:t>
            </w:r>
          </w:p>
        </w:tc>
      </w:tr>
      <w:tr w:rsidR="00B3205E" w:rsidRPr="009C3234" w14:paraId="134E5580" w14:textId="77777777" w:rsidTr="00B3205E">
        <w:trPr>
          <w:trHeight w:val="283"/>
        </w:trPr>
        <w:tc>
          <w:tcPr>
            <w:tcW w:w="2615" w:type="dxa"/>
            <w:gridSpan w:val="2"/>
            <w:vMerge/>
          </w:tcPr>
          <w:p w14:paraId="215A429D" w14:textId="77777777" w:rsidR="00B3205E" w:rsidRPr="009C3234" w:rsidRDefault="00B3205E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1EBA4479" w14:textId="21C693E9" w:rsidR="00B3205E" w:rsidRDefault="00B3205E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_1</w:t>
            </w:r>
          </w:p>
        </w:tc>
        <w:tc>
          <w:tcPr>
            <w:tcW w:w="1052" w:type="dxa"/>
          </w:tcPr>
          <w:p w14:paraId="6AE19BB7" w14:textId="27E0E26B" w:rsidR="00B3205E" w:rsidRDefault="00B3205E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ENTERO</w:t>
            </w:r>
          </w:p>
        </w:tc>
        <w:tc>
          <w:tcPr>
            <w:tcW w:w="5722" w:type="dxa"/>
          </w:tcPr>
          <w:p w14:paraId="6C1F9970" w14:textId="2679E372" w:rsidR="00B3205E" w:rsidRDefault="00B3205E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CÓDIGO DE ARTÍCULO 1</w:t>
            </w:r>
          </w:p>
        </w:tc>
      </w:tr>
      <w:tr w:rsidR="00B3205E" w:rsidRPr="009C3234" w14:paraId="34D2A811" w14:textId="77777777" w:rsidTr="00B3205E">
        <w:trPr>
          <w:trHeight w:val="283"/>
        </w:trPr>
        <w:tc>
          <w:tcPr>
            <w:tcW w:w="2615" w:type="dxa"/>
            <w:gridSpan w:val="2"/>
            <w:vMerge/>
          </w:tcPr>
          <w:p w14:paraId="27F2FA74" w14:textId="77777777" w:rsidR="00B3205E" w:rsidRPr="009C3234" w:rsidRDefault="00B3205E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2F7F078A" w14:textId="71FEB62D" w:rsidR="00B3205E" w:rsidRDefault="00B3205E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_2</w:t>
            </w:r>
          </w:p>
        </w:tc>
        <w:tc>
          <w:tcPr>
            <w:tcW w:w="1052" w:type="dxa"/>
          </w:tcPr>
          <w:p w14:paraId="3750F2FA" w14:textId="0A0703CC" w:rsidR="00B3205E" w:rsidRDefault="00B3205E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ENTERO </w:t>
            </w:r>
          </w:p>
        </w:tc>
        <w:tc>
          <w:tcPr>
            <w:tcW w:w="5722" w:type="dxa"/>
          </w:tcPr>
          <w:p w14:paraId="3786435A" w14:textId="14C9023A" w:rsidR="00B3205E" w:rsidRDefault="00B3205E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CÓDIGO DE ARTÍCULO 2</w:t>
            </w:r>
          </w:p>
        </w:tc>
      </w:tr>
      <w:tr w:rsidR="00B3205E" w:rsidRPr="009C3234" w14:paraId="4320FD8E" w14:textId="77777777" w:rsidTr="00B3205E">
        <w:trPr>
          <w:trHeight w:val="283"/>
        </w:trPr>
        <w:tc>
          <w:tcPr>
            <w:tcW w:w="2615" w:type="dxa"/>
            <w:gridSpan w:val="2"/>
            <w:vMerge/>
          </w:tcPr>
          <w:p w14:paraId="58B7E2EE" w14:textId="77777777" w:rsidR="00B3205E" w:rsidRPr="009C3234" w:rsidRDefault="00B3205E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2189A51F" w14:textId="73B052F9" w:rsidR="00B3205E" w:rsidRDefault="00B3205E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_3</w:t>
            </w:r>
          </w:p>
        </w:tc>
        <w:tc>
          <w:tcPr>
            <w:tcW w:w="1052" w:type="dxa"/>
          </w:tcPr>
          <w:p w14:paraId="389055E0" w14:textId="05FDB3D9" w:rsidR="00B3205E" w:rsidRDefault="00B3205E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ENTERO</w:t>
            </w:r>
          </w:p>
        </w:tc>
        <w:tc>
          <w:tcPr>
            <w:tcW w:w="5722" w:type="dxa"/>
          </w:tcPr>
          <w:p w14:paraId="143B5462" w14:textId="0685D43C" w:rsidR="00B3205E" w:rsidRDefault="00B3205E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CÓDIGO DE ARTÍCULO 3</w:t>
            </w:r>
          </w:p>
        </w:tc>
      </w:tr>
    </w:tbl>
    <w:p w14:paraId="4BF4FDC3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Style w:val="Tablaconcuadrcula"/>
        <w:tblW w:w="10930" w:type="dxa"/>
        <w:tblLayout w:type="fixed"/>
        <w:tblLook w:val="0000" w:firstRow="0" w:lastRow="0" w:firstColumn="0" w:lastColumn="0" w:noHBand="0" w:noVBand="0"/>
      </w:tblPr>
      <w:tblGrid>
        <w:gridCol w:w="1022"/>
        <w:gridCol w:w="9908"/>
      </w:tblGrid>
      <w:tr w:rsidR="00A67E81" w:rsidRPr="009C3234" w14:paraId="1B1F9080" w14:textId="77777777" w:rsidTr="00777097">
        <w:trPr>
          <w:trHeight w:val="564"/>
        </w:trPr>
        <w:tc>
          <w:tcPr>
            <w:tcW w:w="1022" w:type="dxa"/>
            <w:vAlign w:val="center"/>
          </w:tcPr>
          <w:p w14:paraId="10B80546" w14:textId="77777777" w:rsidR="00A67E81" w:rsidRPr="009C3234" w:rsidRDefault="00A67E81" w:rsidP="00777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vAlign w:val="center"/>
          </w:tcPr>
          <w:p w14:paraId="7EAF0353" w14:textId="77777777" w:rsidR="00A67E81" w:rsidRPr="009C3234" w:rsidRDefault="00A67E81" w:rsidP="00777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A67E81" w:rsidRPr="009C3234" w14:paraId="542F9B01" w14:textId="77777777" w:rsidTr="00777097">
        <w:trPr>
          <w:trHeight w:val="283"/>
        </w:trPr>
        <w:tc>
          <w:tcPr>
            <w:tcW w:w="1022" w:type="dxa"/>
          </w:tcPr>
          <w:p w14:paraId="24F73008" w14:textId="77777777" w:rsidR="00A67E81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A67E81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8" w:type="dxa"/>
          </w:tcPr>
          <w:p w14:paraId="39FA58DB" w14:textId="261BB89A" w:rsidR="00A67E81" w:rsidRPr="00777097" w:rsidRDefault="004C63EF" w:rsidP="0077709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 w:rsidRPr="00777097">
              <w:rPr>
                <w:rFonts w:cs="Arial"/>
                <w:color w:val="000000"/>
              </w:rPr>
              <w:t>INGRESE CÓDIGO</w:t>
            </w:r>
            <w:r w:rsidR="0070640F" w:rsidRPr="00777097">
              <w:rPr>
                <w:rFonts w:cs="Arial"/>
                <w:color w:val="000000"/>
              </w:rPr>
              <w:t>S</w:t>
            </w:r>
            <w:r w:rsidRPr="00777097">
              <w:rPr>
                <w:rFonts w:cs="Arial"/>
                <w:color w:val="000000"/>
              </w:rPr>
              <w:t xml:space="preserve"> DE</w:t>
            </w:r>
            <w:r w:rsidR="0070640F" w:rsidRPr="00777097">
              <w:rPr>
                <w:rFonts w:cs="Arial"/>
                <w:color w:val="000000"/>
              </w:rPr>
              <w:t xml:space="preserve"> </w:t>
            </w:r>
            <w:r w:rsidRPr="00777097">
              <w:rPr>
                <w:rFonts w:cs="Arial"/>
                <w:color w:val="000000"/>
              </w:rPr>
              <w:t>L</w:t>
            </w:r>
            <w:r w:rsidR="0070640F" w:rsidRPr="00777097">
              <w:rPr>
                <w:rFonts w:cs="Arial"/>
                <w:color w:val="000000"/>
              </w:rPr>
              <w:t>OS</w:t>
            </w:r>
            <w:r w:rsidRPr="00777097">
              <w:rPr>
                <w:rFonts w:cs="Arial"/>
                <w:color w:val="000000"/>
              </w:rPr>
              <w:t xml:space="preserve"> ARTÍCULO</w:t>
            </w:r>
            <w:r w:rsidR="0070640F" w:rsidRPr="00777097">
              <w:rPr>
                <w:rFonts w:cs="Arial"/>
                <w:color w:val="000000"/>
              </w:rPr>
              <w:t>S 1, 2 Y 3</w:t>
            </w:r>
          </w:p>
        </w:tc>
      </w:tr>
      <w:tr w:rsidR="00A67E81" w:rsidRPr="009C3234" w14:paraId="367205E2" w14:textId="77777777" w:rsidTr="00777097">
        <w:trPr>
          <w:trHeight w:val="283"/>
        </w:trPr>
        <w:tc>
          <w:tcPr>
            <w:tcW w:w="1022" w:type="dxa"/>
          </w:tcPr>
          <w:p w14:paraId="415A6036" w14:textId="77777777" w:rsidR="00A67E81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A67E81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8" w:type="dxa"/>
          </w:tcPr>
          <w:p w14:paraId="4329D235" w14:textId="53AF6F40" w:rsidR="00A67E81" w:rsidRPr="00777097" w:rsidRDefault="004C63EF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 w:rsidRPr="00777097">
              <w:rPr>
                <w:rFonts w:cs="Arial"/>
                <w:color w:val="000000"/>
              </w:rPr>
              <w:t xml:space="preserve">INGRESE CANTIDAD DEL ARTÍCULO </w:t>
            </w:r>
            <w:r w:rsidR="0070640F" w:rsidRPr="00777097">
              <w:rPr>
                <w:rFonts w:cs="Arial"/>
                <w:color w:val="000000"/>
              </w:rPr>
              <w:t>1, 2 Y 3</w:t>
            </w:r>
          </w:p>
        </w:tc>
      </w:tr>
      <w:tr w:rsidR="0002429D" w:rsidRPr="009C3234" w14:paraId="6C26CBE8" w14:textId="77777777" w:rsidTr="00777097">
        <w:trPr>
          <w:trHeight w:val="283"/>
        </w:trPr>
        <w:tc>
          <w:tcPr>
            <w:tcW w:w="1022" w:type="dxa"/>
          </w:tcPr>
          <w:p w14:paraId="4F5885A5" w14:textId="77777777" w:rsidR="0002429D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02429D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8" w:type="dxa"/>
          </w:tcPr>
          <w:p w14:paraId="120BDCEB" w14:textId="0C419A80" w:rsidR="0002429D" w:rsidRPr="00777097" w:rsidRDefault="00A117CF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 w:rsidRPr="00777097">
              <w:rPr>
                <w:rFonts w:cs="Arial"/>
                <w:color w:val="000000"/>
              </w:rPr>
              <w:t>Q1 = C1*P1</w:t>
            </w:r>
          </w:p>
        </w:tc>
      </w:tr>
      <w:tr w:rsidR="0002429D" w:rsidRPr="009C3234" w14:paraId="2A1E383C" w14:textId="77777777" w:rsidTr="00777097">
        <w:trPr>
          <w:trHeight w:val="283"/>
        </w:trPr>
        <w:tc>
          <w:tcPr>
            <w:tcW w:w="1022" w:type="dxa"/>
          </w:tcPr>
          <w:p w14:paraId="27696763" w14:textId="77777777" w:rsidR="0002429D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02429D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8" w:type="dxa"/>
          </w:tcPr>
          <w:p w14:paraId="11B00E38" w14:textId="589F9EFD" w:rsidR="00A117CF" w:rsidRPr="009C3234" w:rsidRDefault="00A117CF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MOSTRAR Q1</w:t>
            </w:r>
          </w:p>
        </w:tc>
      </w:tr>
      <w:tr w:rsidR="00A117CF" w:rsidRPr="009C3234" w14:paraId="39527585" w14:textId="77777777" w:rsidTr="00777097">
        <w:trPr>
          <w:trHeight w:val="283"/>
        </w:trPr>
        <w:tc>
          <w:tcPr>
            <w:tcW w:w="1022" w:type="dxa"/>
          </w:tcPr>
          <w:p w14:paraId="71F56E32" w14:textId="2D308C54" w:rsidR="00A117CF" w:rsidRPr="009C3234" w:rsidRDefault="00A117CF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9908" w:type="dxa"/>
          </w:tcPr>
          <w:p w14:paraId="6F916EBF" w14:textId="123CE6C0" w:rsidR="00A117CF" w:rsidRDefault="00A117CF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Q2 = C2*P2</w:t>
            </w:r>
          </w:p>
        </w:tc>
      </w:tr>
      <w:tr w:rsidR="00A117CF" w:rsidRPr="009C3234" w14:paraId="13F65CAD" w14:textId="77777777" w:rsidTr="00777097">
        <w:trPr>
          <w:trHeight w:val="283"/>
        </w:trPr>
        <w:tc>
          <w:tcPr>
            <w:tcW w:w="1022" w:type="dxa"/>
          </w:tcPr>
          <w:p w14:paraId="43CD72A8" w14:textId="00BFAD3E" w:rsidR="00A117CF" w:rsidRPr="009C3234" w:rsidRDefault="00A117CF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06</w:t>
            </w:r>
          </w:p>
        </w:tc>
        <w:tc>
          <w:tcPr>
            <w:tcW w:w="9908" w:type="dxa"/>
          </w:tcPr>
          <w:p w14:paraId="3BB46E40" w14:textId="0C62BE00" w:rsidR="00A117CF" w:rsidRDefault="00A117CF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MOSTRAR Q2</w:t>
            </w:r>
          </w:p>
        </w:tc>
      </w:tr>
      <w:tr w:rsidR="00A117CF" w:rsidRPr="009C3234" w14:paraId="41D6C93C" w14:textId="77777777" w:rsidTr="00777097">
        <w:trPr>
          <w:trHeight w:val="283"/>
        </w:trPr>
        <w:tc>
          <w:tcPr>
            <w:tcW w:w="1022" w:type="dxa"/>
          </w:tcPr>
          <w:p w14:paraId="7C0CAB03" w14:textId="627746DA" w:rsidR="00A117CF" w:rsidRPr="009C3234" w:rsidRDefault="00A117CF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07</w:t>
            </w:r>
          </w:p>
        </w:tc>
        <w:tc>
          <w:tcPr>
            <w:tcW w:w="9908" w:type="dxa"/>
          </w:tcPr>
          <w:p w14:paraId="0D0988EE" w14:textId="6DBA49AE" w:rsidR="00A117CF" w:rsidRDefault="00A117CF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Q3 = C3*P3</w:t>
            </w:r>
          </w:p>
        </w:tc>
      </w:tr>
      <w:tr w:rsidR="00A117CF" w:rsidRPr="009C3234" w14:paraId="0E8792DD" w14:textId="77777777" w:rsidTr="00777097">
        <w:trPr>
          <w:trHeight w:val="283"/>
        </w:trPr>
        <w:tc>
          <w:tcPr>
            <w:tcW w:w="1022" w:type="dxa"/>
          </w:tcPr>
          <w:p w14:paraId="0D8F1BEC" w14:textId="574453F0" w:rsidR="00A117CF" w:rsidRPr="009C3234" w:rsidRDefault="00A117CF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08</w:t>
            </w:r>
          </w:p>
        </w:tc>
        <w:tc>
          <w:tcPr>
            <w:tcW w:w="9908" w:type="dxa"/>
          </w:tcPr>
          <w:p w14:paraId="462EDAAA" w14:textId="198EB5BE" w:rsidR="00A117CF" w:rsidRDefault="00A117CF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MOSTRAR Q3</w:t>
            </w:r>
          </w:p>
        </w:tc>
      </w:tr>
      <w:tr w:rsidR="00A117CF" w:rsidRPr="009C3234" w14:paraId="1013BA64" w14:textId="77777777" w:rsidTr="00777097">
        <w:trPr>
          <w:trHeight w:val="283"/>
        </w:trPr>
        <w:tc>
          <w:tcPr>
            <w:tcW w:w="1022" w:type="dxa"/>
          </w:tcPr>
          <w:p w14:paraId="1010D37C" w14:textId="1E1DB1D2" w:rsidR="00A117CF" w:rsidRPr="009C3234" w:rsidRDefault="00A117CF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09</w:t>
            </w:r>
          </w:p>
        </w:tc>
        <w:tc>
          <w:tcPr>
            <w:tcW w:w="9908" w:type="dxa"/>
          </w:tcPr>
          <w:p w14:paraId="708DEEEC" w14:textId="264684F3" w:rsidR="00A117CF" w:rsidRDefault="00A117CF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 = Q1 + Q2 + Q3</w:t>
            </w:r>
          </w:p>
        </w:tc>
      </w:tr>
      <w:tr w:rsidR="00A117CF" w:rsidRPr="009C3234" w14:paraId="6985F9D5" w14:textId="77777777" w:rsidTr="00777097">
        <w:trPr>
          <w:trHeight w:val="283"/>
        </w:trPr>
        <w:tc>
          <w:tcPr>
            <w:tcW w:w="1022" w:type="dxa"/>
          </w:tcPr>
          <w:p w14:paraId="0AD9DDEE" w14:textId="2A8332A2" w:rsidR="00A117CF" w:rsidRPr="009C3234" w:rsidRDefault="00A117CF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8" w:type="dxa"/>
          </w:tcPr>
          <w:p w14:paraId="6323A536" w14:textId="0E893FE4" w:rsidR="00A117CF" w:rsidRDefault="00A117CF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MOSTRAR M</w:t>
            </w:r>
          </w:p>
        </w:tc>
      </w:tr>
    </w:tbl>
    <w:p w14:paraId="243E05F4" w14:textId="7252E3FA" w:rsidR="00777097" w:rsidRDefault="00777097" w:rsidP="00777097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lastRenderedPageBreak/>
        <w:t xml:space="preserve">Ejercicio: </w:t>
      </w:r>
      <w:r>
        <w:rPr>
          <w:b/>
          <w:sz w:val="24"/>
        </w:rPr>
        <w:t xml:space="preserve">Segunda </w:t>
      </w:r>
      <w:r>
        <w:rPr>
          <w:b/>
          <w:sz w:val="24"/>
        </w:rPr>
        <w:t>Consigna</w:t>
      </w:r>
    </w:p>
    <w:p w14:paraId="7A773110" w14:textId="735C07E6" w:rsidR="00777097" w:rsidRDefault="00777097" w:rsidP="00777097">
      <w:pPr>
        <w:spacing w:before="120" w:after="120" w:line="240" w:lineRule="auto"/>
        <w:rPr>
          <w:rFonts w:ascii="Segoe UI" w:hAnsi="Segoe UI" w:cs="Segoe UI"/>
          <w:color w:val="212529"/>
        </w:rPr>
      </w:pPr>
      <w:r>
        <w:rPr>
          <w:b/>
          <w:sz w:val="24"/>
        </w:rPr>
        <w:t xml:space="preserve">Enunciado: </w:t>
      </w:r>
      <w:r>
        <w:rPr>
          <w:rFonts w:ascii="Segoe UI" w:hAnsi="Segoe UI" w:cs="Segoe UI"/>
          <w:color w:val="212529"/>
        </w:rPr>
        <w:t>En un comercio se ingresan los códigos de tres artículos, con la correspondiente cantidad y precio unitario de cada uno de ellos. Se desea saber cuánto se va a pagar por cada artículo y el monto total a pagar.</w:t>
      </w:r>
    </w:p>
    <w:p w14:paraId="1A5D77E7" w14:textId="46EF4092" w:rsidR="00777097" w:rsidRDefault="00777097" w:rsidP="00777097">
      <w:pPr>
        <w:pStyle w:val="NormalWeb"/>
        <w:numPr>
          <w:ilvl w:val="0"/>
          <w:numId w:val="8"/>
        </w:numPr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Suponer que si el importe a pagar supera los $</w:t>
      </w:r>
      <w:r>
        <w:rPr>
          <w:rFonts w:ascii="Segoe UI" w:hAnsi="Segoe UI" w:cs="Segoe UI"/>
          <w:color w:val="212529"/>
          <w:sz w:val="22"/>
          <w:szCs w:val="22"/>
        </w:rPr>
        <w:t>2000 y</w:t>
      </w:r>
      <w:r>
        <w:rPr>
          <w:rFonts w:ascii="Segoe UI" w:hAnsi="Segoe UI" w:cs="Segoe UI"/>
          <w:color w:val="212529"/>
          <w:sz w:val="22"/>
          <w:szCs w:val="22"/>
        </w:rPr>
        <w:t xml:space="preserve"> hasta menos de $5000 se realiza un 5% de descuento, si no supera los $ 2000, se muestra un mensaje “Sin descuento”</w:t>
      </w:r>
    </w:p>
    <w:p w14:paraId="2CA80442" w14:textId="6178D306" w:rsidR="00777097" w:rsidRPr="00777097" w:rsidRDefault="00777097" w:rsidP="007030F1">
      <w:pPr>
        <w:pStyle w:val="NormalWeb"/>
        <w:numPr>
          <w:ilvl w:val="0"/>
          <w:numId w:val="8"/>
        </w:numPr>
        <w:spacing w:before="120" w:after="120"/>
        <w:rPr>
          <w:rFonts w:ascii="Segoe UI" w:hAnsi="Segoe UI" w:cs="Segoe UI"/>
          <w:color w:val="212529"/>
        </w:rPr>
      </w:pPr>
      <w:r w:rsidRPr="00777097">
        <w:rPr>
          <w:rFonts w:ascii="Segoe UI" w:hAnsi="Segoe UI" w:cs="Segoe UI"/>
          <w:color w:val="212529"/>
          <w:sz w:val="22"/>
          <w:szCs w:val="22"/>
        </w:rPr>
        <w:t>¿Cómo se modificarían los diccionarios?</w:t>
      </w:r>
    </w:p>
    <w:p w14:paraId="6BE590B8" w14:textId="04278CC5" w:rsidR="00777097" w:rsidRPr="00777097" w:rsidRDefault="00777097" w:rsidP="00777097">
      <w:pPr>
        <w:pStyle w:val="NormalWeb"/>
        <w:shd w:val="clear" w:color="auto" w:fill="FBD4B4"/>
        <w:autoSpaceDE w:val="0"/>
        <w:autoSpaceDN w:val="0"/>
        <w:adjustRightInd w:val="0"/>
        <w:spacing w:before="240" w:after="240"/>
        <w:ind w:left="720"/>
        <w:jc w:val="center"/>
        <w:rPr>
          <w:rFonts w:ascii="Arial" w:hAnsi="Arial" w:cs="Arial"/>
          <w:b/>
          <w:bCs/>
        </w:rPr>
      </w:pPr>
      <w:r w:rsidRPr="00777097">
        <w:rPr>
          <w:rFonts w:ascii="Arial" w:hAnsi="Arial" w:cs="Arial"/>
          <w:b/>
          <w:bCs/>
        </w:rPr>
        <w:t>ANÁLISIS DE LAS PARTES DEL PROBLEMA</w:t>
      </w:r>
    </w:p>
    <w:p w14:paraId="60EDD0B0" w14:textId="77777777" w:rsidR="00777097" w:rsidRPr="00DA5D7E" w:rsidRDefault="00777097" w:rsidP="00777097">
      <w:pPr>
        <w:autoSpaceDE w:val="0"/>
        <w:autoSpaceDN w:val="0"/>
        <w:adjustRightInd w:val="0"/>
        <w:spacing w:before="240" w:after="120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1E6BD4DE" w14:textId="77777777" w:rsidR="00777097" w:rsidRPr="00970413" w:rsidRDefault="00777097" w:rsidP="0077709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Cs w:val="24"/>
        </w:rPr>
      </w:pPr>
      <w:r w:rsidRPr="00970413">
        <w:rPr>
          <w:rFonts w:cs="Arial"/>
          <w:color w:val="000000"/>
          <w:szCs w:val="24"/>
        </w:rPr>
        <w:t>Precio de cada artículo.</w:t>
      </w:r>
    </w:p>
    <w:p w14:paraId="29D215D4" w14:textId="77777777" w:rsidR="00777097" w:rsidRPr="00970413" w:rsidRDefault="00777097" w:rsidP="0077709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Cs w:val="24"/>
        </w:rPr>
      </w:pPr>
      <w:r w:rsidRPr="00970413">
        <w:rPr>
          <w:rFonts w:cs="Arial"/>
          <w:color w:val="000000"/>
          <w:szCs w:val="24"/>
        </w:rPr>
        <w:t>Monto total a pagar</w:t>
      </w:r>
    </w:p>
    <w:p w14:paraId="7B9C1CEF" w14:textId="77777777" w:rsidR="00777097" w:rsidRPr="005F2B30" w:rsidRDefault="00777097" w:rsidP="00777097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2F0F027F" w14:textId="77777777" w:rsidR="00777097" w:rsidRPr="00C045EE" w:rsidRDefault="00777097" w:rsidP="0077709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Cs w:val="24"/>
        </w:rPr>
      </w:pPr>
      <w:r w:rsidRPr="00C045EE">
        <w:rPr>
          <w:rFonts w:cs="Arial"/>
          <w:color w:val="000000"/>
          <w:szCs w:val="24"/>
        </w:rPr>
        <w:t>Códigos de 3 artículos</w:t>
      </w:r>
    </w:p>
    <w:p w14:paraId="6DDF9DC6" w14:textId="77777777" w:rsidR="00777097" w:rsidRPr="00C045EE" w:rsidRDefault="00777097" w:rsidP="0077709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Cs w:val="24"/>
        </w:rPr>
      </w:pPr>
      <w:r w:rsidRPr="00C045EE">
        <w:rPr>
          <w:rFonts w:cs="Arial"/>
          <w:color w:val="000000"/>
          <w:szCs w:val="24"/>
        </w:rPr>
        <w:t>Cantidad de cada uno de los 3 artículos</w:t>
      </w:r>
    </w:p>
    <w:p w14:paraId="36B49464" w14:textId="77777777" w:rsidR="00777097" w:rsidRPr="00C045EE" w:rsidRDefault="00777097" w:rsidP="0077709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Cs w:val="24"/>
        </w:rPr>
      </w:pPr>
      <w:r w:rsidRPr="00C045EE">
        <w:rPr>
          <w:rFonts w:cs="Arial"/>
          <w:color w:val="000000"/>
          <w:szCs w:val="24"/>
        </w:rPr>
        <w:t>Precio unitario de cada uno de los 3 artículos</w:t>
      </w:r>
    </w:p>
    <w:p w14:paraId="6D8B739E" w14:textId="77777777" w:rsidR="005D51B5" w:rsidRDefault="00777097" w:rsidP="005D51B5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Condiciones Vinculantes</w:t>
      </w:r>
      <w:r w:rsidR="005D51B5">
        <w:rPr>
          <w:rFonts w:ascii="Arial" w:hAnsi="Arial" w:cs="Arial"/>
          <w:b/>
          <w:bCs/>
          <w:color w:val="000000"/>
          <w:u w:val="single"/>
        </w:rPr>
        <w:t>:</w:t>
      </w:r>
    </w:p>
    <w:p w14:paraId="2139607F" w14:textId="1EA5FBB1" w:rsidR="005D51B5" w:rsidRPr="005D51B5" w:rsidRDefault="005D51B5" w:rsidP="005D51B5">
      <w:pPr>
        <w:numPr>
          <w:ilvl w:val="0"/>
          <w:numId w:val="10"/>
        </w:numPr>
        <w:autoSpaceDE w:val="0"/>
        <w:autoSpaceDN w:val="0"/>
        <w:adjustRightInd w:val="0"/>
        <w:spacing w:before="360" w:after="120"/>
        <w:ind w:left="2127" w:hanging="1276"/>
        <w:rPr>
          <w:rFonts w:cs="Arial"/>
          <w:color w:val="000000"/>
          <w:szCs w:val="24"/>
        </w:rPr>
      </w:pPr>
      <w:r w:rsidRPr="005D51B5">
        <w:rPr>
          <w:rFonts w:cs="Arial"/>
          <w:color w:val="000000"/>
          <w:szCs w:val="24"/>
        </w:rPr>
        <w:t>Solicitar códigos y cantidades de los distintos artículos</w:t>
      </w:r>
    </w:p>
    <w:p w14:paraId="31379B50" w14:textId="77777777" w:rsidR="005D51B5" w:rsidRDefault="005D51B5" w:rsidP="005D51B5">
      <w:pPr>
        <w:pStyle w:val="Prrafodelista"/>
        <w:numPr>
          <w:ilvl w:val="0"/>
          <w:numId w:val="10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Cs w:val="24"/>
        </w:rPr>
      </w:pPr>
      <w:proofErr w:type="spellStart"/>
      <w:r w:rsidRPr="005D51B5">
        <w:rPr>
          <w:rFonts w:cs="Arial"/>
          <w:color w:val="000000"/>
          <w:szCs w:val="24"/>
        </w:rPr>
        <w:t>Qn</w:t>
      </w:r>
      <w:proofErr w:type="spellEnd"/>
      <w:r w:rsidRPr="005D51B5">
        <w:rPr>
          <w:rFonts w:cs="Arial"/>
          <w:color w:val="000000"/>
          <w:szCs w:val="24"/>
        </w:rPr>
        <w:t xml:space="preserve"> = </w:t>
      </w:r>
      <w:proofErr w:type="spellStart"/>
      <w:r w:rsidRPr="005D51B5">
        <w:rPr>
          <w:rFonts w:cs="Arial"/>
          <w:color w:val="000000"/>
          <w:szCs w:val="24"/>
        </w:rPr>
        <w:t>Pn</w:t>
      </w:r>
      <w:proofErr w:type="spellEnd"/>
      <w:r w:rsidRPr="005D51B5">
        <w:rPr>
          <w:rFonts w:cs="Arial"/>
          <w:color w:val="000000"/>
          <w:szCs w:val="24"/>
        </w:rPr>
        <w:t xml:space="preserve"> * Cn   </w:t>
      </w:r>
      <w:r>
        <w:rPr>
          <w:rFonts w:cs="Arial"/>
          <w:color w:val="000000"/>
          <w:szCs w:val="24"/>
        </w:rPr>
        <w:t xml:space="preserve">y mostrar </w:t>
      </w:r>
      <w:proofErr w:type="spellStart"/>
      <w:r>
        <w:rPr>
          <w:rFonts w:cs="Arial"/>
          <w:color w:val="000000"/>
          <w:szCs w:val="24"/>
        </w:rPr>
        <w:t>Qn</w:t>
      </w:r>
      <w:proofErr w:type="spellEnd"/>
      <w:r w:rsidRPr="005D51B5">
        <w:rPr>
          <w:rFonts w:cs="Arial"/>
          <w:color w:val="000000"/>
          <w:szCs w:val="24"/>
        </w:rPr>
        <w:t xml:space="preserve">    </w:t>
      </w:r>
      <w:proofErr w:type="gramStart"/>
      <w:r w:rsidRPr="005D51B5">
        <w:rPr>
          <w:rFonts w:cs="Arial"/>
          <w:color w:val="000000"/>
          <w:szCs w:val="24"/>
        </w:rPr>
        <w:t xml:space="preserve">  </w:t>
      </w:r>
      <w:r>
        <w:rPr>
          <w:rFonts w:cs="Arial"/>
          <w:color w:val="000000"/>
          <w:szCs w:val="24"/>
        </w:rPr>
        <w:t>;</w:t>
      </w:r>
      <w:proofErr w:type="gramEnd"/>
      <w:r w:rsidRPr="005D51B5">
        <w:rPr>
          <w:rFonts w:cs="Arial"/>
          <w:color w:val="000000"/>
          <w:szCs w:val="24"/>
        </w:rPr>
        <w:t xml:space="preserve">      con n = 1, 2</w:t>
      </w:r>
      <w:r>
        <w:rPr>
          <w:rFonts w:cs="Arial"/>
          <w:color w:val="000000"/>
          <w:szCs w:val="24"/>
        </w:rPr>
        <w:t>,</w:t>
      </w:r>
      <w:r w:rsidRPr="005D51B5">
        <w:rPr>
          <w:rFonts w:cs="Arial"/>
          <w:color w:val="000000"/>
          <w:szCs w:val="24"/>
        </w:rPr>
        <w:t xml:space="preserve"> 3 (el precio total por cada artículo)</w:t>
      </w:r>
    </w:p>
    <w:p w14:paraId="3D4E283A" w14:textId="4A8665C5" w:rsidR="005D51B5" w:rsidRDefault="005D51B5" w:rsidP="005D51B5">
      <w:pPr>
        <w:pStyle w:val="Prrafodelista"/>
        <w:numPr>
          <w:ilvl w:val="0"/>
          <w:numId w:val="10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M = Q1 + Q2 + Q3   y mostrar M</w:t>
      </w:r>
    </w:p>
    <w:p w14:paraId="20FB09AA" w14:textId="39D2DD96" w:rsidR="005D51B5" w:rsidRDefault="005D51B5" w:rsidP="005D51B5">
      <w:pPr>
        <w:pStyle w:val="Prrafodelista"/>
        <w:numPr>
          <w:ilvl w:val="0"/>
          <w:numId w:val="10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Si M &gt; 2000 Y M &lt; 5000 ENTONCES M = M*0,95 y mostrar M</w:t>
      </w:r>
    </w:p>
    <w:p w14:paraId="026C0E55" w14:textId="1CACA8DC" w:rsidR="00314854" w:rsidRPr="00314854" w:rsidRDefault="005D51B5" w:rsidP="00314854">
      <w:pPr>
        <w:pStyle w:val="Prrafodelista"/>
        <w:numPr>
          <w:ilvl w:val="0"/>
          <w:numId w:val="10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Si M &lt; 2000</w:t>
      </w:r>
      <w:r w:rsidR="00314854">
        <w:rPr>
          <w:rFonts w:cs="Arial"/>
          <w:color w:val="000000"/>
          <w:szCs w:val="24"/>
        </w:rPr>
        <w:t xml:space="preserve"> ENTONCES mostrar MENSAJE1 (“SIN DESCUENTO”) y mostrar M</w:t>
      </w:r>
    </w:p>
    <w:p w14:paraId="33854070" w14:textId="77777777" w:rsidR="00777097" w:rsidRPr="00C00DE8" w:rsidRDefault="00777097" w:rsidP="005D51B5">
      <w:pPr>
        <w:pStyle w:val="Prrafodelista"/>
        <w:autoSpaceDE w:val="0"/>
        <w:autoSpaceDN w:val="0"/>
        <w:adjustRightInd w:val="0"/>
        <w:ind w:left="851"/>
        <w:contextualSpacing w:val="0"/>
        <w:jc w:val="both"/>
        <w:rPr>
          <w:rFonts w:cs="Arial"/>
          <w:color w:val="000000"/>
          <w:sz w:val="20"/>
        </w:rPr>
      </w:pPr>
    </w:p>
    <w:p w14:paraId="1A05D99D" w14:textId="77777777" w:rsidR="00777097" w:rsidRPr="00C00DE8" w:rsidRDefault="00777097" w:rsidP="0077709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6D7A161A" w14:textId="07143149" w:rsidR="00777097" w:rsidRPr="00C045EE" w:rsidRDefault="0080705E" w:rsidP="00777097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426" w:firstLine="425"/>
        <w:contextualSpacing w:val="0"/>
        <w:jc w:val="both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COMPUESTO</w:t>
      </w:r>
    </w:p>
    <w:p w14:paraId="7FAEDAE1" w14:textId="77777777" w:rsidR="00777097" w:rsidRDefault="00777097" w:rsidP="00777097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 w14:paraId="720FD841" w14:textId="77777777" w:rsidR="00777097" w:rsidRPr="00C00DE8" w:rsidRDefault="00777097" w:rsidP="0077709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lastRenderedPageBreak/>
        <w:t>DICCIONARIOS</w:t>
      </w:r>
    </w:p>
    <w:p w14:paraId="64E832D1" w14:textId="77777777" w:rsidR="00777097" w:rsidRPr="005F2B30" w:rsidRDefault="00777097" w:rsidP="00777097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Style w:val="Tablaconcuadrcula"/>
        <w:tblW w:w="10821" w:type="dxa"/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6737"/>
      </w:tblGrid>
      <w:tr w:rsidR="00777097" w:rsidRPr="009C3234" w14:paraId="2B8FB212" w14:textId="77777777" w:rsidTr="00930142">
        <w:trPr>
          <w:trHeight w:val="543"/>
        </w:trPr>
        <w:tc>
          <w:tcPr>
            <w:tcW w:w="1428" w:type="dxa"/>
          </w:tcPr>
          <w:p w14:paraId="3AF269D9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</w:tcPr>
          <w:p w14:paraId="00D36F38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</w:tcPr>
          <w:p w14:paraId="4A5E7276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</w:tcPr>
          <w:p w14:paraId="2459FEC6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777097" w:rsidRPr="009C3234" w14:paraId="4F02A179" w14:textId="77777777" w:rsidTr="00930142">
        <w:trPr>
          <w:trHeight w:val="283"/>
        </w:trPr>
        <w:tc>
          <w:tcPr>
            <w:tcW w:w="1428" w:type="dxa"/>
            <w:vMerge w:val="restart"/>
            <w:vAlign w:val="center"/>
          </w:tcPr>
          <w:p w14:paraId="42AF2299" w14:textId="77777777" w:rsidR="00777097" w:rsidRPr="00CD6ED2" w:rsidRDefault="00777097" w:rsidP="00930142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</w:tcPr>
          <w:p w14:paraId="53CF1B0D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</w:t>
            </w:r>
          </w:p>
        </w:tc>
        <w:tc>
          <w:tcPr>
            <w:tcW w:w="1128" w:type="dxa"/>
          </w:tcPr>
          <w:p w14:paraId="4B4DA8E6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</w:tcPr>
          <w:p w14:paraId="7D555DF6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MONTO TOTAL A PAGAR </w:t>
            </w:r>
          </w:p>
        </w:tc>
      </w:tr>
      <w:tr w:rsidR="00777097" w:rsidRPr="009C3234" w14:paraId="09D673E7" w14:textId="77777777" w:rsidTr="00930142">
        <w:trPr>
          <w:trHeight w:val="283"/>
        </w:trPr>
        <w:tc>
          <w:tcPr>
            <w:tcW w:w="1428" w:type="dxa"/>
            <w:vMerge/>
          </w:tcPr>
          <w:p w14:paraId="32F98995" w14:textId="77777777" w:rsidR="00777097" w:rsidRPr="007B7266" w:rsidRDefault="00777097" w:rsidP="0093014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</w:tcPr>
          <w:p w14:paraId="2A1FDED0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Q1</w:t>
            </w:r>
          </w:p>
        </w:tc>
        <w:tc>
          <w:tcPr>
            <w:tcW w:w="1128" w:type="dxa"/>
          </w:tcPr>
          <w:p w14:paraId="23B3A88E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</w:tcPr>
          <w:p w14:paraId="3E562501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PRECIO TOTAL POR ARTÍCULO 1</w:t>
            </w:r>
          </w:p>
        </w:tc>
      </w:tr>
      <w:tr w:rsidR="00777097" w:rsidRPr="009C3234" w14:paraId="4B30D313" w14:textId="77777777" w:rsidTr="00930142">
        <w:trPr>
          <w:trHeight w:val="283"/>
        </w:trPr>
        <w:tc>
          <w:tcPr>
            <w:tcW w:w="1428" w:type="dxa"/>
            <w:vMerge/>
          </w:tcPr>
          <w:p w14:paraId="032924E9" w14:textId="77777777" w:rsidR="00777097" w:rsidRPr="007B7266" w:rsidRDefault="00777097" w:rsidP="0093014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</w:tcPr>
          <w:p w14:paraId="5C79B6C4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Q2</w:t>
            </w:r>
          </w:p>
        </w:tc>
        <w:tc>
          <w:tcPr>
            <w:tcW w:w="1128" w:type="dxa"/>
          </w:tcPr>
          <w:p w14:paraId="446558EB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</w:tcPr>
          <w:p w14:paraId="7F11066F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PRECIO TOTAL POR ARTÍCULO 2</w:t>
            </w:r>
          </w:p>
        </w:tc>
      </w:tr>
      <w:tr w:rsidR="00777097" w:rsidRPr="009C3234" w14:paraId="79A7E02C" w14:textId="77777777" w:rsidTr="00930142">
        <w:trPr>
          <w:trHeight w:val="283"/>
        </w:trPr>
        <w:tc>
          <w:tcPr>
            <w:tcW w:w="1428" w:type="dxa"/>
            <w:vMerge/>
          </w:tcPr>
          <w:p w14:paraId="2B1E5865" w14:textId="77777777" w:rsidR="00777097" w:rsidRPr="007B7266" w:rsidRDefault="00777097" w:rsidP="0093014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</w:tcPr>
          <w:p w14:paraId="4631E206" w14:textId="77777777" w:rsidR="00777097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Q3</w:t>
            </w:r>
          </w:p>
        </w:tc>
        <w:tc>
          <w:tcPr>
            <w:tcW w:w="1128" w:type="dxa"/>
          </w:tcPr>
          <w:p w14:paraId="02B8D707" w14:textId="77777777" w:rsidR="00777097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</w:tcPr>
          <w:p w14:paraId="081DC8AA" w14:textId="77777777" w:rsidR="00777097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PRECIO TOTAL POR ARTÍCULO 3</w:t>
            </w:r>
          </w:p>
        </w:tc>
      </w:tr>
      <w:tr w:rsidR="00777097" w:rsidRPr="009C3234" w14:paraId="57923332" w14:textId="77777777" w:rsidTr="00930142">
        <w:trPr>
          <w:trHeight w:val="283"/>
        </w:trPr>
        <w:tc>
          <w:tcPr>
            <w:tcW w:w="1428" w:type="dxa"/>
            <w:vMerge w:val="restart"/>
            <w:vAlign w:val="center"/>
          </w:tcPr>
          <w:p w14:paraId="384FF495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</w:tcPr>
          <w:p w14:paraId="6E66C561" w14:textId="39D18489" w:rsidR="00777097" w:rsidRPr="009C3234" w:rsidRDefault="0080705E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MENSAJE1</w:t>
            </w:r>
          </w:p>
        </w:tc>
        <w:tc>
          <w:tcPr>
            <w:tcW w:w="1128" w:type="dxa"/>
          </w:tcPr>
          <w:p w14:paraId="77AEFE7D" w14:textId="41687440" w:rsidR="00777097" w:rsidRPr="009C3234" w:rsidRDefault="0080705E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CADENA</w:t>
            </w:r>
          </w:p>
        </w:tc>
        <w:tc>
          <w:tcPr>
            <w:tcW w:w="6737" w:type="dxa"/>
          </w:tcPr>
          <w:p w14:paraId="0F66031D" w14:textId="11D7584D" w:rsidR="00777097" w:rsidRPr="009C3234" w:rsidRDefault="0080705E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“SIN DESCUENTO”</w:t>
            </w:r>
          </w:p>
        </w:tc>
      </w:tr>
      <w:tr w:rsidR="00777097" w:rsidRPr="009C3234" w14:paraId="66AF06A5" w14:textId="77777777" w:rsidTr="00930142">
        <w:trPr>
          <w:trHeight w:val="283"/>
        </w:trPr>
        <w:tc>
          <w:tcPr>
            <w:tcW w:w="1428" w:type="dxa"/>
            <w:vMerge/>
          </w:tcPr>
          <w:p w14:paraId="1EC2DFD4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</w:tcPr>
          <w:p w14:paraId="3511999D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</w:tcPr>
          <w:p w14:paraId="7F3EEE74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</w:tcPr>
          <w:p w14:paraId="2C4ED0DA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777097" w:rsidRPr="009C3234" w14:paraId="4950DC4D" w14:textId="77777777" w:rsidTr="00930142">
        <w:trPr>
          <w:trHeight w:val="283"/>
        </w:trPr>
        <w:tc>
          <w:tcPr>
            <w:tcW w:w="1428" w:type="dxa"/>
            <w:vMerge/>
          </w:tcPr>
          <w:p w14:paraId="639EE4C5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</w:tcPr>
          <w:p w14:paraId="61BB4AEE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</w:tcPr>
          <w:p w14:paraId="693685D8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</w:tcPr>
          <w:p w14:paraId="6BB99332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3E20489E" w14:textId="77777777" w:rsidR="00777097" w:rsidRPr="005F2B30" w:rsidRDefault="00777097" w:rsidP="00777097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Style w:val="Tablaconcuadrcula"/>
        <w:tblW w:w="10841" w:type="dxa"/>
        <w:tblLayout w:type="fixed"/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777097" w:rsidRPr="009C3234" w14:paraId="732FEB70" w14:textId="77777777" w:rsidTr="00930142">
        <w:trPr>
          <w:trHeight w:val="513"/>
        </w:trPr>
        <w:tc>
          <w:tcPr>
            <w:tcW w:w="2615" w:type="dxa"/>
            <w:gridSpan w:val="2"/>
          </w:tcPr>
          <w:p w14:paraId="778EBCA6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39E811AF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</w:tcPr>
          <w:p w14:paraId="16FB3746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</w:tcPr>
          <w:p w14:paraId="3E8443F5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777097" w:rsidRPr="009C3234" w14:paraId="0C3DE27F" w14:textId="77777777" w:rsidTr="00930142">
        <w:trPr>
          <w:trHeight w:val="283"/>
        </w:trPr>
        <w:tc>
          <w:tcPr>
            <w:tcW w:w="1141" w:type="dxa"/>
            <w:vMerge w:val="restart"/>
            <w:vAlign w:val="center"/>
          </w:tcPr>
          <w:p w14:paraId="106814F0" w14:textId="77777777" w:rsidR="00777097" w:rsidRPr="00A67E81" w:rsidRDefault="00777097" w:rsidP="0093014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vAlign w:val="center"/>
          </w:tcPr>
          <w:p w14:paraId="03F7E860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</w:tcPr>
          <w:p w14:paraId="589A4C4B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C1</w:t>
            </w:r>
          </w:p>
        </w:tc>
        <w:tc>
          <w:tcPr>
            <w:tcW w:w="1052" w:type="dxa"/>
          </w:tcPr>
          <w:p w14:paraId="326DB389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ENTERO</w:t>
            </w:r>
          </w:p>
        </w:tc>
        <w:tc>
          <w:tcPr>
            <w:tcW w:w="5722" w:type="dxa"/>
          </w:tcPr>
          <w:p w14:paraId="358D63E4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CANTIDAD DE ARTÍCULO 1</w:t>
            </w:r>
          </w:p>
        </w:tc>
      </w:tr>
      <w:tr w:rsidR="00777097" w:rsidRPr="009C3234" w14:paraId="32F6580C" w14:textId="77777777" w:rsidTr="00930142">
        <w:trPr>
          <w:trHeight w:val="283"/>
        </w:trPr>
        <w:tc>
          <w:tcPr>
            <w:tcW w:w="1141" w:type="dxa"/>
            <w:vMerge/>
            <w:vAlign w:val="center"/>
          </w:tcPr>
          <w:p w14:paraId="3D26CC3F" w14:textId="77777777" w:rsidR="00777097" w:rsidRPr="00F277E1" w:rsidRDefault="00777097" w:rsidP="0093014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vAlign w:val="center"/>
          </w:tcPr>
          <w:p w14:paraId="147669E0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1DC879D0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C2</w:t>
            </w:r>
          </w:p>
        </w:tc>
        <w:tc>
          <w:tcPr>
            <w:tcW w:w="1052" w:type="dxa"/>
          </w:tcPr>
          <w:p w14:paraId="2EF5E652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ENTERO</w:t>
            </w:r>
          </w:p>
        </w:tc>
        <w:tc>
          <w:tcPr>
            <w:tcW w:w="5722" w:type="dxa"/>
          </w:tcPr>
          <w:p w14:paraId="2A91B5C0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CANTIDAD DE ARTÍCULO 2</w:t>
            </w:r>
          </w:p>
        </w:tc>
      </w:tr>
      <w:tr w:rsidR="00777097" w:rsidRPr="009C3234" w14:paraId="07929563" w14:textId="77777777" w:rsidTr="00930142">
        <w:trPr>
          <w:trHeight w:val="283"/>
        </w:trPr>
        <w:tc>
          <w:tcPr>
            <w:tcW w:w="1141" w:type="dxa"/>
            <w:vMerge/>
            <w:vAlign w:val="center"/>
          </w:tcPr>
          <w:p w14:paraId="2F9CA146" w14:textId="77777777" w:rsidR="00777097" w:rsidRPr="00F277E1" w:rsidRDefault="00777097" w:rsidP="0093014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vAlign w:val="center"/>
          </w:tcPr>
          <w:p w14:paraId="26E3B6E6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08EC5F70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C3</w:t>
            </w:r>
          </w:p>
        </w:tc>
        <w:tc>
          <w:tcPr>
            <w:tcW w:w="1052" w:type="dxa"/>
          </w:tcPr>
          <w:p w14:paraId="6F1602E8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ENTERO</w:t>
            </w:r>
          </w:p>
        </w:tc>
        <w:tc>
          <w:tcPr>
            <w:tcW w:w="5722" w:type="dxa"/>
          </w:tcPr>
          <w:p w14:paraId="3A7A7977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CANTIDAD DE ARTÍCULO 3</w:t>
            </w:r>
          </w:p>
        </w:tc>
      </w:tr>
      <w:tr w:rsidR="00777097" w:rsidRPr="009C3234" w14:paraId="67EA8FE1" w14:textId="77777777" w:rsidTr="00930142">
        <w:trPr>
          <w:trHeight w:val="283"/>
        </w:trPr>
        <w:tc>
          <w:tcPr>
            <w:tcW w:w="1141" w:type="dxa"/>
            <w:vMerge/>
            <w:vAlign w:val="center"/>
          </w:tcPr>
          <w:p w14:paraId="1D79B190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vAlign w:val="center"/>
          </w:tcPr>
          <w:p w14:paraId="609D966F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</w:tcPr>
          <w:p w14:paraId="18A11836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Q1</w:t>
            </w:r>
          </w:p>
        </w:tc>
        <w:tc>
          <w:tcPr>
            <w:tcW w:w="1052" w:type="dxa"/>
          </w:tcPr>
          <w:p w14:paraId="772A9B11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</w:tcPr>
          <w:p w14:paraId="388BD802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PRECIO DE ARTÍCULO 1 POR CANTIDAD DE ARTÍCULO 1</w:t>
            </w:r>
          </w:p>
        </w:tc>
      </w:tr>
      <w:tr w:rsidR="00777097" w:rsidRPr="009C3234" w14:paraId="24043649" w14:textId="77777777" w:rsidTr="00930142">
        <w:trPr>
          <w:trHeight w:val="283"/>
        </w:trPr>
        <w:tc>
          <w:tcPr>
            <w:tcW w:w="1141" w:type="dxa"/>
            <w:vMerge/>
            <w:vAlign w:val="center"/>
          </w:tcPr>
          <w:p w14:paraId="2C9E8BB2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vAlign w:val="center"/>
          </w:tcPr>
          <w:p w14:paraId="59620726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20B934B1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Q2</w:t>
            </w:r>
          </w:p>
        </w:tc>
        <w:tc>
          <w:tcPr>
            <w:tcW w:w="1052" w:type="dxa"/>
          </w:tcPr>
          <w:p w14:paraId="7C2735C0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</w:tcPr>
          <w:p w14:paraId="07460396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PRECIO DE ARTÍCULO 2 POR CANTIDAD DE ARTÍCULO 2</w:t>
            </w:r>
          </w:p>
        </w:tc>
      </w:tr>
      <w:tr w:rsidR="00777097" w:rsidRPr="009C3234" w14:paraId="613C2630" w14:textId="77777777" w:rsidTr="00930142">
        <w:trPr>
          <w:trHeight w:val="283"/>
        </w:trPr>
        <w:tc>
          <w:tcPr>
            <w:tcW w:w="1141" w:type="dxa"/>
            <w:vMerge/>
            <w:vAlign w:val="center"/>
          </w:tcPr>
          <w:p w14:paraId="50A3491D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vAlign w:val="center"/>
          </w:tcPr>
          <w:p w14:paraId="2338B906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521EECB3" w14:textId="77777777" w:rsidR="00777097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Q3</w:t>
            </w:r>
          </w:p>
        </w:tc>
        <w:tc>
          <w:tcPr>
            <w:tcW w:w="1052" w:type="dxa"/>
          </w:tcPr>
          <w:p w14:paraId="076B80D9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</w:tcPr>
          <w:p w14:paraId="423AB4F0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PRECIO DE ARTÍCULO 3 POR CANTIDAD DE ARTÍCULO 3</w:t>
            </w:r>
          </w:p>
        </w:tc>
      </w:tr>
      <w:tr w:rsidR="00777097" w:rsidRPr="009C3234" w14:paraId="6BB47102" w14:textId="77777777" w:rsidTr="00930142">
        <w:trPr>
          <w:trHeight w:val="283"/>
        </w:trPr>
        <w:tc>
          <w:tcPr>
            <w:tcW w:w="2615" w:type="dxa"/>
            <w:gridSpan w:val="2"/>
            <w:vMerge w:val="restart"/>
            <w:vAlign w:val="center"/>
          </w:tcPr>
          <w:p w14:paraId="5B91F8D2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</w:tcPr>
          <w:p w14:paraId="0A037406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P1</w:t>
            </w:r>
          </w:p>
        </w:tc>
        <w:tc>
          <w:tcPr>
            <w:tcW w:w="1052" w:type="dxa"/>
          </w:tcPr>
          <w:p w14:paraId="4186B497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</w:tcPr>
          <w:p w14:paraId="67CAD759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PRECIO DE ARTÍCULO 1</w:t>
            </w:r>
          </w:p>
        </w:tc>
      </w:tr>
      <w:tr w:rsidR="00777097" w:rsidRPr="009C3234" w14:paraId="136DE870" w14:textId="77777777" w:rsidTr="00930142">
        <w:trPr>
          <w:trHeight w:val="283"/>
        </w:trPr>
        <w:tc>
          <w:tcPr>
            <w:tcW w:w="2615" w:type="dxa"/>
            <w:gridSpan w:val="2"/>
            <w:vMerge/>
          </w:tcPr>
          <w:p w14:paraId="0460475A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7C9DF147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P2</w:t>
            </w:r>
          </w:p>
        </w:tc>
        <w:tc>
          <w:tcPr>
            <w:tcW w:w="1052" w:type="dxa"/>
          </w:tcPr>
          <w:p w14:paraId="523E29BA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</w:tcPr>
          <w:p w14:paraId="35D3A501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PRECIO DE ARTÍCULO 2</w:t>
            </w:r>
          </w:p>
        </w:tc>
      </w:tr>
      <w:tr w:rsidR="00777097" w:rsidRPr="009C3234" w14:paraId="25E1DE18" w14:textId="77777777" w:rsidTr="00930142">
        <w:trPr>
          <w:trHeight w:val="283"/>
        </w:trPr>
        <w:tc>
          <w:tcPr>
            <w:tcW w:w="2615" w:type="dxa"/>
            <w:gridSpan w:val="2"/>
            <w:vMerge/>
          </w:tcPr>
          <w:p w14:paraId="7A7AD8B1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55D7ED7E" w14:textId="77777777" w:rsidR="00777097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P3</w:t>
            </w:r>
          </w:p>
        </w:tc>
        <w:tc>
          <w:tcPr>
            <w:tcW w:w="1052" w:type="dxa"/>
          </w:tcPr>
          <w:p w14:paraId="57BEE9E4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</w:tcPr>
          <w:p w14:paraId="521FB7FA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PRECIO DE ARTÍCULO 3</w:t>
            </w:r>
          </w:p>
        </w:tc>
      </w:tr>
      <w:tr w:rsidR="00777097" w:rsidRPr="009C3234" w14:paraId="291DA744" w14:textId="77777777" w:rsidTr="00930142">
        <w:trPr>
          <w:trHeight w:val="283"/>
        </w:trPr>
        <w:tc>
          <w:tcPr>
            <w:tcW w:w="2615" w:type="dxa"/>
            <w:gridSpan w:val="2"/>
            <w:vMerge/>
          </w:tcPr>
          <w:p w14:paraId="65120440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7F39FAAA" w14:textId="77777777" w:rsidR="00777097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_1</w:t>
            </w:r>
          </w:p>
        </w:tc>
        <w:tc>
          <w:tcPr>
            <w:tcW w:w="1052" w:type="dxa"/>
          </w:tcPr>
          <w:p w14:paraId="6E524FC7" w14:textId="77777777" w:rsidR="00777097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ENTERO</w:t>
            </w:r>
          </w:p>
        </w:tc>
        <w:tc>
          <w:tcPr>
            <w:tcW w:w="5722" w:type="dxa"/>
          </w:tcPr>
          <w:p w14:paraId="66CB8797" w14:textId="77777777" w:rsidR="00777097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CÓDIGO DE ARTÍCULO 1</w:t>
            </w:r>
          </w:p>
        </w:tc>
      </w:tr>
      <w:tr w:rsidR="00777097" w:rsidRPr="009C3234" w14:paraId="4E16F2C5" w14:textId="77777777" w:rsidTr="00930142">
        <w:trPr>
          <w:trHeight w:val="283"/>
        </w:trPr>
        <w:tc>
          <w:tcPr>
            <w:tcW w:w="2615" w:type="dxa"/>
            <w:gridSpan w:val="2"/>
            <w:vMerge/>
          </w:tcPr>
          <w:p w14:paraId="71A69565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1EBE3EA7" w14:textId="77777777" w:rsidR="00777097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_2</w:t>
            </w:r>
          </w:p>
        </w:tc>
        <w:tc>
          <w:tcPr>
            <w:tcW w:w="1052" w:type="dxa"/>
          </w:tcPr>
          <w:p w14:paraId="037642FF" w14:textId="77777777" w:rsidR="00777097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ENTERO </w:t>
            </w:r>
          </w:p>
        </w:tc>
        <w:tc>
          <w:tcPr>
            <w:tcW w:w="5722" w:type="dxa"/>
          </w:tcPr>
          <w:p w14:paraId="6AF4D832" w14:textId="77777777" w:rsidR="00777097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CÓDIGO DE ARTÍCULO 2</w:t>
            </w:r>
          </w:p>
        </w:tc>
      </w:tr>
      <w:tr w:rsidR="00777097" w:rsidRPr="009C3234" w14:paraId="4AE35DE3" w14:textId="77777777" w:rsidTr="00930142">
        <w:trPr>
          <w:trHeight w:val="283"/>
        </w:trPr>
        <w:tc>
          <w:tcPr>
            <w:tcW w:w="2615" w:type="dxa"/>
            <w:gridSpan w:val="2"/>
            <w:vMerge/>
          </w:tcPr>
          <w:p w14:paraId="616C4C1A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12B067CD" w14:textId="77777777" w:rsidR="00777097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_3</w:t>
            </w:r>
          </w:p>
        </w:tc>
        <w:tc>
          <w:tcPr>
            <w:tcW w:w="1052" w:type="dxa"/>
          </w:tcPr>
          <w:p w14:paraId="148ADB99" w14:textId="77777777" w:rsidR="00777097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ENTERO</w:t>
            </w:r>
          </w:p>
        </w:tc>
        <w:tc>
          <w:tcPr>
            <w:tcW w:w="5722" w:type="dxa"/>
          </w:tcPr>
          <w:p w14:paraId="2E1731EF" w14:textId="77777777" w:rsidR="00777097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CÓDIGO DE ARTÍCULO 3</w:t>
            </w:r>
          </w:p>
        </w:tc>
      </w:tr>
    </w:tbl>
    <w:p w14:paraId="0F95B2EC" w14:textId="77777777" w:rsidR="00777097" w:rsidRPr="005F2B30" w:rsidRDefault="00777097" w:rsidP="00777097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1022"/>
        <w:gridCol w:w="9908"/>
      </w:tblGrid>
      <w:tr w:rsidR="00777097" w:rsidRPr="009C3234" w14:paraId="1B4CFF8E" w14:textId="77777777" w:rsidTr="00930142">
        <w:trPr>
          <w:trHeight w:val="564"/>
        </w:trPr>
        <w:tc>
          <w:tcPr>
            <w:tcW w:w="1022" w:type="dxa"/>
            <w:vAlign w:val="center"/>
          </w:tcPr>
          <w:p w14:paraId="7CFDB8F5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vAlign w:val="center"/>
          </w:tcPr>
          <w:p w14:paraId="2CAD9C2C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777097" w:rsidRPr="009C3234" w14:paraId="627616E0" w14:textId="77777777" w:rsidTr="00930142">
        <w:trPr>
          <w:trHeight w:val="283"/>
        </w:trPr>
        <w:tc>
          <w:tcPr>
            <w:tcW w:w="1022" w:type="dxa"/>
          </w:tcPr>
          <w:p w14:paraId="73F4AD92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08" w:type="dxa"/>
          </w:tcPr>
          <w:p w14:paraId="0CB3A2B8" w14:textId="77777777" w:rsidR="00777097" w:rsidRPr="00777097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 w:rsidRPr="00777097">
              <w:rPr>
                <w:rFonts w:cs="Arial"/>
                <w:color w:val="000000"/>
              </w:rPr>
              <w:t>INGRESE CÓDIGOS DE LOS ARTÍCULOS 1, 2 Y 3</w:t>
            </w:r>
          </w:p>
        </w:tc>
      </w:tr>
      <w:tr w:rsidR="00777097" w:rsidRPr="009C3234" w14:paraId="67C273A7" w14:textId="77777777" w:rsidTr="00930142">
        <w:trPr>
          <w:trHeight w:val="283"/>
        </w:trPr>
        <w:tc>
          <w:tcPr>
            <w:tcW w:w="1022" w:type="dxa"/>
          </w:tcPr>
          <w:p w14:paraId="67588BC1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08" w:type="dxa"/>
          </w:tcPr>
          <w:p w14:paraId="4AF65908" w14:textId="77777777" w:rsidR="00777097" w:rsidRPr="00777097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 w:rsidRPr="00777097">
              <w:rPr>
                <w:rFonts w:cs="Arial"/>
                <w:color w:val="000000"/>
              </w:rPr>
              <w:t>INGRESE CANTIDAD DEL ARTÍCULO 1, 2 Y 3</w:t>
            </w:r>
          </w:p>
        </w:tc>
      </w:tr>
      <w:tr w:rsidR="00777097" w:rsidRPr="009C3234" w14:paraId="52023CCA" w14:textId="77777777" w:rsidTr="00930142">
        <w:trPr>
          <w:trHeight w:val="283"/>
        </w:trPr>
        <w:tc>
          <w:tcPr>
            <w:tcW w:w="1022" w:type="dxa"/>
          </w:tcPr>
          <w:p w14:paraId="29DBAF27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9908" w:type="dxa"/>
          </w:tcPr>
          <w:p w14:paraId="6BDB2AB4" w14:textId="77777777" w:rsidR="00777097" w:rsidRPr="00777097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 w:rsidRPr="00777097">
              <w:rPr>
                <w:rFonts w:cs="Arial"/>
                <w:color w:val="000000"/>
              </w:rPr>
              <w:t>Q1 = C1*P1</w:t>
            </w:r>
          </w:p>
        </w:tc>
      </w:tr>
      <w:tr w:rsidR="00777097" w:rsidRPr="009C3234" w14:paraId="101A92B5" w14:textId="77777777" w:rsidTr="00930142">
        <w:trPr>
          <w:trHeight w:val="283"/>
        </w:trPr>
        <w:tc>
          <w:tcPr>
            <w:tcW w:w="1022" w:type="dxa"/>
          </w:tcPr>
          <w:p w14:paraId="3AE305E6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9908" w:type="dxa"/>
          </w:tcPr>
          <w:p w14:paraId="32660D57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MOSTRAR Q1</w:t>
            </w:r>
          </w:p>
        </w:tc>
      </w:tr>
      <w:tr w:rsidR="00777097" w:rsidRPr="009C3234" w14:paraId="0E209F78" w14:textId="77777777" w:rsidTr="00930142">
        <w:trPr>
          <w:trHeight w:val="283"/>
        </w:trPr>
        <w:tc>
          <w:tcPr>
            <w:tcW w:w="1022" w:type="dxa"/>
          </w:tcPr>
          <w:p w14:paraId="667AE3E5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9908" w:type="dxa"/>
          </w:tcPr>
          <w:p w14:paraId="1385C699" w14:textId="77777777" w:rsidR="00777097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Q2 = C2*P2</w:t>
            </w:r>
          </w:p>
        </w:tc>
      </w:tr>
      <w:tr w:rsidR="00777097" w:rsidRPr="009C3234" w14:paraId="7C395B4C" w14:textId="77777777" w:rsidTr="00930142">
        <w:trPr>
          <w:trHeight w:val="283"/>
        </w:trPr>
        <w:tc>
          <w:tcPr>
            <w:tcW w:w="1022" w:type="dxa"/>
          </w:tcPr>
          <w:p w14:paraId="149287CD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06</w:t>
            </w:r>
          </w:p>
        </w:tc>
        <w:tc>
          <w:tcPr>
            <w:tcW w:w="9908" w:type="dxa"/>
          </w:tcPr>
          <w:p w14:paraId="547088B5" w14:textId="77777777" w:rsidR="00777097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MOSTRAR Q2</w:t>
            </w:r>
          </w:p>
        </w:tc>
      </w:tr>
      <w:tr w:rsidR="00777097" w:rsidRPr="009C3234" w14:paraId="12CE5248" w14:textId="77777777" w:rsidTr="00930142">
        <w:trPr>
          <w:trHeight w:val="283"/>
        </w:trPr>
        <w:tc>
          <w:tcPr>
            <w:tcW w:w="1022" w:type="dxa"/>
          </w:tcPr>
          <w:p w14:paraId="3F7060C1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07</w:t>
            </w:r>
          </w:p>
        </w:tc>
        <w:tc>
          <w:tcPr>
            <w:tcW w:w="9908" w:type="dxa"/>
          </w:tcPr>
          <w:p w14:paraId="553CA68D" w14:textId="77777777" w:rsidR="00777097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Q3 = C3*P3</w:t>
            </w:r>
          </w:p>
        </w:tc>
      </w:tr>
      <w:tr w:rsidR="00777097" w:rsidRPr="009C3234" w14:paraId="6B23B1DA" w14:textId="77777777" w:rsidTr="00930142">
        <w:trPr>
          <w:trHeight w:val="283"/>
        </w:trPr>
        <w:tc>
          <w:tcPr>
            <w:tcW w:w="1022" w:type="dxa"/>
          </w:tcPr>
          <w:p w14:paraId="10374C95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08</w:t>
            </w:r>
          </w:p>
        </w:tc>
        <w:tc>
          <w:tcPr>
            <w:tcW w:w="9908" w:type="dxa"/>
          </w:tcPr>
          <w:p w14:paraId="34819AFD" w14:textId="77777777" w:rsidR="00777097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MOSTRAR Q3</w:t>
            </w:r>
          </w:p>
        </w:tc>
      </w:tr>
      <w:tr w:rsidR="00777097" w:rsidRPr="009C3234" w14:paraId="75A33D8B" w14:textId="77777777" w:rsidTr="00930142">
        <w:trPr>
          <w:trHeight w:val="283"/>
        </w:trPr>
        <w:tc>
          <w:tcPr>
            <w:tcW w:w="1022" w:type="dxa"/>
          </w:tcPr>
          <w:p w14:paraId="536ADF25" w14:textId="77777777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09</w:t>
            </w:r>
          </w:p>
        </w:tc>
        <w:tc>
          <w:tcPr>
            <w:tcW w:w="9908" w:type="dxa"/>
          </w:tcPr>
          <w:p w14:paraId="45FF7E76" w14:textId="77777777" w:rsidR="00777097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 = Q1 + Q2 + Q3</w:t>
            </w:r>
          </w:p>
        </w:tc>
      </w:tr>
      <w:tr w:rsidR="00A8531E" w:rsidRPr="009C3234" w14:paraId="600690EC" w14:textId="77777777" w:rsidTr="00930142">
        <w:trPr>
          <w:trHeight w:val="283"/>
        </w:trPr>
        <w:tc>
          <w:tcPr>
            <w:tcW w:w="1022" w:type="dxa"/>
          </w:tcPr>
          <w:p w14:paraId="217960E0" w14:textId="22EA52DF" w:rsidR="00A8531E" w:rsidRDefault="00087FC0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8" w:type="dxa"/>
          </w:tcPr>
          <w:p w14:paraId="4886375C" w14:textId="28CFF67E" w:rsidR="00A8531E" w:rsidRDefault="00A8531E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SI M &gt; 2000 </w:t>
            </w:r>
            <w:r w:rsidR="00A80285">
              <w:rPr>
                <w:rFonts w:cs="Arial"/>
                <w:color w:val="000000"/>
              </w:rPr>
              <w:t>Y</w:t>
            </w:r>
            <w:r>
              <w:rPr>
                <w:rFonts w:cs="Arial"/>
                <w:color w:val="000000"/>
              </w:rPr>
              <w:t xml:space="preserve"> M&lt;5000</w:t>
            </w:r>
          </w:p>
        </w:tc>
      </w:tr>
      <w:tr w:rsidR="00A8531E" w:rsidRPr="009C3234" w14:paraId="150536A3" w14:textId="77777777" w:rsidTr="00930142">
        <w:trPr>
          <w:trHeight w:val="283"/>
        </w:trPr>
        <w:tc>
          <w:tcPr>
            <w:tcW w:w="1022" w:type="dxa"/>
          </w:tcPr>
          <w:p w14:paraId="5B5CAB59" w14:textId="6DD8270A" w:rsidR="00A8531E" w:rsidRDefault="00087FC0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9908" w:type="dxa"/>
          </w:tcPr>
          <w:p w14:paraId="0D266534" w14:textId="6095E157" w:rsidR="00A8531E" w:rsidRDefault="00A8531E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 = M * 0.95</w:t>
            </w:r>
          </w:p>
        </w:tc>
      </w:tr>
      <w:tr w:rsidR="00A8531E" w:rsidRPr="009C3234" w14:paraId="372E5D4C" w14:textId="77777777" w:rsidTr="00930142">
        <w:trPr>
          <w:trHeight w:val="283"/>
        </w:trPr>
        <w:tc>
          <w:tcPr>
            <w:tcW w:w="1022" w:type="dxa"/>
          </w:tcPr>
          <w:p w14:paraId="6AD68C75" w14:textId="0156F64E" w:rsidR="00A8531E" w:rsidRDefault="00087FC0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08" w:type="dxa"/>
          </w:tcPr>
          <w:p w14:paraId="43D756EB" w14:textId="0D8D0125" w:rsidR="00A8531E" w:rsidRDefault="00087FC0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MOSTRAR M</w:t>
            </w:r>
          </w:p>
        </w:tc>
      </w:tr>
      <w:tr w:rsidR="00A8531E" w:rsidRPr="009C3234" w14:paraId="209530F4" w14:textId="77777777" w:rsidTr="00930142">
        <w:trPr>
          <w:trHeight w:val="283"/>
        </w:trPr>
        <w:tc>
          <w:tcPr>
            <w:tcW w:w="1022" w:type="dxa"/>
          </w:tcPr>
          <w:p w14:paraId="7EACFC1A" w14:textId="5D657150" w:rsidR="00A8531E" w:rsidRDefault="00087FC0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13</w:t>
            </w:r>
          </w:p>
        </w:tc>
        <w:tc>
          <w:tcPr>
            <w:tcW w:w="9908" w:type="dxa"/>
          </w:tcPr>
          <w:p w14:paraId="4D50673B" w14:textId="62B81CDB" w:rsidR="00A8531E" w:rsidRDefault="00A8531E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SI M &lt; 2000</w:t>
            </w:r>
            <w:r w:rsidR="00A80285">
              <w:rPr>
                <w:rFonts w:cs="Arial"/>
                <w:color w:val="000000"/>
              </w:rPr>
              <w:t xml:space="preserve"> ENTONCES </w:t>
            </w:r>
            <w:r>
              <w:rPr>
                <w:rFonts w:cs="Arial"/>
                <w:color w:val="000000"/>
              </w:rPr>
              <w:t>MOSTRAR MENSAJE1</w:t>
            </w:r>
          </w:p>
        </w:tc>
      </w:tr>
      <w:tr w:rsidR="00777097" w:rsidRPr="009C3234" w14:paraId="1FC94E93" w14:textId="77777777" w:rsidTr="00930142">
        <w:trPr>
          <w:trHeight w:val="283"/>
        </w:trPr>
        <w:tc>
          <w:tcPr>
            <w:tcW w:w="1022" w:type="dxa"/>
          </w:tcPr>
          <w:p w14:paraId="127D050B" w14:textId="2A554AAF" w:rsidR="00777097" w:rsidRPr="009C3234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 w:rsidR="00087FC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8" w:type="dxa"/>
          </w:tcPr>
          <w:p w14:paraId="61374119" w14:textId="77777777" w:rsidR="00777097" w:rsidRDefault="00777097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MOSTRAR M</w:t>
            </w:r>
          </w:p>
        </w:tc>
      </w:tr>
    </w:tbl>
    <w:p w14:paraId="646030FC" w14:textId="22658558" w:rsidR="00A67E81" w:rsidRDefault="00A67E81" w:rsidP="00697A06">
      <w:pPr>
        <w:spacing w:after="0" w:line="240" w:lineRule="auto"/>
      </w:pPr>
    </w:p>
    <w:p w14:paraId="2BB94395" w14:textId="7D6270F5" w:rsidR="00A80285" w:rsidRDefault="00A80285" w:rsidP="00697A06">
      <w:pPr>
        <w:spacing w:after="0" w:line="240" w:lineRule="auto"/>
      </w:pPr>
    </w:p>
    <w:p w14:paraId="1F51272F" w14:textId="77777777" w:rsidR="00160881" w:rsidRDefault="00160881" w:rsidP="00A80285">
      <w:pPr>
        <w:spacing w:before="360" w:after="120" w:line="240" w:lineRule="auto"/>
        <w:rPr>
          <w:b/>
          <w:sz w:val="24"/>
        </w:rPr>
      </w:pPr>
    </w:p>
    <w:p w14:paraId="7A12CBBC" w14:textId="77777777" w:rsidR="00160881" w:rsidRDefault="00160881" w:rsidP="00A80285">
      <w:pPr>
        <w:spacing w:before="360" w:after="120" w:line="240" w:lineRule="auto"/>
        <w:rPr>
          <w:b/>
          <w:sz w:val="24"/>
        </w:rPr>
      </w:pPr>
    </w:p>
    <w:p w14:paraId="429C667D" w14:textId="77777777" w:rsidR="00160881" w:rsidRDefault="00160881" w:rsidP="00A80285">
      <w:pPr>
        <w:spacing w:before="360" w:after="120" w:line="240" w:lineRule="auto"/>
        <w:rPr>
          <w:b/>
          <w:sz w:val="24"/>
        </w:rPr>
      </w:pPr>
    </w:p>
    <w:p w14:paraId="04D8B3A4" w14:textId="77777777" w:rsidR="00160881" w:rsidRDefault="00160881" w:rsidP="00A80285">
      <w:pPr>
        <w:spacing w:before="360" w:after="120" w:line="240" w:lineRule="auto"/>
        <w:rPr>
          <w:b/>
          <w:sz w:val="24"/>
        </w:rPr>
      </w:pPr>
    </w:p>
    <w:p w14:paraId="56302F1D" w14:textId="77777777" w:rsidR="00160881" w:rsidRDefault="00160881" w:rsidP="00A80285">
      <w:pPr>
        <w:spacing w:before="360" w:after="120" w:line="240" w:lineRule="auto"/>
        <w:rPr>
          <w:b/>
          <w:sz w:val="24"/>
        </w:rPr>
      </w:pPr>
    </w:p>
    <w:p w14:paraId="4CCCEB5E" w14:textId="77777777" w:rsidR="00160881" w:rsidRDefault="00160881" w:rsidP="00A80285">
      <w:pPr>
        <w:spacing w:before="360" w:after="120" w:line="240" w:lineRule="auto"/>
        <w:rPr>
          <w:b/>
          <w:sz w:val="24"/>
        </w:rPr>
      </w:pPr>
    </w:p>
    <w:p w14:paraId="5DD37D59" w14:textId="77777777" w:rsidR="00160881" w:rsidRDefault="00160881" w:rsidP="00A80285">
      <w:pPr>
        <w:spacing w:before="360" w:after="120" w:line="240" w:lineRule="auto"/>
        <w:rPr>
          <w:b/>
          <w:sz w:val="24"/>
        </w:rPr>
      </w:pPr>
    </w:p>
    <w:p w14:paraId="6C73CBF5" w14:textId="77777777" w:rsidR="00160881" w:rsidRDefault="00160881" w:rsidP="00A80285">
      <w:pPr>
        <w:spacing w:before="360" w:after="120" w:line="240" w:lineRule="auto"/>
        <w:rPr>
          <w:b/>
          <w:sz w:val="24"/>
        </w:rPr>
      </w:pPr>
    </w:p>
    <w:p w14:paraId="75656904" w14:textId="77777777" w:rsidR="00160881" w:rsidRDefault="00160881" w:rsidP="00A80285">
      <w:pPr>
        <w:spacing w:before="360" w:after="120" w:line="240" w:lineRule="auto"/>
        <w:rPr>
          <w:b/>
          <w:sz w:val="24"/>
        </w:rPr>
      </w:pPr>
    </w:p>
    <w:p w14:paraId="54F6EFF4" w14:textId="77777777" w:rsidR="00160881" w:rsidRDefault="00160881" w:rsidP="00A80285">
      <w:pPr>
        <w:spacing w:before="360" w:after="120" w:line="240" w:lineRule="auto"/>
        <w:rPr>
          <w:b/>
          <w:sz w:val="24"/>
        </w:rPr>
      </w:pPr>
    </w:p>
    <w:p w14:paraId="290EF33E" w14:textId="77777777" w:rsidR="00160881" w:rsidRDefault="00160881" w:rsidP="00A80285">
      <w:pPr>
        <w:spacing w:before="360" w:after="120" w:line="240" w:lineRule="auto"/>
        <w:rPr>
          <w:b/>
          <w:sz w:val="24"/>
        </w:rPr>
      </w:pPr>
    </w:p>
    <w:p w14:paraId="4C7119AD" w14:textId="77777777" w:rsidR="00160881" w:rsidRDefault="00160881" w:rsidP="00A80285">
      <w:pPr>
        <w:spacing w:before="360" w:after="120" w:line="240" w:lineRule="auto"/>
        <w:rPr>
          <w:b/>
          <w:sz w:val="24"/>
        </w:rPr>
      </w:pPr>
    </w:p>
    <w:p w14:paraId="6483E4E0" w14:textId="77777777" w:rsidR="00160881" w:rsidRDefault="00160881" w:rsidP="00A80285">
      <w:pPr>
        <w:spacing w:before="360" w:after="120" w:line="240" w:lineRule="auto"/>
        <w:rPr>
          <w:b/>
          <w:sz w:val="24"/>
        </w:rPr>
      </w:pPr>
    </w:p>
    <w:p w14:paraId="48C6AF59" w14:textId="77777777" w:rsidR="00160881" w:rsidRDefault="00160881" w:rsidP="00A80285">
      <w:pPr>
        <w:spacing w:before="360" w:after="120" w:line="240" w:lineRule="auto"/>
        <w:rPr>
          <w:b/>
          <w:sz w:val="24"/>
        </w:rPr>
      </w:pPr>
    </w:p>
    <w:p w14:paraId="38F7F708" w14:textId="77777777" w:rsidR="00160881" w:rsidRDefault="00160881" w:rsidP="00A80285">
      <w:pPr>
        <w:spacing w:before="360" w:after="120" w:line="240" w:lineRule="auto"/>
        <w:rPr>
          <w:b/>
          <w:sz w:val="24"/>
        </w:rPr>
      </w:pPr>
    </w:p>
    <w:p w14:paraId="17A23862" w14:textId="77777777" w:rsidR="00160881" w:rsidRDefault="00160881" w:rsidP="00A80285">
      <w:pPr>
        <w:spacing w:before="360" w:after="120" w:line="240" w:lineRule="auto"/>
        <w:rPr>
          <w:b/>
          <w:sz w:val="24"/>
        </w:rPr>
      </w:pPr>
    </w:p>
    <w:p w14:paraId="215EBDED" w14:textId="77777777" w:rsidR="00160881" w:rsidRDefault="00160881" w:rsidP="00A80285">
      <w:pPr>
        <w:spacing w:before="360" w:after="120" w:line="240" w:lineRule="auto"/>
        <w:rPr>
          <w:b/>
          <w:sz w:val="24"/>
        </w:rPr>
      </w:pPr>
    </w:p>
    <w:p w14:paraId="4A13BAFF" w14:textId="77777777" w:rsidR="00B13673" w:rsidRDefault="00B13673" w:rsidP="00A80285">
      <w:pPr>
        <w:spacing w:before="360" w:after="120" w:line="240" w:lineRule="auto"/>
        <w:rPr>
          <w:b/>
          <w:sz w:val="24"/>
        </w:rPr>
      </w:pPr>
    </w:p>
    <w:p w14:paraId="0DF19ADD" w14:textId="795196D1" w:rsidR="00A80285" w:rsidRDefault="00A80285" w:rsidP="00A80285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lastRenderedPageBreak/>
        <w:t xml:space="preserve">Ejercicio: </w:t>
      </w:r>
      <w:r>
        <w:rPr>
          <w:b/>
          <w:sz w:val="24"/>
        </w:rPr>
        <w:t>Tercera</w:t>
      </w:r>
      <w:r>
        <w:rPr>
          <w:b/>
          <w:sz w:val="24"/>
        </w:rPr>
        <w:t xml:space="preserve"> Consigna</w:t>
      </w:r>
    </w:p>
    <w:p w14:paraId="08CECE2E" w14:textId="77777777" w:rsidR="00A80285" w:rsidRDefault="00A80285" w:rsidP="00A80285">
      <w:pPr>
        <w:spacing w:before="120" w:after="120" w:line="240" w:lineRule="auto"/>
        <w:rPr>
          <w:rFonts w:ascii="Segoe UI" w:hAnsi="Segoe UI" w:cs="Segoe UI"/>
          <w:color w:val="212529"/>
        </w:rPr>
      </w:pPr>
      <w:r>
        <w:rPr>
          <w:b/>
          <w:sz w:val="24"/>
        </w:rPr>
        <w:t xml:space="preserve">Enunciado: </w:t>
      </w:r>
      <w:r>
        <w:rPr>
          <w:rFonts w:ascii="Segoe UI" w:hAnsi="Segoe UI" w:cs="Segoe UI"/>
          <w:color w:val="212529"/>
        </w:rPr>
        <w:t>En un comercio se ingresan los códigos de tres artículos, con la correspondiente cantidad y precio unitario de cada uno de ellos. Se desea saber cuánto se va a pagar por cada artículo y el monto total a pagar.</w:t>
      </w:r>
    </w:p>
    <w:p w14:paraId="358F0FAC" w14:textId="77777777" w:rsidR="00A80285" w:rsidRDefault="00A80285" w:rsidP="00A80285">
      <w:pPr>
        <w:pStyle w:val="NormalWeb"/>
        <w:numPr>
          <w:ilvl w:val="0"/>
          <w:numId w:val="9"/>
        </w:numPr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Además de las condiciones anteriores, suponer que si el importe a pagar supera los $5000, el descuento es del 10%</w:t>
      </w:r>
    </w:p>
    <w:p w14:paraId="4C5917F8" w14:textId="77777777" w:rsidR="00A80285" w:rsidRDefault="00A80285" w:rsidP="00A80285">
      <w:pPr>
        <w:pStyle w:val="NormalWeb"/>
        <w:numPr>
          <w:ilvl w:val="0"/>
          <w:numId w:val="9"/>
        </w:numPr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¿Cómo se modifican los diccionarios?</w:t>
      </w:r>
    </w:p>
    <w:p w14:paraId="534FF298" w14:textId="77777777" w:rsidR="00A80285" w:rsidRPr="00777097" w:rsidRDefault="00A80285" w:rsidP="00A80285">
      <w:pPr>
        <w:pStyle w:val="NormalWeb"/>
        <w:shd w:val="clear" w:color="auto" w:fill="FBD4B4"/>
        <w:autoSpaceDE w:val="0"/>
        <w:autoSpaceDN w:val="0"/>
        <w:adjustRightInd w:val="0"/>
        <w:spacing w:before="240" w:after="240"/>
        <w:ind w:left="720"/>
        <w:jc w:val="center"/>
        <w:rPr>
          <w:rFonts w:ascii="Arial" w:hAnsi="Arial" w:cs="Arial"/>
          <w:b/>
          <w:bCs/>
        </w:rPr>
      </w:pPr>
      <w:r w:rsidRPr="00777097">
        <w:rPr>
          <w:rFonts w:ascii="Arial" w:hAnsi="Arial" w:cs="Arial"/>
          <w:b/>
          <w:bCs/>
        </w:rPr>
        <w:t>ANÁLISIS DE LAS PARTES DEL PROBLEMA</w:t>
      </w:r>
    </w:p>
    <w:p w14:paraId="3D1A91B0" w14:textId="77777777" w:rsidR="00A80285" w:rsidRPr="00DA5D7E" w:rsidRDefault="00A80285" w:rsidP="00A80285">
      <w:pPr>
        <w:autoSpaceDE w:val="0"/>
        <w:autoSpaceDN w:val="0"/>
        <w:adjustRightInd w:val="0"/>
        <w:spacing w:before="240" w:after="120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3F53F4A3" w14:textId="77777777" w:rsidR="00A80285" w:rsidRPr="00970413" w:rsidRDefault="00A80285" w:rsidP="00A80285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Cs w:val="24"/>
        </w:rPr>
      </w:pPr>
      <w:r w:rsidRPr="00970413">
        <w:rPr>
          <w:rFonts w:cs="Arial"/>
          <w:color w:val="000000"/>
          <w:szCs w:val="24"/>
        </w:rPr>
        <w:t>Precio de cada artículo.</w:t>
      </w:r>
    </w:p>
    <w:p w14:paraId="12DCFA0B" w14:textId="77777777" w:rsidR="00A80285" w:rsidRPr="00970413" w:rsidRDefault="00A80285" w:rsidP="00A80285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Cs w:val="24"/>
        </w:rPr>
      </w:pPr>
      <w:r w:rsidRPr="00970413">
        <w:rPr>
          <w:rFonts w:cs="Arial"/>
          <w:color w:val="000000"/>
          <w:szCs w:val="24"/>
        </w:rPr>
        <w:t>Monto total a pagar</w:t>
      </w:r>
    </w:p>
    <w:p w14:paraId="42712FE5" w14:textId="77777777" w:rsidR="00A80285" w:rsidRPr="005F2B30" w:rsidRDefault="00A80285" w:rsidP="00A80285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0B472B01" w14:textId="77777777" w:rsidR="00A80285" w:rsidRPr="00C045EE" w:rsidRDefault="00A80285" w:rsidP="00A80285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Cs w:val="24"/>
        </w:rPr>
      </w:pPr>
      <w:r w:rsidRPr="00C045EE">
        <w:rPr>
          <w:rFonts w:cs="Arial"/>
          <w:color w:val="000000"/>
          <w:szCs w:val="24"/>
        </w:rPr>
        <w:t>Códigos de 3 artículos</w:t>
      </w:r>
    </w:p>
    <w:p w14:paraId="44496B6D" w14:textId="77777777" w:rsidR="00A80285" w:rsidRPr="00C045EE" w:rsidRDefault="00A80285" w:rsidP="00A80285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Cs w:val="24"/>
        </w:rPr>
      </w:pPr>
      <w:r w:rsidRPr="00C045EE">
        <w:rPr>
          <w:rFonts w:cs="Arial"/>
          <w:color w:val="000000"/>
          <w:szCs w:val="24"/>
        </w:rPr>
        <w:t>Cantidad de cada uno de los 3 artículos</w:t>
      </w:r>
    </w:p>
    <w:p w14:paraId="4FAB18ED" w14:textId="77777777" w:rsidR="00A80285" w:rsidRPr="00C045EE" w:rsidRDefault="00A80285" w:rsidP="00A80285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Cs w:val="24"/>
        </w:rPr>
      </w:pPr>
      <w:r w:rsidRPr="00C045EE">
        <w:rPr>
          <w:rFonts w:cs="Arial"/>
          <w:color w:val="000000"/>
          <w:szCs w:val="24"/>
        </w:rPr>
        <w:t>Precio unitario de cada uno de los 3 artículos</w:t>
      </w:r>
    </w:p>
    <w:p w14:paraId="71E81E40" w14:textId="77777777" w:rsidR="00A80285" w:rsidRPr="005F2B30" w:rsidRDefault="00A80285" w:rsidP="00A80285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20A406A3" w14:textId="77777777" w:rsidR="00314854" w:rsidRPr="005D51B5" w:rsidRDefault="00314854" w:rsidP="00314854">
      <w:pPr>
        <w:numPr>
          <w:ilvl w:val="0"/>
          <w:numId w:val="11"/>
        </w:numPr>
        <w:autoSpaceDE w:val="0"/>
        <w:autoSpaceDN w:val="0"/>
        <w:adjustRightInd w:val="0"/>
        <w:spacing w:before="360" w:after="120"/>
        <w:ind w:hanging="1003"/>
        <w:rPr>
          <w:rFonts w:cs="Arial"/>
          <w:color w:val="000000"/>
          <w:szCs w:val="24"/>
        </w:rPr>
      </w:pPr>
      <w:r w:rsidRPr="005D51B5">
        <w:rPr>
          <w:rFonts w:cs="Arial"/>
          <w:color w:val="000000"/>
          <w:szCs w:val="24"/>
        </w:rPr>
        <w:t>Solicitar códigos y cantidades de los distintos artículos</w:t>
      </w:r>
    </w:p>
    <w:p w14:paraId="4F9F6CBC" w14:textId="77777777" w:rsidR="00314854" w:rsidRDefault="00314854" w:rsidP="00314854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Cs w:val="24"/>
        </w:rPr>
      </w:pPr>
      <w:proofErr w:type="spellStart"/>
      <w:r w:rsidRPr="005D51B5">
        <w:rPr>
          <w:rFonts w:cs="Arial"/>
          <w:color w:val="000000"/>
          <w:szCs w:val="24"/>
        </w:rPr>
        <w:t>Qn</w:t>
      </w:r>
      <w:proofErr w:type="spellEnd"/>
      <w:r w:rsidRPr="005D51B5">
        <w:rPr>
          <w:rFonts w:cs="Arial"/>
          <w:color w:val="000000"/>
          <w:szCs w:val="24"/>
        </w:rPr>
        <w:t xml:space="preserve"> = </w:t>
      </w:r>
      <w:proofErr w:type="spellStart"/>
      <w:r w:rsidRPr="005D51B5">
        <w:rPr>
          <w:rFonts w:cs="Arial"/>
          <w:color w:val="000000"/>
          <w:szCs w:val="24"/>
        </w:rPr>
        <w:t>Pn</w:t>
      </w:r>
      <w:proofErr w:type="spellEnd"/>
      <w:r w:rsidRPr="005D51B5">
        <w:rPr>
          <w:rFonts w:cs="Arial"/>
          <w:color w:val="000000"/>
          <w:szCs w:val="24"/>
        </w:rPr>
        <w:t xml:space="preserve"> * Cn   </w:t>
      </w:r>
      <w:r>
        <w:rPr>
          <w:rFonts w:cs="Arial"/>
          <w:color w:val="000000"/>
          <w:szCs w:val="24"/>
        </w:rPr>
        <w:t xml:space="preserve">y mostrar </w:t>
      </w:r>
      <w:proofErr w:type="spellStart"/>
      <w:r>
        <w:rPr>
          <w:rFonts w:cs="Arial"/>
          <w:color w:val="000000"/>
          <w:szCs w:val="24"/>
        </w:rPr>
        <w:t>Qn</w:t>
      </w:r>
      <w:proofErr w:type="spellEnd"/>
      <w:r w:rsidRPr="005D51B5">
        <w:rPr>
          <w:rFonts w:cs="Arial"/>
          <w:color w:val="000000"/>
          <w:szCs w:val="24"/>
        </w:rPr>
        <w:t xml:space="preserve">    </w:t>
      </w:r>
      <w:proofErr w:type="gramStart"/>
      <w:r w:rsidRPr="005D51B5">
        <w:rPr>
          <w:rFonts w:cs="Arial"/>
          <w:color w:val="000000"/>
          <w:szCs w:val="24"/>
        </w:rPr>
        <w:t xml:space="preserve">  </w:t>
      </w:r>
      <w:r>
        <w:rPr>
          <w:rFonts w:cs="Arial"/>
          <w:color w:val="000000"/>
          <w:szCs w:val="24"/>
        </w:rPr>
        <w:t>;</w:t>
      </w:r>
      <w:proofErr w:type="gramEnd"/>
      <w:r w:rsidRPr="005D51B5">
        <w:rPr>
          <w:rFonts w:cs="Arial"/>
          <w:color w:val="000000"/>
          <w:szCs w:val="24"/>
        </w:rPr>
        <w:t xml:space="preserve">      con n = 1, 2</w:t>
      </w:r>
      <w:r>
        <w:rPr>
          <w:rFonts w:cs="Arial"/>
          <w:color w:val="000000"/>
          <w:szCs w:val="24"/>
        </w:rPr>
        <w:t>,</w:t>
      </w:r>
      <w:r w:rsidRPr="005D51B5">
        <w:rPr>
          <w:rFonts w:cs="Arial"/>
          <w:color w:val="000000"/>
          <w:szCs w:val="24"/>
        </w:rPr>
        <w:t xml:space="preserve"> 3 (el precio total por cada artículo)</w:t>
      </w:r>
    </w:p>
    <w:p w14:paraId="321B5A1D" w14:textId="77777777" w:rsidR="00314854" w:rsidRDefault="00314854" w:rsidP="00314854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M = Q1 + Q2 + Q3   y mostrar M</w:t>
      </w:r>
    </w:p>
    <w:p w14:paraId="5E5CE100" w14:textId="70DBD2FB" w:rsidR="00314854" w:rsidRDefault="00314854" w:rsidP="00314854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Si M &gt; 2000 Y M &lt;</w:t>
      </w:r>
      <w:r>
        <w:rPr>
          <w:rFonts w:cs="Arial"/>
          <w:color w:val="000000"/>
          <w:szCs w:val="24"/>
        </w:rPr>
        <w:t>=</w:t>
      </w:r>
      <w:r>
        <w:rPr>
          <w:rFonts w:cs="Arial"/>
          <w:color w:val="000000"/>
          <w:szCs w:val="24"/>
        </w:rPr>
        <w:t xml:space="preserve"> 5000 ENTONCES M = M*0</w:t>
      </w:r>
      <w:r>
        <w:rPr>
          <w:rFonts w:cs="Arial"/>
          <w:color w:val="000000"/>
          <w:szCs w:val="24"/>
        </w:rPr>
        <w:t>.</w:t>
      </w:r>
      <w:r>
        <w:rPr>
          <w:rFonts w:cs="Arial"/>
          <w:color w:val="000000"/>
          <w:szCs w:val="24"/>
        </w:rPr>
        <w:t>95 y mostrar M</w:t>
      </w:r>
    </w:p>
    <w:p w14:paraId="37158E04" w14:textId="5F142078" w:rsidR="00314854" w:rsidRDefault="00314854" w:rsidP="00314854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Si M &gt; 5000 ENTONCES M = M*0.90 y mostrar M</w:t>
      </w:r>
    </w:p>
    <w:p w14:paraId="7BD7E03F" w14:textId="3B2AC2CC" w:rsidR="00A80285" w:rsidRPr="00314854" w:rsidRDefault="00314854" w:rsidP="00C606AE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 w:rsidRPr="00314854">
        <w:rPr>
          <w:rFonts w:cs="Arial"/>
          <w:color w:val="000000"/>
          <w:szCs w:val="24"/>
        </w:rPr>
        <w:t>Si M &lt;</w:t>
      </w:r>
      <w:r w:rsidRPr="00314854">
        <w:rPr>
          <w:rFonts w:cs="Arial"/>
          <w:color w:val="000000"/>
          <w:szCs w:val="24"/>
        </w:rPr>
        <w:t>=</w:t>
      </w:r>
      <w:r w:rsidRPr="00314854">
        <w:rPr>
          <w:rFonts w:cs="Arial"/>
          <w:color w:val="000000"/>
          <w:szCs w:val="24"/>
        </w:rPr>
        <w:t xml:space="preserve"> 2000 ENTONCES mostrar MENSAJE1 (“SIN DESCUENTO”) y mostrar M</w:t>
      </w:r>
    </w:p>
    <w:p w14:paraId="23C2CFBE" w14:textId="77777777" w:rsidR="00A80285" w:rsidRPr="00C00DE8" w:rsidRDefault="00A80285" w:rsidP="00A80285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03A8736F" w14:textId="77777777" w:rsidR="00A80285" w:rsidRPr="00C045EE" w:rsidRDefault="00A80285" w:rsidP="00A80285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426" w:firstLine="425"/>
        <w:contextualSpacing w:val="0"/>
        <w:jc w:val="both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COMPUESTO</w:t>
      </w:r>
    </w:p>
    <w:p w14:paraId="706120C5" w14:textId="77777777" w:rsidR="00A80285" w:rsidRDefault="00A80285" w:rsidP="00A80285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 w14:paraId="59330F4A" w14:textId="77777777" w:rsidR="00A80285" w:rsidRPr="00C00DE8" w:rsidRDefault="00A80285" w:rsidP="00A80285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lastRenderedPageBreak/>
        <w:t>DICCIONARIOS</w:t>
      </w:r>
    </w:p>
    <w:p w14:paraId="16DE6F1D" w14:textId="77777777" w:rsidR="00A80285" w:rsidRPr="005F2B30" w:rsidRDefault="00A80285" w:rsidP="00A80285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Style w:val="Tablaconcuadrcula"/>
        <w:tblW w:w="10821" w:type="dxa"/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6737"/>
      </w:tblGrid>
      <w:tr w:rsidR="00A80285" w:rsidRPr="009C3234" w14:paraId="063926D1" w14:textId="77777777" w:rsidTr="00930142">
        <w:trPr>
          <w:trHeight w:val="543"/>
        </w:trPr>
        <w:tc>
          <w:tcPr>
            <w:tcW w:w="1428" w:type="dxa"/>
          </w:tcPr>
          <w:p w14:paraId="6E596E38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</w:tcPr>
          <w:p w14:paraId="77E64D81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</w:tcPr>
          <w:p w14:paraId="5938551C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</w:tcPr>
          <w:p w14:paraId="6125E7C4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A80285" w:rsidRPr="009C3234" w14:paraId="57FEF299" w14:textId="77777777" w:rsidTr="00930142">
        <w:trPr>
          <w:trHeight w:val="283"/>
        </w:trPr>
        <w:tc>
          <w:tcPr>
            <w:tcW w:w="1428" w:type="dxa"/>
            <w:vMerge w:val="restart"/>
            <w:vAlign w:val="center"/>
          </w:tcPr>
          <w:p w14:paraId="5992E6E2" w14:textId="77777777" w:rsidR="00A80285" w:rsidRPr="00CD6ED2" w:rsidRDefault="00A80285" w:rsidP="00930142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</w:tcPr>
          <w:p w14:paraId="73B04676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</w:t>
            </w:r>
          </w:p>
        </w:tc>
        <w:tc>
          <w:tcPr>
            <w:tcW w:w="1128" w:type="dxa"/>
          </w:tcPr>
          <w:p w14:paraId="4C8C1F51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</w:tcPr>
          <w:p w14:paraId="369A4968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MONTO TOTAL A PAGAR </w:t>
            </w:r>
          </w:p>
        </w:tc>
      </w:tr>
      <w:tr w:rsidR="00A80285" w:rsidRPr="009C3234" w14:paraId="105221BC" w14:textId="77777777" w:rsidTr="00930142">
        <w:trPr>
          <w:trHeight w:val="283"/>
        </w:trPr>
        <w:tc>
          <w:tcPr>
            <w:tcW w:w="1428" w:type="dxa"/>
            <w:vMerge/>
          </w:tcPr>
          <w:p w14:paraId="6AADACEC" w14:textId="77777777" w:rsidR="00A80285" w:rsidRPr="007B7266" w:rsidRDefault="00A80285" w:rsidP="0093014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</w:tcPr>
          <w:p w14:paraId="23CFD5AB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Q1</w:t>
            </w:r>
          </w:p>
        </w:tc>
        <w:tc>
          <w:tcPr>
            <w:tcW w:w="1128" w:type="dxa"/>
          </w:tcPr>
          <w:p w14:paraId="7744C53A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</w:tcPr>
          <w:p w14:paraId="244F468C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PRECIO TOTAL POR ARTÍCULO 1</w:t>
            </w:r>
          </w:p>
        </w:tc>
      </w:tr>
      <w:tr w:rsidR="00A80285" w:rsidRPr="009C3234" w14:paraId="3B6629E3" w14:textId="77777777" w:rsidTr="00930142">
        <w:trPr>
          <w:trHeight w:val="283"/>
        </w:trPr>
        <w:tc>
          <w:tcPr>
            <w:tcW w:w="1428" w:type="dxa"/>
            <w:vMerge/>
          </w:tcPr>
          <w:p w14:paraId="39E4D79A" w14:textId="77777777" w:rsidR="00A80285" w:rsidRPr="007B7266" w:rsidRDefault="00A80285" w:rsidP="0093014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</w:tcPr>
          <w:p w14:paraId="1B301287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Q2</w:t>
            </w:r>
          </w:p>
        </w:tc>
        <w:tc>
          <w:tcPr>
            <w:tcW w:w="1128" w:type="dxa"/>
          </w:tcPr>
          <w:p w14:paraId="1E4387E2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</w:tcPr>
          <w:p w14:paraId="1FC09D7B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PRECIO TOTAL POR ARTÍCULO 2</w:t>
            </w:r>
          </w:p>
        </w:tc>
      </w:tr>
      <w:tr w:rsidR="00A80285" w:rsidRPr="009C3234" w14:paraId="52B7948D" w14:textId="77777777" w:rsidTr="00930142">
        <w:trPr>
          <w:trHeight w:val="283"/>
        </w:trPr>
        <w:tc>
          <w:tcPr>
            <w:tcW w:w="1428" w:type="dxa"/>
            <w:vMerge/>
          </w:tcPr>
          <w:p w14:paraId="5961B7C4" w14:textId="77777777" w:rsidR="00A80285" w:rsidRPr="007B7266" w:rsidRDefault="00A80285" w:rsidP="0093014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</w:tcPr>
          <w:p w14:paraId="14D3ACED" w14:textId="77777777" w:rsidR="00A80285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Q3</w:t>
            </w:r>
          </w:p>
        </w:tc>
        <w:tc>
          <w:tcPr>
            <w:tcW w:w="1128" w:type="dxa"/>
          </w:tcPr>
          <w:p w14:paraId="179DC7F5" w14:textId="77777777" w:rsidR="00A80285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</w:tcPr>
          <w:p w14:paraId="1B0CBCE6" w14:textId="77777777" w:rsidR="00A80285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PRECIO TOTAL POR ARTÍCULO 3</w:t>
            </w:r>
          </w:p>
        </w:tc>
      </w:tr>
      <w:tr w:rsidR="00A80285" w:rsidRPr="009C3234" w14:paraId="0972008D" w14:textId="77777777" w:rsidTr="00930142">
        <w:trPr>
          <w:trHeight w:val="283"/>
        </w:trPr>
        <w:tc>
          <w:tcPr>
            <w:tcW w:w="1428" w:type="dxa"/>
            <w:vMerge w:val="restart"/>
            <w:vAlign w:val="center"/>
          </w:tcPr>
          <w:p w14:paraId="67CACC9F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</w:tcPr>
          <w:p w14:paraId="6A18E313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MENSAJE1</w:t>
            </w:r>
          </w:p>
        </w:tc>
        <w:tc>
          <w:tcPr>
            <w:tcW w:w="1128" w:type="dxa"/>
          </w:tcPr>
          <w:p w14:paraId="57CC3EA5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CADENA</w:t>
            </w:r>
          </w:p>
        </w:tc>
        <w:tc>
          <w:tcPr>
            <w:tcW w:w="6737" w:type="dxa"/>
          </w:tcPr>
          <w:p w14:paraId="518C2B9D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“SIN DESCUENTO”</w:t>
            </w:r>
          </w:p>
        </w:tc>
      </w:tr>
      <w:tr w:rsidR="00A80285" w:rsidRPr="009C3234" w14:paraId="06338553" w14:textId="77777777" w:rsidTr="00930142">
        <w:trPr>
          <w:trHeight w:val="283"/>
        </w:trPr>
        <w:tc>
          <w:tcPr>
            <w:tcW w:w="1428" w:type="dxa"/>
            <w:vMerge/>
          </w:tcPr>
          <w:p w14:paraId="758BE4E1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</w:tcPr>
          <w:p w14:paraId="12D88CC5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</w:tcPr>
          <w:p w14:paraId="189D0CF4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</w:tcPr>
          <w:p w14:paraId="5C06A6A2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A80285" w:rsidRPr="009C3234" w14:paraId="77EC24D3" w14:textId="77777777" w:rsidTr="00930142">
        <w:trPr>
          <w:trHeight w:val="283"/>
        </w:trPr>
        <w:tc>
          <w:tcPr>
            <w:tcW w:w="1428" w:type="dxa"/>
            <w:vMerge/>
          </w:tcPr>
          <w:p w14:paraId="018E66EC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</w:tcPr>
          <w:p w14:paraId="4F0F0DD3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</w:tcPr>
          <w:p w14:paraId="0F924A4C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</w:tcPr>
          <w:p w14:paraId="7A390119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394D9F86" w14:textId="77777777" w:rsidR="00A80285" w:rsidRPr="005F2B30" w:rsidRDefault="00A80285" w:rsidP="00A80285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Style w:val="Tablaconcuadrcula"/>
        <w:tblW w:w="10841" w:type="dxa"/>
        <w:tblLayout w:type="fixed"/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A80285" w:rsidRPr="009C3234" w14:paraId="350EC769" w14:textId="77777777" w:rsidTr="00930142">
        <w:trPr>
          <w:trHeight w:val="513"/>
        </w:trPr>
        <w:tc>
          <w:tcPr>
            <w:tcW w:w="2615" w:type="dxa"/>
            <w:gridSpan w:val="2"/>
          </w:tcPr>
          <w:p w14:paraId="71EDAEAB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4652D1E7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</w:tcPr>
          <w:p w14:paraId="724B6774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</w:tcPr>
          <w:p w14:paraId="51CCB37E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A80285" w:rsidRPr="009C3234" w14:paraId="55278355" w14:textId="77777777" w:rsidTr="00930142">
        <w:trPr>
          <w:trHeight w:val="283"/>
        </w:trPr>
        <w:tc>
          <w:tcPr>
            <w:tcW w:w="1141" w:type="dxa"/>
            <w:vMerge w:val="restart"/>
            <w:vAlign w:val="center"/>
          </w:tcPr>
          <w:p w14:paraId="1304CA6F" w14:textId="77777777" w:rsidR="00A80285" w:rsidRPr="00A67E81" w:rsidRDefault="00A80285" w:rsidP="0093014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vAlign w:val="center"/>
          </w:tcPr>
          <w:p w14:paraId="39D6BC26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</w:tcPr>
          <w:p w14:paraId="7DFCBDA4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C1</w:t>
            </w:r>
          </w:p>
        </w:tc>
        <w:tc>
          <w:tcPr>
            <w:tcW w:w="1052" w:type="dxa"/>
          </w:tcPr>
          <w:p w14:paraId="6404337D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ENTERO</w:t>
            </w:r>
          </w:p>
        </w:tc>
        <w:tc>
          <w:tcPr>
            <w:tcW w:w="5722" w:type="dxa"/>
          </w:tcPr>
          <w:p w14:paraId="10382671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CANTIDAD DE ARTÍCULO 1</w:t>
            </w:r>
          </w:p>
        </w:tc>
      </w:tr>
      <w:tr w:rsidR="00A80285" w:rsidRPr="009C3234" w14:paraId="3F961C46" w14:textId="77777777" w:rsidTr="00930142">
        <w:trPr>
          <w:trHeight w:val="283"/>
        </w:trPr>
        <w:tc>
          <w:tcPr>
            <w:tcW w:w="1141" w:type="dxa"/>
            <w:vMerge/>
            <w:vAlign w:val="center"/>
          </w:tcPr>
          <w:p w14:paraId="67E63C40" w14:textId="77777777" w:rsidR="00A80285" w:rsidRPr="00F277E1" w:rsidRDefault="00A80285" w:rsidP="0093014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vAlign w:val="center"/>
          </w:tcPr>
          <w:p w14:paraId="06A2646E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1EF38922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C2</w:t>
            </w:r>
          </w:p>
        </w:tc>
        <w:tc>
          <w:tcPr>
            <w:tcW w:w="1052" w:type="dxa"/>
          </w:tcPr>
          <w:p w14:paraId="7FE0A787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ENTERO</w:t>
            </w:r>
          </w:p>
        </w:tc>
        <w:tc>
          <w:tcPr>
            <w:tcW w:w="5722" w:type="dxa"/>
          </w:tcPr>
          <w:p w14:paraId="6887DF80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CANTIDAD DE ARTÍCULO 2</w:t>
            </w:r>
          </w:p>
        </w:tc>
      </w:tr>
      <w:tr w:rsidR="00A80285" w:rsidRPr="009C3234" w14:paraId="2E81C6DB" w14:textId="77777777" w:rsidTr="00930142">
        <w:trPr>
          <w:trHeight w:val="283"/>
        </w:trPr>
        <w:tc>
          <w:tcPr>
            <w:tcW w:w="1141" w:type="dxa"/>
            <w:vMerge/>
            <w:vAlign w:val="center"/>
          </w:tcPr>
          <w:p w14:paraId="7CC77D0C" w14:textId="77777777" w:rsidR="00A80285" w:rsidRPr="00F277E1" w:rsidRDefault="00A80285" w:rsidP="0093014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vAlign w:val="center"/>
          </w:tcPr>
          <w:p w14:paraId="0C152A7A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230B3A34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C3</w:t>
            </w:r>
          </w:p>
        </w:tc>
        <w:tc>
          <w:tcPr>
            <w:tcW w:w="1052" w:type="dxa"/>
          </w:tcPr>
          <w:p w14:paraId="00C492FE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ENTERO</w:t>
            </w:r>
          </w:p>
        </w:tc>
        <w:tc>
          <w:tcPr>
            <w:tcW w:w="5722" w:type="dxa"/>
          </w:tcPr>
          <w:p w14:paraId="1047D34C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CANTIDAD DE ARTÍCULO 3</w:t>
            </w:r>
          </w:p>
        </w:tc>
      </w:tr>
      <w:tr w:rsidR="00A80285" w:rsidRPr="009C3234" w14:paraId="52882073" w14:textId="77777777" w:rsidTr="00930142">
        <w:trPr>
          <w:trHeight w:val="283"/>
        </w:trPr>
        <w:tc>
          <w:tcPr>
            <w:tcW w:w="1141" w:type="dxa"/>
            <w:vMerge/>
            <w:vAlign w:val="center"/>
          </w:tcPr>
          <w:p w14:paraId="43B68009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vAlign w:val="center"/>
          </w:tcPr>
          <w:p w14:paraId="4B5AAB81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</w:tcPr>
          <w:p w14:paraId="707247EE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Q1</w:t>
            </w:r>
          </w:p>
        </w:tc>
        <w:tc>
          <w:tcPr>
            <w:tcW w:w="1052" w:type="dxa"/>
          </w:tcPr>
          <w:p w14:paraId="6B3E6E05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</w:tcPr>
          <w:p w14:paraId="550F99B2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PRECIO DE ARTÍCULO 1 POR CANTIDAD DE ARTÍCULO 1</w:t>
            </w:r>
          </w:p>
        </w:tc>
      </w:tr>
      <w:tr w:rsidR="00A80285" w:rsidRPr="009C3234" w14:paraId="22D5120A" w14:textId="77777777" w:rsidTr="00930142">
        <w:trPr>
          <w:trHeight w:val="283"/>
        </w:trPr>
        <w:tc>
          <w:tcPr>
            <w:tcW w:w="1141" w:type="dxa"/>
            <w:vMerge/>
            <w:vAlign w:val="center"/>
          </w:tcPr>
          <w:p w14:paraId="4B51AD00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vAlign w:val="center"/>
          </w:tcPr>
          <w:p w14:paraId="1766AEF2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59523A80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Q2</w:t>
            </w:r>
          </w:p>
        </w:tc>
        <w:tc>
          <w:tcPr>
            <w:tcW w:w="1052" w:type="dxa"/>
          </w:tcPr>
          <w:p w14:paraId="429B305E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</w:tcPr>
          <w:p w14:paraId="569B6741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PRECIO DE ARTÍCULO 2 POR CANTIDAD DE ARTÍCULO 2</w:t>
            </w:r>
          </w:p>
        </w:tc>
      </w:tr>
      <w:tr w:rsidR="00A80285" w:rsidRPr="009C3234" w14:paraId="5BBEA5B3" w14:textId="77777777" w:rsidTr="00930142">
        <w:trPr>
          <w:trHeight w:val="283"/>
        </w:trPr>
        <w:tc>
          <w:tcPr>
            <w:tcW w:w="1141" w:type="dxa"/>
            <w:vMerge/>
            <w:vAlign w:val="center"/>
          </w:tcPr>
          <w:p w14:paraId="6321D2E9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vAlign w:val="center"/>
          </w:tcPr>
          <w:p w14:paraId="23A52736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11DE120B" w14:textId="77777777" w:rsidR="00A80285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Q3</w:t>
            </w:r>
          </w:p>
        </w:tc>
        <w:tc>
          <w:tcPr>
            <w:tcW w:w="1052" w:type="dxa"/>
          </w:tcPr>
          <w:p w14:paraId="0F66F828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</w:tcPr>
          <w:p w14:paraId="7C4AC6EE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PRECIO DE ARTÍCULO 3 POR CANTIDAD DE ARTÍCULO 3</w:t>
            </w:r>
          </w:p>
        </w:tc>
      </w:tr>
      <w:tr w:rsidR="00A80285" w:rsidRPr="009C3234" w14:paraId="6E9A737A" w14:textId="77777777" w:rsidTr="00930142">
        <w:trPr>
          <w:trHeight w:val="283"/>
        </w:trPr>
        <w:tc>
          <w:tcPr>
            <w:tcW w:w="2615" w:type="dxa"/>
            <w:gridSpan w:val="2"/>
            <w:vMerge w:val="restart"/>
            <w:vAlign w:val="center"/>
          </w:tcPr>
          <w:p w14:paraId="3BE7AD01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</w:tcPr>
          <w:p w14:paraId="41E4C532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P1</w:t>
            </w:r>
          </w:p>
        </w:tc>
        <w:tc>
          <w:tcPr>
            <w:tcW w:w="1052" w:type="dxa"/>
          </w:tcPr>
          <w:p w14:paraId="006DF419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</w:tcPr>
          <w:p w14:paraId="153A09E6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PRECIO DE ARTÍCULO 1</w:t>
            </w:r>
          </w:p>
        </w:tc>
      </w:tr>
      <w:tr w:rsidR="00A80285" w:rsidRPr="009C3234" w14:paraId="1782DD5A" w14:textId="77777777" w:rsidTr="00930142">
        <w:trPr>
          <w:trHeight w:val="283"/>
        </w:trPr>
        <w:tc>
          <w:tcPr>
            <w:tcW w:w="2615" w:type="dxa"/>
            <w:gridSpan w:val="2"/>
            <w:vMerge/>
          </w:tcPr>
          <w:p w14:paraId="364CFA22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4224AE50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P2</w:t>
            </w:r>
          </w:p>
        </w:tc>
        <w:tc>
          <w:tcPr>
            <w:tcW w:w="1052" w:type="dxa"/>
          </w:tcPr>
          <w:p w14:paraId="1440033D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</w:tcPr>
          <w:p w14:paraId="76C8FC45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PRECIO DE ARTÍCULO 2</w:t>
            </w:r>
          </w:p>
        </w:tc>
      </w:tr>
      <w:tr w:rsidR="00A80285" w:rsidRPr="009C3234" w14:paraId="66C66246" w14:textId="77777777" w:rsidTr="00930142">
        <w:trPr>
          <w:trHeight w:val="283"/>
        </w:trPr>
        <w:tc>
          <w:tcPr>
            <w:tcW w:w="2615" w:type="dxa"/>
            <w:gridSpan w:val="2"/>
            <w:vMerge/>
          </w:tcPr>
          <w:p w14:paraId="127289F5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4F2341B0" w14:textId="77777777" w:rsidR="00A80285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P3</w:t>
            </w:r>
          </w:p>
        </w:tc>
        <w:tc>
          <w:tcPr>
            <w:tcW w:w="1052" w:type="dxa"/>
          </w:tcPr>
          <w:p w14:paraId="169BD3EF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</w:tcPr>
          <w:p w14:paraId="731E26E0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PRECIO DE ARTÍCULO 3</w:t>
            </w:r>
          </w:p>
        </w:tc>
      </w:tr>
      <w:tr w:rsidR="00A80285" w:rsidRPr="009C3234" w14:paraId="70CD6105" w14:textId="77777777" w:rsidTr="00930142">
        <w:trPr>
          <w:trHeight w:val="283"/>
        </w:trPr>
        <w:tc>
          <w:tcPr>
            <w:tcW w:w="2615" w:type="dxa"/>
            <w:gridSpan w:val="2"/>
            <w:vMerge/>
          </w:tcPr>
          <w:p w14:paraId="63B4FDDB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317BA003" w14:textId="77777777" w:rsidR="00A80285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_1</w:t>
            </w:r>
          </w:p>
        </w:tc>
        <w:tc>
          <w:tcPr>
            <w:tcW w:w="1052" w:type="dxa"/>
          </w:tcPr>
          <w:p w14:paraId="6EB66AAE" w14:textId="77777777" w:rsidR="00A80285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ENTERO</w:t>
            </w:r>
          </w:p>
        </w:tc>
        <w:tc>
          <w:tcPr>
            <w:tcW w:w="5722" w:type="dxa"/>
          </w:tcPr>
          <w:p w14:paraId="67277C03" w14:textId="77777777" w:rsidR="00A80285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CÓDIGO DE ARTÍCULO 1</w:t>
            </w:r>
          </w:p>
        </w:tc>
      </w:tr>
      <w:tr w:rsidR="00A80285" w:rsidRPr="009C3234" w14:paraId="0A46EBA5" w14:textId="77777777" w:rsidTr="00930142">
        <w:trPr>
          <w:trHeight w:val="283"/>
        </w:trPr>
        <w:tc>
          <w:tcPr>
            <w:tcW w:w="2615" w:type="dxa"/>
            <w:gridSpan w:val="2"/>
            <w:vMerge/>
          </w:tcPr>
          <w:p w14:paraId="120FE62B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06FDC216" w14:textId="77777777" w:rsidR="00A80285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_2</w:t>
            </w:r>
          </w:p>
        </w:tc>
        <w:tc>
          <w:tcPr>
            <w:tcW w:w="1052" w:type="dxa"/>
          </w:tcPr>
          <w:p w14:paraId="500B7DE3" w14:textId="77777777" w:rsidR="00A80285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ENTERO </w:t>
            </w:r>
          </w:p>
        </w:tc>
        <w:tc>
          <w:tcPr>
            <w:tcW w:w="5722" w:type="dxa"/>
          </w:tcPr>
          <w:p w14:paraId="63E95AA2" w14:textId="77777777" w:rsidR="00A80285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CÓDIGO DE ARTÍCULO 2</w:t>
            </w:r>
          </w:p>
        </w:tc>
      </w:tr>
      <w:tr w:rsidR="00A80285" w:rsidRPr="009C3234" w14:paraId="35FA06B7" w14:textId="77777777" w:rsidTr="00930142">
        <w:trPr>
          <w:trHeight w:val="283"/>
        </w:trPr>
        <w:tc>
          <w:tcPr>
            <w:tcW w:w="2615" w:type="dxa"/>
            <w:gridSpan w:val="2"/>
            <w:vMerge/>
          </w:tcPr>
          <w:p w14:paraId="5DCAD6E8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49A36470" w14:textId="77777777" w:rsidR="00A80285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_3</w:t>
            </w:r>
          </w:p>
        </w:tc>
        <w:tc>
          <w:tcPr>
            <w:tcW w:w="1052" w:type="dxa"/>
          </w:tcPr>
          <w:p w14:paraId="1C50F495" w14:textId="77777777" w:rsidR="00A80285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ENTERO</w:t>
            </w:r>
          </w:p>
        </w:tc>
        <w:tc>
          <w:tcPr>
            <w:tcW w:w="5722" w:type="dxa"/>
          </w:tcPr>
          <w:p w14:paraId="68C3AE13" w14:textId="77777777" w:rsidR="00A80285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CÓDIGO DE ARTÍCULO 3</w:t>
            </w:r>
          </w:p>
        </w:tc>
      </w:tr>
    </w:tbl>
    <w:p w14:paraId="53E05EF7" w14:textId="77777777" w:rsidR="00A80285" w:rsidRPr="005F2B30" w:rsidRDefault="00A80285" w:rsidP="00A80285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1022"/>
        <w:gridCol w:w="9908"/>
      </w:tblGrid>
      <w:tr w:rsidR="00A80285" w:rsidRPr="009C3234" w14:paraId="60104769" w14:textId="77777777" w:rsidTr="00930142">
        <w:trPr>
          <w:trHeight w:val="564"/>
        </w:trPr>
        <w:tc>
          <w:tcPr>
            <w:tcW w:w="1022" w:type="dxa"/>
            <w:vAlign w:val="center"/>
          </w:tcPr>
          <w:p w14:paraId="61A80451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vAlign w:val="center"/>
          </w:tcPr>
          <w:p w14:paraId="05BA886C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A80285" w:rsidRPr="009C3234" w14:paraId="7BC1184E" w14:textId="77777777" w:rsidTr="00930142">
        <w:trPr>
          <w:trHeight w:val="283"/>
        </w:trPr>
        <w:tc>
          <w:tcPr>
            <w:tcW w:w="1022" w:type="dxa"/>
          </w:tcPr>
          <w:p w14:paraId="6B907F7A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08" w:type="dxa"/>
          </w:tcPr>
          <w:p w14:paraId="21776096" w14:textId="77777777" w:rsidR="00A80285" w:rsidRPr="00777097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 w:rsidRPr="00777097">
              <w:rPr>
                <w:rFonts w:cs="Arial"/>
                <w:color w:val="000000"/>
              </w:rPr>
              <w:t>INGRESE CÓDIGOS DE LOS ARTÍCULOS 1, 2 Y 3</w:t>
            </w:r>
          </w:p>
        </w:tc>
      </w:tr>
      <w:tr w:rsidR="00A80285" w:rsidRPr="009C3234" w14:paraId="7E677D6C" w14:textId="77777777" w:rsidTr="00930142">
        <w:trPr>
          <w:trHeight w:val="283"/>
        </w:trPr>
        <w:tc>
          <w:tcPr>
            <w:tcW w:w="1022" w:type="dxa"/>
          </w:tcPr>
          <w:p w14:paraId="39CE62EB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08" w:type="dxa"/>
          </w:tcPr>
          <w:p w14:paraId="3DB5B181" w14:textId="77777777" w:rsidR="00A80285" w:rsidRPr="00777097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 w:rsidRPr="00777097">
              <w:rPr>
                <w:rFonts w:cs="Arial"/>
                <w:color w:val="000000"/>
              </w:rPr>
              <w:t>INGRESE CANTIDAD DEL ARTÍCULO 1, 2 Y 3</w:t>
            </w:r>
          </w:p>
        </w:tc>
      </w:tr>
      <w:tr w:rsidR="00A80285" w:rsidRPr="009C3234" w14:paraId="58115AA6" w14:textId="77777777" w:rsidTr="00930142">
        <w:trPr>
          <w:trHeight w:val="283"/>
        </w:trPr>
        <w:tc>
          <w:tcPr>
            <w:tcW w:w="1022" w:type="dxa"/>
          </w:tcPr>
          <w:p w14:paraId="63439716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9908" w:type="dxa"/>
          </w:tcPr>
          <w:p w14:paraId="330814C3" w14:textId="77777777" w:rsidR="00A80285" w:rsidRPr="00777097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 w:rsidRPr="00777097">
              <w:rPr>
                <w:rFonts w:cs="Arial"/>
                <w:color w:val="000000"/>
              </w:rPr>
              <w:t>Q1 = C1*P1</w:t>
            </w:r>
          </w:p>
        </w:tc>
      </w:tr>
      <w:tr w:rsidR="00A80285" w:rsidRPr="009C3234" w14:paraId="627277BE" w14:textId="77777777" w:rsidTr="00930142">
        <w:trPr>
          <w:trHeight w:val="283"/>
        </w:trPr>
        <w:tc>
          <w:tcPr>
            <w:tcW w:w="1022" w:type="dxa"/>
          </w:tcPr>
          <w:p w14:paraId="2CCF7C08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9908" w:type="dxa"/>
          </w:tcPr>
          <w:p w14:paraId="2ED5FDB3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MOSTRAR Q1</w:t>
            </w:r>
          </w:p>
        </w:tc>
      </w:tr>
      <w:tr w:rsidR="00A80285" w:rsidRPr="009C3234" w14:paraId="07A3A76E" w14:textId="77777777" w:rsidTr="00930142">
        <w:trPr>
          <w:trHeight w:val="283"/>
        </w:trPr>
        <w:tc>
          <w:tcPr>
            <w:tcW w:w="1022" w:type="dxa"/>
          </w:tcPr>
          <w:p w14:paraId="5C68AB4F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9908" w:type="dxa"/>
          </w:tcPr>
          <w:p w14:paraId="3680D622" w14:textId="77777777" w:rsidR="00A80285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Q2 = C2*P2</w:t>
            </w:r>
          </w:p>
        </w:tc>
      </w:tr>
      <w:tr w:rsidR="00A80285" w:rsidRPr="009C3234" w14:paraId="60884CD5" w14:textId="77777777" w:rsidTr="00930142">
        <w:trPr>
          <w:trHeight w:val="283"/>
        </w:trPr>
        <w:tc>
          <w:tcPr>
            <w:tcW w:w="1022" w:type="dxa"/>
          </w:tcPr>
          <w:p w14:paraId="2C5AC89B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06</w:t>
            </w:r>
          </w:p>
        </w:tc>
        <w:tc>
          <w:tcPr>
            <w:tcW w:w="9908" w:type="dxa"/>
          </w:tcPr>
          <w:p w14:paraId="31CEAB24" w14:textId="77777777" w:rsidR="00A80285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MOSTRAR Q2</w:t>
            </w:r>
          </w:p>
        </w:tc>
      </w:tr>
      <w:tr w:rsidR="00A80285" w:rsidRPr="009C3234" w14:paraId="3EF03AF6" w14:textId="77777777" w:rsidTr="00930142">
        <w:trPr>
          <w:trHeight w:val="283"/>
        </w:trPr>
        <w:tc>
          <w:tcPr>
            <w:tcW w:w="1022" w:type="dxa"/>
          </w:tcPr>
          <w:p w14:paraId="67F86F87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07</w:t>
            </w:r>
          </w:p>
        </w:tc>
        <w:tc>
          <w:tcPr>
            <w:tcW w:w="9908" w:type="dxa"/>
          </w:tcPr>
          <w:p w14:paraId="40DB7A51" w14:textId="77777777" w:rsidR="00A80285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Q3 = C3*P3</w:t>
            </w:r>
          </w:p>
        </w:tc>
      </w:tr>
      <w:tr w:rsidR="00A80285" w:rsidRPr="009C3234" w14:paraId="560F00FA" w14:textId="77777777" w:rsidTr="00930142">
        <w:trPr>
          <w:trHeight w:val="283"/>
        </w:trPr>
        <w:tc>
          <w:tcPr>
            <w:tcW w:w="1022" w:type="dxa"/>
          </w:tcPr>
          <w:p w14:paraId="2112B86D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08</w:t>
            </w:r>
          </w:p>
        </w:tc>
        <w:tc>
          <w:tcPr>
            <w:tcW w:w="9908" w:type="dxa"/>
          </w:tcPr>
          <w:p w14:paraId="6639E4E5" w14:textId="77777777" w:rsidR="00A80285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MOSTRAR Q3</w:t>
            </w:r>
          </w:p>
        </w:tc>
      </w:tr>
      <w:tr w:rsidR="00A80285" w:rsidRPr="009C3234" w14:paraId="250E9C08" w14:textId="77777777" w:rsidTr="00930142">
        <w:trPr>
          <w:trHeight w:val="283"/>
        </w:trPr>
        <w:tc>
          <w:tcPr>
            <w:tcW w:w="1022" w:type="dxa"/>
          </w:tcPr>
          <w:p w14:paraId="18A56438" w14:textId="77777777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09</w:t>
            </w:r>
          </w:p>
        </w:tc>
        <w:tc>
          <w:tcPr>
            <w:tcW w:w="9908" w:type="dxa"/>
          </w:tcPr>
          <w:p w14:paraId="1C027351" w14:textId="77777777" w:rsidR="00A80285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 = Q1 + Q2 + Q3</w:t>
            </w:r>
          </w:p>
        </w:tc>
      </w:tr>
      <w:tr w:rsidR="00A80285" w:rsidRPr="009C3234" w14:paraId="21C3F40B" w14:textId="77777777" w:rsidTr="00930142">
        <w:trPr>
          <w:trHeight w:val="283"/>
        </w:trPr>
        <w:tc>
          <w:tcPr>
            <w:tcW w:w="1022" w:type="dxa"/>
          </w:tcPr>
          <w:p w14:paraId="3C849BD3" w14:textId="77777777" w:rsidR="00A80285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8" w:type="dxa"/>
          </w:tcPr>
          <w:p w14:paraId="465ABAFA" w14:textId="7624BAC1" w:rsidR="00A80285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SI M &gt; 2000 </w:t>
            </w:r>
            <w:r>
              <w:rPr>
                <w:rFonts w:cs="Arial"/>
                <w:color w:val="000000"/>
              </w:rPr>
              <w:t>Y</w:t>
            </w:r>
            <w:r>
              <w:rPr>
                <w:rFonts w:cs="Arial"/>
                <w:color w:val="000000"/>
              </w:rPr>
              <w:t xml:space="preserve"> M</w:t>
            </w:r>
            <w:r w:rsidR="000315B9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&lt;</w:t>
            </w:r>
            <w:r w:rsidR="000315B9">
              <w:rPr>
                <w:rFonts w:cs="Arial"/>
                <w:color w:val="000000"/>
              </w:rPr>
              <w:t xml:space="preserve">= </w:t>
            </w:r>
            <w:r>
              <w:rPr>
                <w:rFonts w:cs="Arial"/>
                <w:color w:val="000000"/>
              </w:rPr>
              <w:t>5000</w:t>
            </w:r>
          </w:p>
        </w:tc>
      </w:tr>
      <w:tr w:rsidR="00A80285" w:rsidRPr="009C3234" w14:paraId="42886005" w14:textId="77777777" w:rsidTr="00930142">
        <w:trPr>
          <w:trHeight w:val="283"/>
        </w:trPr>
        <w:tc>
          <w:tcPr>
            <w:tcW w:w="1022" w:type="dxa"/>
          </w:tcPr>
          <w:p w14:paraId="7576210F" w14:textId="77777777" w:rsidR="00A80285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9908" w:type="dxa"/>
          </w:tcPr>
          <w:p w14:paraId="4FDF3F33" w14:textId="77777777" w:rsidR="00A80285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 = M * 0.95</w:t>
            </w:r>
          </w:p>
        </w:tc>
      </w:tr>
      <w:tr w:rsidR="00A80285" w:rsidRPr="009C3234" w14:paraId="1C04EECA" w14:textId="77777777" w:rsidTr="00930142">
        <w:trPr>
          <w:trHeight w:val="283"/>
        </w:trPr>
        <w:tc>
          <w:tcPr>
            <w:tcW w:w="1022" w:type="dxa"/>
          </w:tcPr>
          <w:p w14:paraId="04D86727" w14:textId="77777777" w:rsidR="00A80285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08" w:type="dxa"/>
          </w:tcPr>
          <w:p w14:paraId="7CF9F3A5" w14:textId="77777777" w:rsidR="00A80285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MOSTRAR M</w:t>
            </w:r>
          </w:p>
        </w:tc>
      </w:tr>
      <w:tr w:rsidR="00A80285" w:rsidRPr="009C3234" w14:paraId="526B0EFD" w14:textId="77777777" w:rsidTr="00930142">
        <w:trPr>
          <w:trHeight w:val="283"/>
        </w:trPr>
        <w:tc>
          <w:tcPr>
            <w:tcW w:w="1022" w:type="dxa"/>
          </w:tcPr>
          <w:p w14:paraId="7B5C0D40" w14:textId="5ED7FADA" w:rsidR="00A80285" w:rsidRDefault="000315B9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13</w:t>
            </w:r>
          </w:p>
        </w:tc>
        <w:tc>
          <w:tcPr>
            <w:tcW w:w="9908" w:type="dxa"/>
          </w:tcPr>
          <w:p w14:paraId="15755C85" w14:textId="0AF571B7" w:rsidR="00A80285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SI M &gt; 5000 </w:t>
            </w:r>
          </w:p>
        </w:tc>
      </w:tr>
      <w:tr w:rsidR="00A80285" w:rsidRPr="009C3234" w14:paraId="283D6655" w14:textId="77777777" w:rsidTr="00930142">
        <w:trPr>
          <w:trHeight w:val="283"/>
        </w:trPr>
        <w:tc>
          <w:tcPr>
            <w:tcW w:w="1022" w:type="dxa"/>
          </w:tcPr>
          <w:p w14:paraId="2C211BE3" w14:textId="310FBCB0" w:rsidR="00A80285" w:rsidRDefault="000315B9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9908" w:type="dxa"/>
          </w:tcPr>
          <w:p w14:paraId="0D379435" w14:textId="4DA33B03" w:rsidR="00A80285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 = M * 0.90</w:t>
            </w:r>
          </w:p>
        </w:tc>
      </w:tr>
      <w:tr w:rsidR="000315B9" w:rsidRPr="009C3234" w14:paraId="3E66E670" w14:textId="77777777" w:rsidTr="00930142">
        <w:trPr>
          <w:trHeight w:val="283"/>
        </w:trPr>
        <w:tc>
          <w:tcPr>
            <w:tcW w:w="1022" w:type="dxa"/>
          </w:tcPr>
          <w:p w14:paraId="55EAA6AC" w14:textId="4DF34A74" w:rsidR="000315B9" w:rsidRDefault="000315B9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8" w:type="dxa"/>
          </w:tcPr>
          <w:p w14:paraId="2608E5DC" w14:textId="09F01001" w:rsidR="000315B9" w:rsidRDefault="000315B9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MOSTRAR M</w:t>
            </w:r>
          </w:p>
        </w:tc>
      </w:tr>
      <w:tr w:rsidR="00A80285" w:rsidRPr="009C3234" w14:paraId="2D2E3B6E" w14:textId="77777777" w:rsidTr="00930142">
        <w:trPr>
          <w:trHeight w:val="283"/>
        </w:trPr>
        <w:tc>
          <w:tcPr>
            <w:tcW w:w="1022" w:type="dxa"/>
          </w:tcPr>
          <w:p w14:paraId="044979F4" w14:textId="79747967" w:rsidR="00A80285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 w:rsidR="000315B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9908" w:type="dxa"/>
          </w:tcPr>
          <w:p w14:paraId="11D82C75" w14:textId="2C566F38" w:rsidR="00A80285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SI M &lt;</w:t>
            </w:r>
            <w:r>
              <w:rPr>
                <w:rFonts w:cs="Arial"/>
                <w:color w:val="000000"/>
              </w:rPr>
              <w:t>=</w:t>
            </w:r>
            <w:r>
              <w:rPr>
                <w:rFonts w:cs="Arial"/>
                <w:color w:val="000000"/>
              </w:rPr>
              <w:t xml:space="preserve"> 2000, MOSTRAR MENSAJE1</w:t>
            </w:r>
          </w:p>
        </w:tc>
      </w:tr>
      <w:tr w:rsidR="00A80285" w:rsidRPr="009C3234" w14:paraId="5367D4D4" w14:textId="77777777" w:rsidTr="00930142">
        <w:trPr>
          <w:trHeight w:val="283"/>
        </w:trPr>
        <w:tc>
          <w:tcPr>
            <w:tcW w:w="1022" w:type="dxa"/>
          </w:tcPr>
          <w:p w14:paraId="61AAA3E8" w14:textId="4F532725" w:rsidR="00A80285" w:rsidRPr="009C3234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 w:rsidR="000315B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9908" w:type="dxa"/>
          </w:tcPr>
          <w:p w14:paraId="6A5ED6EB" w14:textId="77777777" w:rsidR="00A80285" w:rsidRDefault="00A80285" w:rsidP="0093014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MOSTRAR M</w:t>
            </w:r>
          </w:p>
        </w:tc>
      </w:tr>
    </w:tbl>
    <w:p w14:paraId="4494724C" w14:textId="14BCB7C1" w:rsidR="00A80285" w:rsidRDefault="00A80285" w:rsidP="00697A06">
      <w:pPr>
        <w:spacing w:after="0" w:line="240" w:lineRule="auto"/>
      </w:pPr>
    </w:p>
    <w:sectPr w:rsidR="00A80285" w:rsidSect="00697A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849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B9AF7" w14:textId="77777777" w:rsidR="00CA5426" w:rsidRDefault="00CA5426" w:rsidP="00697A06">
      <w:pPr>
        <w:spacing w:after="0" w:line="240" w:lineRule="auto"/>
      </w:pPr>
      <w:r>
        <w:separator/>
      </w:r>
    </w:p>
  </w:endnote>
  <w:endnote w:type="continuationSeparator" w:id="0">
    <w:p w14:paraId="7E6124D2" w14:textId="77777777" w:rsidR="00CA5426" w:rsidRDefault="00CA5426" w:rsidP="0069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AE8E8" w14:textId="77777777" w:rsidR="00597560" w:rsidRDefault="005975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562"/>
      <w:gridCol w:w="4210"/>
    </w:tblGrid>
    <w:tr w:rsidR="00AC0683" w:rsidRPr="009C3234" w14:paraId="26484ED8" w14:textId="77777777" w:rsidTr="00A1337A">
      <w:trPr>
        <w:trHeight w:val="278"/>
      </w:trPr>
      <w:tc>
        <w:tcPr>
          <w:tcW w:w="5562" w:type="dxa"/>
        </w:tcPr>
        <w:p w14:paraId="4B0C9EFD" w14:textId="77777777" w:rsidR="00AC0683" w:rsidRPr="009C3234" w:rsidRDefault="00AC0683" w:rsidP="00A1337A">
          <w:pPr>
            <w:pStyle w:val="Piedepgina"/>
            <w:rPr>
              <w:rFonts w:ascii="Arial" w:hAnsi="Arial" w:cs="Arial"/>
              <w:b/>
              <w:bCs/>
              <w:sz w:val="16"/>
            </w:rPr>
          </w:pPr>
          <w:r w:rsidRPr="009C3234">
            <w:rPr>
              <w:rFonts w:ascii="Arial" w:hAnsi="Arial" w:cs="Arial"/>
              <w:b/>
              <w:bCs/>
              <w:sz w:val="16"/>
            </w:rPr>
            <w:t>Cátedra Algoritmos y Estructuras de Datos.</w:t>
          </w:r>
        </w:p>
      </w:tc>
      <w:tc>
        <w:tcPr>
          <w:tcW w:w="4210" w:type="dxa"/>
        </w:tcPr>
        <w:p w14:paraId="3E3C319E" w14:textId="77777777" w:rsidR="00AC0683" w:rsidRPr="009C3234" w:rsidRDefault="00AC0683" w:rsidP="00A1337A">
          <w:pPr>
            <w:pStyle w:val="Piedepgina"/>
            <w:jc w:val="right"/>
            <w:rPr>
              <w:rFonts w:ascii="Arial" w:hAnsi="Arial" w:cs="Arial"/>
              <w:b/>
              <w:bCs/>
              <w:sz w:val="16"/>
            </w:rPr>
          </w:pPr>
          <w:r w:rsidRPr="009C3234">
            <w:rPr>
              <w:rFonts w:ascii="Arial" w:hAnsi="Arial" w:cs="Arial"/>
              <w:b/>
              <w:bCs/>
              <w:sz w:val="16"/>
            </w:rPr>
            <w:t xml:space="preserve">Página: 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begin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instrText xml:space="preserve"> PAGE </w:instrTex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separate"/>
          </w:r>
          <w:r w:rsidR="008F5D2B">
            <w:rPr>
              <w:rStyle w:val="Nmerodepgina"/>
              <w:rFonts w:ascii="Arial" w:hAnsi="Arial" w:cs="Arial"/>
              <w:b/>
              <w:bCs/>
              <w:noProof/>
              <w:sz w:val="16"/>
            </w:rPr>
            <w:t>1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end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t>/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begin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instrText xml:space="preserve"> NUMPAGES </w:instrTex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separate"/>
          </w:r>
          <w:r w:rsidR="008F5D2B">
            <w:rPr>
              <w:rStyle w:val="Nmerodepgina"/>
              <w:rFonts w:ascii="Arial" w:hAnsi="Arial" w:cs="Arial"/>
              <w:b/>
              <w:bCs/>
              <w:noProof/>
              <w:sz w:val="16"/>
            </w:rPr>
            <w:t>2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end"/>
          </w:r>
        </w:p>
      </w:tc>
    </w:tr>
  </w:tbl>
  <w:p w14:paraId="3F058325" w14:textId="77777777" w:rsidR="00AC0683" w:rsidRDefault="00AC068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0F71B" w14:textId="77777777" w:rsidR="00597560" w:rsidRDefault="005975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924CE" w14:textId="77777777" w:rsidR="00CA5426" w:rsidRDefault="00CA5426" w:rsidP="00697A06">
      <w:pPr>
        <w:spacing w:after="0" w:line="240" w:lineRule="auto"/>
      </w:pPr>
      <w:r>
        <w:separator/>
      </w:r>
    </w:p>
  </w:footnote>
  <w:footnote w:type="continuationSeparator" w:id="0">
    <w:p w14:paraId="03764C9D" w14:textId="77777777" w:rsidR="00CA5426" w:rsidRDefault="00CA5426" w:rsidP="00697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6186E" w14:textId="77777777" w:rsidR="00597560" w:rsidRDefault="0059756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95"/>
      <w:gridCol w:w="7739"/>
    </w:tblGrid>
    <w:tr w:rsidR="005F2B30" w:rsidRPr="009C3234" w14:paraId="10A90567" w14:textId="77777777" w:rsidTr="00A1337A">
      <w:trPr>
        <w:cantSplit/>
        <w:trHeight w:val="813"/>
        <w:jc w:val="center"/>
      </w:trPr>
      <w:tc>
        <w:tcPr>
          <w:tcW w:w="1795" w:type="dxa"/>
          <w:tcBorders>
            <w:bottom w:val="single" w:sz="4" w:space="0" w:color="auto"/>
          </w:tcBorders>
        </w:tcPr>
        <w:p w14:paraId="64197FA3" w14:textId="6D4BF5E5" w:rsidR="005F2B30" w:rsidRPr="009C3234" w:rsidRDefault="00160881" w:rsidP="00B64F96">
          <w:pPr>
            <w:pStyle w:val="Encabezado"/>
            <w:jc w:val="center"/>
          </w:pPr>
          <w:r>
            <w:rPr>
              <w:noProof/>
              <w:lang w:val="es-AR" w:eastAsia="es-AR"/>
            </w:rPr>
            <w:drawing>
              <wp:inline distT="0" distB="0" distL="0" distR="0" wp14:anchorId="26DD0521" wp14:editId="137792EB">
                <wp:extent cx="733425" cy="7048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39" w:type="dxa"/>
          <w:tcBorders>
            <w:bottom w:val="single" w:sz="4" w:space="0" w:color="auto"/>
          </w:tcBorders>
        </w:tcPr>
        <w:p w14:paraId="41428374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9C3234">
            <w:rPr>
              <w:rFonts w:ascii="Arial" w:hAnsi="Arial" w:cs="Arial"/>
              <w:b/>
              <w:bCs/>
              <w:i/>
              <w:iCs/>
              <w:sz w:val="20"/>
            </w:rPr>
            <w:t>UNIVERSIDAD TECNOLÓGICA NACIONAL</w:t>
          </w:r>
        </w:p>
        <w:p w14:paraId="2FB9E0EB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9C3234">
            <w:rPr>
              <w:rFonts w:ascii="Arial" w:hAnsi="Arial" w:cs="Arial"/>
              <w:b/>
              <w:bCs/>
              <w:i/>
              <w:iCs/>
              <w:sz w:val="20"/>
            </w:rPr>
            <w:t>Facultad Regional Tucumán</w:t>
          </w:r>
        </w:p>
        <w:p w14:paraId="08F660CE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 w:rsidRPr="009C3234">
            <w:rPr>
              <w:rFonts w:ascii="Arial" w:hAnsi="Arial" w:cs="Arial"/>
              <w:b/>
              <w:bCs/>
              <w:sz w:val="20"/>
            </w:rPr>
            <w:t>Departamento SISTEMAS</w:t>
          </w:r>
        </w:p>
        <w:p w14:paraId="6EEC729C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 w:rsidRPr="009C3234">
            <w:rPr>
              <w:rFonts w:ascii="Arial" w:hAnsi="Arial" w:cs="Arial"/>
              <w:b/>
              <w:bCs/>
              <w:sz w:val="20"/>
            </w:rPr>
            <w:t>Cátedra: Algoritmos y Estructuras de Datos</w:t>
          </w:r>
        </w:p>
        <w:p w14:paraId="7FF5B837" w14:textId="712C8EC7" w:rsidR="005F2B30" w:rsidRPr="009C3234" w:rsidRDefault="0008535F" w:rsidP="00316A5C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Año Lectivo 202</w:t>
          </w:r>
          <w:r w:rsidR="00567A16">
            <w:rPr>
              <w:rFonts w:ascii="Arial" w:hAnsi="Arial" w:cs="Arial"/>
              <w:b/>
              <w:bCs/>
              <w:sz w:val="20"/>
            </w:rPr>
            <w:t>2</w:t>
          </w:r>
        </w:p>
      </w:tc>
    </w:tr>
  </w:tbl>
  <w:p w14:paraId="3F40F7CA" w14:textId="77777777" w:rsidR="00697A06" w:rsidRDefault="00697A0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52D65" w14:textId="77777777" w:rsidR="00597560" w:rsidRDefault="0059756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9" type="#_x0000_t75" style="width:11.25pt;height:11.25pt" o:bullet="t">
        <v:imagedata r:id="rId1" o:title="BD10253_"/>
        <o:lock v:ext="edit" cropping="t"/>
      </v:shape>
    </w:pict>
  </w:numPicBullet>
  <w:abstractNum w:abstractNumId="0" w15:restartNumberingAfterBreak="0">
    <w:nsid w:val="02632FDE"/>
    <w:multiLevelType w:val="hybridMultilevel"/>
    <w:tmpl w:val="30F6BB3A"/>
    <w:lvl w:ilvl="0" w:tplc="2C0A000F">
      <w:start w:val="1"/>
      <w:numFmt w:val="decimal"/>
      <w:lvlText w:val="%1."/>
      <w:lvlJc w:val="left"/>
      <w:pPr>
        <w:ind w:left="1909" w:hanging="360"/>
      </w:pPr>
    </w:lvl>
    <w:lvl w:ilvl="1" w:tplc="2C0A0019" w:tentative="1">
      <w:start w:val="1"/>
      <w:numFmt w:val="lowerLetter"/>
      <w:lvlText w:val="%2."/>
      <w:lvlJc w:val="left"/>
      <w:pPr>
        <w:ind w:left="2629" w:hanging="360"/>
      </w:pPr>
    </w:lvl>
    <w:lvl w:ilvl="2" w:tplc="2C0A001B" w:tentative="1">
      <w:start w:val="1"/>
      <w:numFmt w:val="lowerRoman"/>
      <w:lvlText w:val="%3."/>
      <w:lvlJc w:val="right"/>
      <w:pPr>
        <w:ind w:left="3349" w:hanging="180"/>
      </w:pPr>
    </w:lvl>
    <w:lvl w:ilvl="3" w:tplc="2C0A000F" w:tentative="1">
      <w:start w:val="1"/>
      <w:numFmt w:val="decimal"/>
      <w:lvlText w:val="%4."/>
      <w:lvlJc w:val="left"/>
      <w:pPr>
        <w:ind w:left="4069" w:hanging="360"/>
      </w:pPr>
    </w:lvl>
    <w:lvl w:ilvl="4" w:tplc="2C0A0019" w:tentative="1">
      <w:start w:val="1"/>
      <w:numFmt w:val="lowerLetter"/>
      <w:lvlText w:val="%5."/>
      <w:lvlJc w:val="left"/>
      <w:pPr>
        <w:ind w:left="4789" w:hanging="360"/>
      </w:pPr>
    </w:lvl>
    <w:lvl w:ilvl="5" w:tplc="2C0A001B" w:tentative="1">
      <w:start w:val="1"/>
      <w:numFmt w:val="lowerRoman"/>
      <w:lvlText w:val="%6."/>
      <w:lvlJc w:val="right"/>
      <w:pPr>
        <w:ind w:left="5509" w:hanging="180"/>
      </w:pPr>
    </w:lvl>
    <w:lvl w:ilvl="6" w:tplc="2C0A000F" w:tentative="1">
      <w:start w:val="1"/>
      <w:numFmt w:val="decimal"/>
      <w:lvlText w:val="%7."/>
      <w:lvlJc w:val="left"/>
      <w:pPr>
        <w:ind w:left="6229" w:hanging="360"/>
      </w:pPr>
    </w:lvl>
    <w:lvl w:ilvl="7" w:tplc="2C0A0019" w:tentative="1">
      <w:start w:val="1"/>
      <w:numFmt w:val="lowerLetter"/>
      <w:lvlText w:val="%8."/>
      <w:lvlJc w:val="left"/>
      <w:pPr>
        <w:ind w:left="6949" w:hanging="360"/>
      </w:pPr>
    </w:lvl>
    <w:lvl w:ilvl="8" w:tplc="2C0A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1" w15:restartNumberingAfterBreak="0">
    <w:nsid w:val="04235A10"/>
    <w:multiLevelType w:val="hybridMultilevel"/>
    <w:tmpl w:val="B4CC6A0C"/>
    <w:lvl w:ilvl="0" w:tplc="2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7ED269B"/>
    <w:multiLevelType w:val="hybridMultilevel"/>
    <w:tmpl w:val="E1B6A090"/>
    <w:lvl w:ilvl="0" w:tplc="FFFFFFF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B6515CC"/>
    <w:multiLevelType w:val="hybridMultilevel"/>
    <w:tmpl w:val="E69EFE36"/>
    <w:lvl w:ilvl="0" w:tplc="2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A9A0E86"/>
    <w:multiLevelType w:val="hybridMultilevel"/>
    <w:tmpl w:val="9D22876E"/>
    <w:lvl w:ilvl="0" w:tplc="0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7BD0846"/>
    <w:multiLevelType w:val="multilevel"/>
    <w:tmpl w:val="1BE6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146F47"/>
    <w:multiLevelType w:val="hybridMultilevel"/>
    <w:tmpl w:val="A91418D4"/>
    <w:lvl w:ilvl="0" w:tplc="0E288832">
      <w:start w:val="1"/>
      <w:numFmt w:val="bullet"/>
      <w:lvlText w:val=""/>
      <w:lvlPicBulletId w:val="0"/>
      <w:lvlJc w:val="left"/>
      <w:pPr>
        <w:ind w:left="1854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512957F5"/>
    <w:multiLevelType w:val="multilevel"/>
    <w:tmpl w:val="48DE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00ADF"/>
    <w:multiLevelType w:val="hybridMultilevel"/>
    <w:tmpl w:val="E1B6A090"/>
    <w:lvl w:ilvl="0" w:tplc="FFFFFFF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C0330A1"/>
    <w:multiLevelType w:val="multilevel"/>
    <w:tmpl w:val="B172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75263"/>
    <w:multiLevelType w:val="hybridMultilevel"/>
    <w:tmpl w:val="E1B6A090"/>
    <w:lvl w:ilvl="0" w:tplc="0C0A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475682140">
    <w:abstractNumId w:val="4"/>
  </w:num>
  <w:num w:numId="2" w16cid:durableId="1850020891">
    <w:abstractNumId w:val="0"/>
  </w:num>
  <w:num w:numId="3" w16cid:durableId="533463555">
    <w:abstractNumId w:val="3"/>
  </w:num>
  <w:num w:numId="4" w16cid:durableId="1332180904">
    <w:abstractNumId w:val="1"/>
  </w:num>
  <w:num w:numId="5" w16cid:durableId="128596375">
    <w:abstractNumId w:val="10"/>
  </w:num>
  <w:num w:numId="6" w16cid:durableId="2104833183">
    <w:abstractNumId w:val="6"/>
  </w:num>
  <w:num w:numId="7" w16cid:durableId="75840947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66901908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03379545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66212042">
    <w:abstractNumId w:val="8"/>
  </w:num>
  <w:num w:numId="11" w16cid:durableId="1426226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16"/>
    <w:rsid w:val="0002429D"/>
    <w:rsid w:val="000315B9"/>
    <w:rsid w:val="00066D22"/>
    <w:rsid w:val="0008535F"/>
    <w:rsid w:val="00087FC0"/>
    <w:rsid w:val="000A7845"/>
    <w:rsid w:val="000B223A"/>
    <w:rsid w:val="000D7F57"/>
    <w:rsid w:val="000F7B72"/>
    <w:rsid w:val="001035CD"/>
    <w:rsid w:val="00160881"/>
    <w:rsid w:val="001B2352"/>
    <w:rsid w:val="0028728F"/>
    <w:rsid w:val="00314854"/>
    <w:rsid w:val="00316A5C"/>
    <w:rsid w:val="00340F00"/>
    <w:rsid w:val="00384E9B"/>
    <w:rsid w:val="00396E36"/>
    <w:rsid w:val="00442F7C"/>
    <w:rsid w:val="004C0DC9"/>
    <w:rsid w:val="004C63EF"/>
    <w:rsid w:val="004D3654"/>
    <w:rsid w:val="004D3866"/>
    <w:rsid w:val="004E5F81"/>
    <w:rsid w:val="004F3441"/>
    <w:rsid w:val="004F62C5"/>
    <w:rsid w:val="0051758D"/>
    <w:rsid w:val="00557414"/>
    <w:rsid w:val="00567A16"/>
    <w:rsid w:val="0057258D"/>
    <w:rsid w:val="00597560"/>
    <w:rsid w:val="005D51B5"/>
    <w:rsid w:val="005F2B30"/>
    <w:rsid w:val="00620B15"/>
    <w:rsid w:val="00663BA1"/>
    <w:rsid w:val="00697A06"/>
    <w:rsid w:val="006B7DC7"/>
    <w:rsid w:val="006D4038"/>
    <w:rsid w:val="0070640F"/>
    <w:rsid w:val="00777097"/>
    <w:rsid w:val="007C0E6C"/>
    <w:rsid w:val="0080705E"/>
    <w:rsid w:val="008F5D2B"/>
    <w:rsid w:val="00970413"/>
    <w:rsid w:val="009C3234"/>
    <w:rsid w:val="00A117CF"/>
    <w:rsid w:val="00A1337A"/>
    <w:rsid w:val="00A67E81"/>
    <w:rsid w:val="00A80285"/>
    <w:rsid w:val="00A8531E"/>
    <w:rsid w:val="00A93B3D"/>
    <w:rsid w:val="00AC0683"/>
    <w:rsid w:val="00B04665"/>
    <w:rsid w:val="00B13673"/>
    <w:rsid w:val="00B14FE4"/>
    <w:rsid w:val="00B3205E"/>
    <w:rsid w:val="00B46AA3"/>
    <w:rsid w:val="00B64F96"/>
    <w:rsid w:val="00B66D6D"/>
    <w:rsid w:val="00BD5449"/>
    <w:rsid w:val="00C00DE8"/>
    <w:rsid w:val="00C045EE"/>
    <w:rsid w:val="00C816FA"/>
    <w:rsid w:val="00C93C1C"/>
    <w:rsid w:val="00C96A35"/>
    <w:rsid w:val="00CA5426"/>
    <w:rsid w:val="00D45C79"/>
    <w:rsid w:val="00DA5D7E"/>
    <w:rsid w:val="00E32850"/>
    <w:rsid w:val="00EE7D4E"/>
    <w:rsid w:val="00F1576E"/>
    <w:rsid w:val="00F277E1"/>
    <w:rsid w:val="00F52A36"/>
    <w:rsid w:val="00FB4B03"/>
    <w:rsid w:val="00FD2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32A706"/>
  <w15:docId w15:val="{460E7044-8509-45D3-892C-1080DE02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F7C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7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7A06"/>
  </w:style>
  <w:style w:type="paragraph" w:styleId="Piedepgina">
    <w:name w:val="footer"/>
    <w:basedOn w:val="Normal"/>
    <w:link w:val="PiedepginaCar"/>
    <w:unhideWhenUsed/>
    <w:rsid w:val="00697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97A06"/>
  </w:style>
  <w:style w:type="paragraph" w:styleId="Prrafodelista">
    <w:name w:val="List Paragraph"/>
    <w:basedOn w:val="Normal"/>
    <w:uiPriority w:val="34"/>
    <w:qFormat/>
    <w:rsid w:val="00DA5D7E"/>
    <w:pPr>
      <w:ind w:left="720"/>
      <w:contextualSpacing/>
    </w:pPr>
  </w:style>
  <w:style w:type="paragraph" w:styleId="Textoindependiente3">
    <w:name w:val="Body Text 3"/>
    <w:basedOn w:val="Normal"/>
    <w:link w:val="Textoindependiente3Car"/>
    <w:rsid w:val="00A67E81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es-ES"/>
    </w:rPr>
  </w:style>
  <w:style w:type="character" w:customStyle="1" w:styleId="Textoindependiente3Car">
    <w:name w:val="Texto independiente 3 Car"/>
    <w:link w:val="Textoindependiente3"/>
    <w:rsid w:val="00A67E81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Nmerodepgina">
    <w:name w:val="page number"/>
    <w:basedOn w:val="Fuentedeprrafopredeter"/>
    <w:rsid w:val="00AC0683"/>
  </w:style>
  <w:style w:type="table" w:styleId="Tablaconcuadrcula">
    <w:name w:val="Table Grid"/>
    <w:basedOn w:val="Tablanormal"/>
    <w:rsid w:val="00BD5449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04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_Sandra\AED\_2022\Material\Unidad%201\Plantilla_para_Resolucion_TP0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Plantilla_para_Resolucion_TP01</Template>
  <TotalTime>4</TotalTime>
  <Pages>8</Pages>
  <Words>1015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Emilia Giacobbe</cp:lastModifiedBy>
  <cp:revision>4</cp:revision>
  <cp:lastPrinted>2022-04-15T01:29:00Z</cp:lastPrinted>
  <dcterms:created xsi:type="dcterms:W3CDTF">2022-04-15T01:28:00Z</dcterms:created>
  <dcterms:modified xsi:type="dcterms:W3CDTF">2022-04-15T01:30:00Z</dcterms:modified>
</cp:coreProperties>
</file>