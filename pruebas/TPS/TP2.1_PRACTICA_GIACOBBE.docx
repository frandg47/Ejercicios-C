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BD5449" w:rsidRPr="009C3234" w14:paraId="66CCE4A4" w14:textId="77777777" w:rsidTr="009C3234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E5FA86A" w14:textId="77777777" w:rsidR="00BD5449" w:rsidRPr="009C3234" w:rsidRDefault="00BD5449" w:rsidP="009C3234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DATOS DEL  ALUMNOS</w:t>
            </w:r>
          </w:p>
        </w:tc>
      </w:tr>
      <w:tr w:rsidR="00B64F96" w:rsidRPr="009C3234" w14:paraId="3CF57483" w14:textId="77777777" w:rsidTr="004F62C5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5D6C446A" w14:textId="11ACB75F" w:rsidR="00B64F96" w:rsidRPr="009C3234" w:rsidRDefault="00B64F96" w:rsidP="00B64F96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  <w:r w:rsidR="00CA6FF5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1k02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1D89725F" w14:textId="6CFE6E46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 w:rsidR="00CA6FF5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Cruz, Pedro</w:t>
            </w:r>
          </w:p>
        </w:tc>
      </w:tr>
      <w:tr w:rsidR="00B64F96" w:rsidRPr="009C3234" w14:paraId="4C538D52" w14:textId="77777777" w:rsidTr="004F62C5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2F83A2CD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096AD0" w14:textId="77D96192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 w:rsidR="00CA6FF5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</w:t>
            </w:r>
          </w:p>
        </w:tc>
      </w:tr>
      <w:tr w:rsidR="00BD5449" w:rsidRPr="009C3234" w14:paraId="080918A2" w14:textId="77777777" w:rsidTr="004F62C5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3C6161E0" w14:textId="72116B05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  <w:r w:rsidR="00CA6FF5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48600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F4951B" w14:textId="545DB2A4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 w:rsidR="00CA6FF5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Giacobbe, Franco Darío</w:t>
            </w:r>
          </w:p>
        </w:tc>
      </w:tr>
      <w:tr w:rsidR="00BD5449" w:rsidRPr="009C3234" w14:paraId="64B378D6" w14:textId="77777777" w:rsidTr="009C3234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002C103" w14:textId="0E4C7ECD" w:rsidR="00BD5449" w:rsidRPr="009C3234" w:rsidRDefault="00BD5449" w:rsidP="009C3234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 xml:space="preserve">RESOLUCION DEL TRABAJO PRÁCTICO NRO </w:t>
            </w:r>
            <w:r w:rsidR="00CA6FF5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2</w:t>
            </w:r>
            <w:r w:rsidR="00D479A5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.1</w:t>
            </w:r>
          </w:p>
        </w:tc>
      </w:tr>
    </w:tbl>
    <w:p w14:paraId="542FA765" w14:textId="3D14F008" w:rsidR="0008535F" w:rsidRDefault="0008535F" w:rsidP="004F62C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  <w:r w:rsidR="00CA6FF5">
        <w:rPr>
          <w:b/>
          <w:sz w:val="24"/>
        </w:rPr>
        <w:t>1</w:t>
      </w:r>
    </w:p>
    <w:p w14:paraId="4335BEFC" w14:textId="30CD2AEE" w:rsidR="00697A06" w:rsidRPr="0008535F" w:rsidRDefault="004F62C5" w:rsidP="0008535F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>Enunciado</w:t>
      </w:r>
      <w:r w:rsidR="00FD255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CA6FF5">
        <w:t xml:space="preserve">Se recibe por teclado la base y la altura de un de rectángulo. Se pide mostrar por pantalla el valor del área, Si el rectángulo tiene un perímetro Mayor que un número “p” dado, </w:t>
      </w:r>
      <w:r w:rsidR="00CA6FF5">
        <w:t>m</w:t>
      </w:r>
      <w:r w:rsidR="00CA6FF5">
        <w:t>ostrar el producto de la altura por su base.</w:t>
      </w:r>
    </w:p>
    <w:p w14:paraId="7FEC9598" w14:textId="77777777" w:rsidR="00697A06" w:rsidRPr="00DA5D7E" w:rsidRDefault="00DA5D7E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3233F66F" w14:textId="77777777" w:rsidR="005F2B30" w:rsidRPr="00DA5D7E" w:rsidRDefault="00697A06" w:rsidP="0008535F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2536DEF8" w14:textId="6084CEFC" w:rsidR="00B64F96" w:rsidRPr="00CA6FF5" w:rsidRDefault="00CA6FF5" w:rsidP="00CA6FF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Área del rectángulo</w:t>
      </w:r>
    </w:p>
    <w:p w14:paraId="45148F68" w14:textId="77777777" w:rsidR="00697A06" w:rsidRPr="005F2B30" w:rsidRDefault="00697A06" w:rsidP="0008535F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40CE7547" w14:textId="5BC4CA3E" w:rsidR="004F3441" w:rsidRDefault="00CA6FF5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Base del rectángulo</w:t>
      </w:r>
    </w:p>
    <w:p w14:paraId="4B75FF3B" w14:textId="0C298392" w:rsidR="00B64F96" w:rsidRDefault="00CA6FF5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Altura del rectángulo</w:t>
      </w:r>
    </w:p>
    <w:p w14:paraId="2FA938B4" w14:textId="1E5CB23F" w:rsidR="00CA6FF5" w:rsidRPr="00C00DE8" w:rsidRDefault="00CA6FF5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Número “p” </w:t>
      </w:r>
    </w:p>
    <w:p w14:paraId="08CD5D7E" w14:textId="77777777" w:rsidR="00697A06" w:rsidRPr="005F2B30" w:rsidRDefault="00697A06" w:rsidP="0008535F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49886332" w14:textId="4A49D096" w:rsidR="004F3441" w:rsidRDefault="00CA6FF5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Ingresar la base y la altura del rectángulo</w:t>
      </w:r>
    </w:p>
    <w:p w14:paraId="10524664" w14:textId="4FC0CBDE" w:rsidR="00B64F96" w:rsidRDefault="00CA6FF5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Ingresar un número “p” cualquiera</w:t>
      </w:r>
    </w:p>
    <w:p w14:paraId="3259D6E5" w14:textId="585D245D" w:rsidR="00CA6FF5" w:rsidRDefault="00CA6FF5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Calcular perímetro</w:t>
      </w:r>
    </w:p>
    <w:p w14:paraId="0848EC77" w14:textId="5D62C8E0" w:rsidR="00CA6FF5" w:rsidRDefault="00CA6FF5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Si el perímetro es ma</w:t>
      </w:r>
      <w:r w:rsidR="00F91DEA">
        <w:rPr>
          <w:rFonts w:cs="Arial"/>
          <w:color w:val="000000"/>
          <w:sz w:val="20"/>
        </w:rPr>
        <w:t>yor que el “p” se muestra el área</w:t>
      </w:r>
    </w:p>
    <w:p w14:paraId="31C12247" w14:textId="444D1A86" w:rsidR="00F91DEA" w:rsidRPr="00C00DE8" w:rsidRDefault="00F91DEA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De caso contrario también se muestra el área</w:t>
      </w:r>
    </w:p>
    <w:p w14:paraId="3F6319E8" w14:textId="77777777" w:rsidR="00C00DE8" w:rsidRPr="00C00DE8" w:rsidRDefault="00C00DE8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57E5C03B" w14:textId="1CAE0E2A" w:rsidR="00C00DE8" w:rsidRDefault="00F91DEA" w:rsidP="0008535F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Compuesto</w:t>
      </w:r>
    </w:p>
    <w:p w14:paraId="240C874E" w14:textId="77777777" w:rsidR="00C00DE8" w:rsidRDefault="00C00DE8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0FAF7615" w14:textId="77777777" w:rsidR="00A67E81" w:rsidRPr="00C00DE8" w:rsidRDefault="00A67E81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5951C6B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A67E81" w:rsidRPr="009C3234" w14:paraId="32EAA98B" w14:textId="77777777" w:rsidTr="0008535F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403D95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874956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15114D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45A57E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4F3441" w:rsidRPr="009C3234" w14:paraId="6EB65730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F76FA02" w14:textId="77777777" w:rsidR="004F3441" w:rsidRPr="00CD6ED2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6207A0" w14:textId="5C62157B" w:rsidR="004F3441" w:rsidRPr="009C3234" w:rsidRDefault="00F91DEA" w:rsidP="00F91D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CB6A5A" w14:textId="363568A3" w:rsidR="004F3441" w:rsidRPr="009C3234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BBE7BF" w14:textId="6A77E349" w:rsidR="004F3441" w:rsidRPr="009C3234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AREA DEL RECTANGULO</w:t>
            </w:r>
          </w:p>
        </w:tc>
      </w:tr>
      <w:tr w:rsidR="004F3441" w:rsidRPr="009C3234" w14:paraId="71BBDCFA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BAD3E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721770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F9FD74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7D15D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3D6B45C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195709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2CC39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596BF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8F2429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6B0E5856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600FE6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B4EBE0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6DCD35B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0A52878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0226D39D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05FC5CB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33BB9D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B138B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D9DE02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090D60E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690DC31" w14:textId="77777777" w:rsidR="004F3441" w:rsidRPr="009C3234" w:rsidRDefault="004F344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5C197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490C7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71350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1879E35B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4A8F2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63795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3360E3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18D39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1713E6F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A67E81" w:rsidRPr="009C3234" w14:paraId="212A7246" w14:textId="77777777" w:rsidTr="0008535F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8F4699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944B61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1C7C0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CE6CA4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2429D" w:rsidRPr="009C3234" w14:paraId="02DF6239" w14:textId="77777777" w:rsidTr="0008535F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6E9EB9" w14:textId="77777777" w:rsidR="0002429D" w:rsidRPr="00A67E8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2CC215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288D87" w14:textId="14574B54" w:rsidR="0002429D" w:rsidRPr="009C3234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CA5C58" w14:textId="4A9F9F2E" w:rsidR="0002429D" w:rsidRPr="009C3234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456FD1" w14:textId="3672110A" w:rsidR="0002429D" w:rsidRPr="009C3234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BASE DEL RECTANGULO</w:t>
            </w:r>
          </w:p>
        </w:tc>
      </w:tr>
      <w:tr w:rsidR="00C00DE8" w:rsidRPr="009C3234" w14:paraId="1AA44E2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EC7C826" w14:textId="77777777" w:rsidR="00C00DE8" w:rsidRPr="00F277E1" w:rsidRDefault="00C00DE8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563ECB" w14:textId="77777777" w:rsidR="00C00DE8" w:rsidRPr="009C3234" w:rsidRDefault="00C00DE8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B3EC54" w14:textId="73F186E4" w:rsidR="00C00DE8" w:rsidRPr="009C3234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H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7E32A6" w14:textId="0DE40550" w:rsidR="00C00DE8" w:rsidRPr="009C3234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69E5DF" w14:textId="65E83F4A" w:rsidR="00C00DE8" w:rsidRPr="009C3234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ALTURA DEL RECTANGULO</w:t>
            </w:r>
          </w:p>
        </w:tc>
      </w:tr>
      <w:tr w:rsidR="0002429D" w:rsidRPr="009C3234" w14:paraId="06EFD8AD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C568269" w14:textId="77777777" w:rsidR="0002429D" w:rsidRPr="00F277E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D5CCF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25CD64" w14:textId="13D0CD92" w:rsidR="0002429D" w:rsidRPr="009C3234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55A1B" w14:textId="50880AAB" w:rsidR="0002429D" w:rsidRPr="009C3234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9EA369" w14:textId="51F80BDB" w:rsidR="0002429D" w:rsidRPr="009C3234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NUMERO CUALQUIERA</w:t>
            </w:r>
          </w:p>
        </w:tc>
      </w:tr>
      <w:tr w:rsidR="0002429D" w:rsidRPr="009C3234" w14:paraId="7F5BE4F2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A581D0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15F11A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35FC28" w14:textId="06EF3782" w:rsidR="0002429D" w:rsidRPr="009C3234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PER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174A00" w14:textId="29618BAD" w:rsidR="0002429D" w:rsidRPr="009C3234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7E8FB5" w14:textId="1D74244D" w:rsidR="0002429D" w:rsidRPr="009C3234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PERIMETRO DEL RECTANGULO</w:t>
            </w:r>
          </w:p>
        </w:tc>
      </w:tr>
      <w:tr w:rsidR="0002429D" w:rsidRPr="009C3234" w14:paraId="4CBEF33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B2216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07575F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AFA5E2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7BCF2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C6F557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0806A71E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485019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9B90D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1079C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1C697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596D2A1A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45D5CF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C282A9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F7764B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820100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4BF4FDC3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A67E81" w:rsidRPr="009C3234" w14:paraId="1B1F9080" w14:textId="77777777" w:rsidTr="0008535F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B80546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AF035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67E81" w:rsidRPr="009C3234" w14:paraId="542F9B01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F73008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FA58DB" w14:textId="75D25759" w:rsidR="00A67E81" w:rsidRPr="009C3234" w:rsidRDefault="00F91DEA" w:rsidP="00C00DE8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INGRESAR B, H, P</w:t>
            </w:r>
          </w:p>
        </w:tc>
      </w:tr>
      <w:tr w:rsidR="00A67E81" w:rsidRPr="009C3234" w14:paraId="367205E2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5A6036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329D235" w14:textId="57B6AEEF" w:rsidR="00A67E81" w:rsidRPr="009C3234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PER=2*B+2*H</w:t>
            </w:r>
          </w:p>
        </w:tc>
      </w:tr>
      <w:tr w:rsidR="0002429D" w:rsidRPr="009C3234" w14:paraId="6C26CBE8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5885A5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0BDCEB" w14:textId="6CD9F96E" w:rsidR="00F91DEA" w:rsidRPr="009C3234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A=B*H</w:t>
            </w:r>
          </w:p>
        </w:tc>
      </w:tr>
      <w:tr w:rsidR="0002429D" w:rsidRPr="009C3234" w14:paraId="2A1E383C" w14:textId="77777777" w:rsidTr="00F91DEA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696763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1B00E38" w14:textId="6E88C72B" w:rsidR="0002429D" w:rsidRPr="00F91DEA" w:rsidRDefault="00F91DEA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IF PER&gt;P</w:t>
            </w:r>
          </w:p>
        </w:tc>
      </w:tr>
      <w:tr w:rsidR="00F91DEA" w:rsidRPr="009C3234" w14:paraId="48A18DE4" w14:textId="77777777" w:rsidTr="00A90555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74AB5A8" w14:textId="1356F4C7" w:rsidR="00F91DEA" w:rsidRPr="009C3234" w:rsidRDefault="00A90555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27C447" w14:textId="40C18B1C" w:rsidR="00F91DEA" w:rsidRDefault="00A90555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A</w:t>
            </w:r>
          </w:p>
        </w:tc>
      </w:tr>
      <w:tr w:rsidR="00A90555" w:rsidRPr="009C3234" w14:paraId="1AE1B310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4D0DB5" w14:textId="3828AC34" w:rsidR="00A90555" w:rsidRPr="009C3234" w:rsidRDefault="00A90555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13CE65" w14:textId="36464F92" w:rsidR="00A90555" w:rsidRDefault="00A90555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ELSE MOSTRAR A</w:t>
            </w:r>
          </w:p>
        </w:tc>
      </w:tr>
    </w:tbl>
    <w:p w14:paraId="646030FC" w14:textId="3278BB63" w:rsidR="00A67E81" w:rsidRDefault="00A67E81" w:rsidP="00697A06">
      <w:pPr>
        <w:spacing w:after="0" w:line="240" w:lineRule="auto"/>
      </w:pPr>
    </w:p>
    <w:p w14:paraId="5CB98A1F" w14:textId="54F4BA33" w:rsidR="00A90555" w:rsidRDefault="00A90555" w:rsidP="00697A06">
      <w:pPr>
        <w:spacing w:after="0" w:line="240" w:lineRule="auto"/>
      </w:pPr>
    </w:p>
    <w:p w14:paraId="4B9828CB" w14:textId="2761CDA9" w:rsidR="00A90555" w:rsidRDefault="00A90555" w:rsidP="00697A06">
      <w:pPr>
        <w:spacing w:after="0" w:line="240" w:lineRule="auto"/>
      </w:pPr>
    </w:p>
    <w:p w14:paraId="6E1BA508" w14:textId="35971F8A" w:rsidR="00A90555" w:rsidRDefault="00A90555" w:rsidP="00697A06">
      <w:pPr>
        <w:spacing w:after="0" w:line="240" w:lineRule="auto"/>
      </w:pPr>
    </w:p>
    <w:p w14:paraId="01A1BFE3" w14:textId="354B1745" w:rsidR="00A90555" w:rsidRDefault="00A90555" w:rsidP="00697A06">
      <w:pPr>
        <w:spacing w:after="0" w:line="240" w:lineRule="auto"/>
      </w:pPr>
    </w:p>
    <w:p w14:paraId="1CC88790" w14:textId="540567F4" w:rsidR="00A90555" w:rsidRDefault="00A90555" w:rsidP="00697A06">
      <w:pPr>
        <w:spacing w:after="0" w:line="240" w:lineRule="auto"/>
      </w:pPr>
    </w:p>
    <w:p w14:paraId="6E71EC85" w14:textId="238B89A1" w:rsidR="00A90555" w:rsidRDefault="00A90555" w:rsidP="00697A06">
      <w:pPr>
        <w:spacing w:after="0" w:line="240" w:lineRule="auto"/>
      </w:pPr>
    </w:p>
    <w:p w14:paraId="3B2B9AC3" w14:textId="12DD0A4D" w:rsidR="00A90555" w:rsidRDefault="00A90555" w:rsidP="00697A06">
      <w:pPr>
        <w:spacing w:after="0" w:line="240" w:lineRule="auto"/>
      </w:pPr>
    </w:p>
    <w:p w14:paraId="44E0EF2F" w14:textId="0444B54B" w:rsidR="00A90555" w:rsidRDefault="00A90555" w:rsidP="00697A06">
      <w:pPr>
        <w:spacing w:after="0" w:line="240" w:lineRule="auto"/>
      </w:pPr>
    </w:p>
    <w:p w14:paraId="21863B6E" w14:textId="74071203" w:rsidR="00A90555" w:rsidRDefault="00A90555" w:rsidP="00A9055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2</w:t>
      </w:r>
    </w:p>
    <w:p w14:paraId="35A2AC13" w14:textId="033A3C9D" w:rsidR="00A90555" w:rsidRPr="0008535F" w:rsidRDefault="00A90555" w:rsidP="00A90555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 xml:space="preserve">Enunciado: </w:t>
      </w:r>
      <w:r>
        <w:t>Dada la base de un triángulo rectángulo, cuya altura es el cuadrado de su base. Se pide: Calcular y mostrar el área del triángulo.</w:t>
      </w:r>
    </w:p>
    <w:p w14:paraId="3CB028D3" w14:textId="77777777" w:rsidR="00A90555" w:rsidRPr="00DA5D7E" w:rsidRDefault="00A90555" w:rsidP="00A90555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4D1AEAE9" w14:textId="77777777" w:rsidR="00A90555" w:rsidRPr="00DA5D7E" w:rsidRDefault="00A90555" w:rsidP="00A90555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1CB2D8B2" w14:textId="3E9CC5E8" w:rsidR="00A90555" w:rsidRPr="00CA6FF5" w:rsidRDefault="00A90555" w:rsidP="00A9055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Área del </w:t>
      </w:r>
      <w:r>
        <w:rPr>
          <w:rFonts w:cs="Arial"/>
          <w:color w:val="000000"/>
          <w:sz w:val="20"/>
        </w:rPr>
        <w:t>Triángulo</w:t>
      </w:r>
    </w:p>
    <w:p w14:paraId="142FD54C" w14:textId="77777777" w:rsidR="00A90555" w:rsidRPr="005F2B30" w:rsidRDefault="00A90555" w:rsidP="00A90555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0A1673AB" w14:textId="49C2E515" w:rsidR="00A90555" w:rsidRDefault="00A90555" w:rsidP="00A9055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Base del triángulo</w:t>
      </w:r>
    </w:p>
    <w:p w14:paraId="55FA4811" w14:textId="77777777" w:rsidR="00A90555" w:rsidRPr="005F2B30" w:rsidRDefault="00A90555" w:rsidP="00A90555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7DAB8FF6" w14:textId="20F2578F" w:rsidR="00A90555" w:rsidRDefault="00A90555" w:rsidP="00A90555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hanging="1003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Ingresar la base del </w:t>
      </w:r>
      <w:r>
        <w:rPr>
          <w:rFonts w:cs="Arial"/>
          <w:color w:val="000000"/>
          <w:sz w:val="20"/>
        </w:rPr>
        <w:t>triángulo</w:t>
      </w:r>
    </w:p>
    <w:p w14:paraId="39BEBDC3" w14:textId="2FF9D9DD" w:rsidR="00A90555" w:rsidRDefault="00A90555" w:rsidP="00A90555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Calcular la altura</w:t>
      </w:r>
    </w:p>
    <w:p w14:paraId="6582C32B" w14:textId="71C3EE2C" w:rsidR="00A90555" w:rsidRDefault="00A90555" w:rsidP="00A90555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</w:t>
      </w:r>
      <w:r>
        <w:rPr>
          <w:rFonts w:cs="Arial"/>
          <w:color w:val="000000"/>
          <w:sz w:val="20"/>
        </w:rPr>
        <w:t>alcular el área del triángulo</w:t>
      </w:r>
    </w:p>
    <w:p w14:paraId="0E5CBB90" w14:textId="64EB2824" w:rsidR="00A90555" w:rsidRPr="00A90555" w:rsidRDefault="00A90555" w:rsidP="00A90555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Mostrar el área</w:t>
      </w:r>
    </w:p>
    <w:p w14:paraId="16942A47" w14:textId="77777777" w:rsidR="00A90555" w:rsidRPr="00C00DE8" w:rsidRDefault="00A90555" w:rsidP="00A90555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4D26AAA7" w14:textId="31FAD8AD" w:rsidR="00A90555" w:rsidRDefault="00A90555" w:rsidP="00A90555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Evaluación</w:t>
      </w:r>
    </w:p>
    <w:p w14:paraId="5F6D9FBC" w14:textId="77777777" w:rsidR="00A90555" w:rsidRDefault="00A90555" w:rsidP="00A90555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0B95CBB0" w14:textId="77777777" w:rsidR="00A90555" w:rsidRPr="00C00DE8" w:rsidRDefault="00A90555" w:rsidP="00A90555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0CB3D0FE" w14:textId="77777777" w:rsidR="00A90555" w:rsidRPr="005F2B30" w:rsidRDefault="00A90555" w:rsidP="00A90555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A90555" w:rsidRPr="009C3234" w14:paraId="3CD381C9" w14:textId="77777777" w:rsidTr="00480072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6560A2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39282D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C733D2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1BC14D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90555" w:rsidRPr="009C3234" w14:paraId="0A54725C" w14:textId="77777777" w:rsidTr="0048007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926DB8E" w14:textId="77777777" w:rsidR="00A90555" w:rsidRPr="00CD6ED2" w:rsidRDefault="00A90555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2C1A0C5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941524C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FF184F" w14:textId="097CBF10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AREA DEL </w:t>
            </w:r>
            <w:r>
              <w:rPr>
                <w:rFonts w:cs="Arial"/>
                <w:color w:val="000000"/>
                <w:sz w:val="20"/>
              </w:rPr>
              <w:t>TRIANGULO</w:t>
            </w:r>
            <w:r w:rsidR="00DE22E1">
              <w:rPr>
                <w:rFonts w:cs="Arial"/>
                <w:color w:val="000000"/>
                <w:sz w:val="20"/>
              </w:rPr>
              <w:t xml:space="preserve"> = B*H/2</w:t>
            </w:r>
          </w:p>
        </w:tc>
      </w:tr>
      <w:tr w:rsidR="00A90555" w:rsidRPr="009C3234" w14:paraId="0E665182" w14:textId="77777777" w:rsidTr="0048007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B3D6DC" w14:textId="77777777" w:rsidR="00A90555" w:rsidRPr="007B7266" w:rsidRDefault="00A90555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246B2E7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D4A20DB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DB62B4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A90555" w:rsidRPr="009C3234" w14:paraId="7FB3B53D" w14:textId="77777777" w:rsidTr="0048007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651B1F6" w14:textId="77777777" w:rsidR="00A90555" w:rsidRPr="007B7266" w:rsidRDefault="00A90555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724D3A8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AD88ABB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04EF256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A90555" w:rsidRPr="009C3234" w14:paraId="6172C4F7" w14:textId="77777777" w:rsidTr="0048007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C3CE9DC" w14:textId="77777777" w:rsidR="00A90555" w:rsidRPr="007B7266" w:rsidRDefault="00A90555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7E46AC6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0E0FD34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25E9479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A90555" w:rsidRPr="009C3234" w14:paraId="05A95D6A" w14:textId="77777777" w:rsidTr="0048007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AFB1DDC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EB54A80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F7F893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30804B5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A90555" w:rsidRPr="009C3234" w14:paraId="06B99703" w14:textId="77777777" w:rsidTr="00480072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D714DD3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EC378D6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FF73C5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093817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A90555" w:rsidRPr="009C3234" w14:paraId="717BAFC2" w14:textId="77777777" w:rsidTr="0048007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E2FA9A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B49560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8D35CE3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9F6894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311295F2" w14:textId="77777777" w:rsidR="00A90555" w:rsidRPr="005F2B30" w:rsidRDefault="00A90555" w:rsidP="00A90555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A90555" w:rsidRPr="009C3234" w14:paraId="6A4D141B" w14:textId="77777777" w:rsidTr="00480072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0F311E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DC1B53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11074F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523878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90555" w:rsidRPr="009C3234" w14:paraId="4F8BFF60" w14:textId="77777777" w:rsidTr="00480072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A0938B6" w14:textId="77777777" w:rsidR="00A90555" w:rsidRPr="00A67E81" w:rsidRDefault="00A90555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ED15CFC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E8F23D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A1B49A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D9A3263" w14:textId="53850F64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BASE DEL </w:t>
            </w:r>
            <w:r>
              <w:rPr>
                <w:rFonts w:cs="Arial"/>
                <w:color w:val="000000"/>
                <w:sz w:val="20"/>
                <w:szCs w:val="20"/>
              </w:rPr>
              <w:t>TRIANGULO</w:t>
            </w:r>
          </w:p>
        </w:tc>
      </w:tr>
      <w:tr w:rsidR="00A90555" w:rsidRPr="009C3234" w14:paraId="45F406A1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8D0E6C2" w14:textId="77777777" w:rsidR="00A90555" w:rsidRPr="00F277E1" w:rsidRDefault="00A90555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1317500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1623048" w14:textId="3F56945F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E3053D" w14:textId="55FC6D75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64CA8CA" w14:textId="32AC4293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A90555" w:rsidRPr="009C3234" w14:paraId="0C5621EC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DAF1FA3" w14:textId="77777777" w:rsidR="00A90555" w:rsidRPr="00F277E1" w:rsidRDefault="00A90555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5D7F31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E53F82" w14:textId="7786E3F0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C24DBA" w14:textId="0C7F4B31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2C877B" w14:textId="1582D3AD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A90555" w:rsidRPr="009C3234" w14:paraId="69132A14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F6022F7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62A3B78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3826FD" w14:textId="27139509" w:rsidR="00A90555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E3C7AD3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40ABFF" w14:textId="49223B13" w:rsidR="00A90555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ALTURA DEL TRIANGULO = B*B</w:t>
            </w:r>
          </w:p>
        </w:tc>
      </w:tr>
      <w:tr w:rsidR="00A90555" w:rsidRPr="009C3234" w14:paraId="49D1C00A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42364E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2A1D89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CBBEA62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1B94BB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25AFB0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A90555" w:rsidRPr="009C3234" w14:paraId="69523F23" w14:textId="77777777" w:rsidTr="00480072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EC115F4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73EEB6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997105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B918970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A90555" w:rsidRPr="009C3234" w14:paraId="1820126B" w14:textId="77777777" w:rsidTr="0048007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4D1D6D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6E8DCE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2DBF1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FCB107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216F412E" w14:textId="77777777" w:rsidR="00A90555" w:rsidRPr="005F2B30" w:rsidRDefault="00A90555" w:rsidP="00A90555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10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A90555" w:rsidRPr="009C3234" w14:paraId="30188559" w14:textId="77777777" w:rsidTr="00DE22E1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243EED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8EF34C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90555" w:rsidRPr="009C3234" w14:paraId="247E6C48" w14:textId="77777777" w:rsidTr="00DE22E1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C07FE6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EF768DA" w14:textId="7212C2D4" w:rsidR="00A90555" w:rsidRPr="009C3234" w:rsidRDefault="00A90555" w:rsidP="00480072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INGRESAR B</w:t>
            </w:r>
          </w:p>
        </w:tc>
      </w:tr>
      <w:tr w:rsidR="00A90555" w:rsidRPr="009C3234" w14:paraId="028D6955" w14:textId="77777777" w:rsidTr="00DE22E1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10CCE04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482A5A" w14:textId="4CA015F4" w:rsidR="00A90555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H=B*B</w:t>
            </w:r>
          </w:p>
        </w:tc>
      </w:tr>
      <w:tr w:rsidR="00A90555" w:rsidRPr="009C3234" w14:paraId="0CAC28D7" w14:textId="77777777" w:rsidTr="00DE22E1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60EA2EC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A8CF551" w14:textId="2B0B45CF" w:rsidR="00A90555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A=B*H/2</w:t>
            </w:r>
          </w:p>
        </w:tc>
      </w:tr>
      <w:tr w:rsidR="00A90555" w:rsidRPr="009C3234" w14:paraId="6C789A97" w14:textId="77777777" w:rsidTr="00DE22E1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3A78903" w14:textId="77777777" w:rsidR="00A90555" w:rsidRPr="009C3234" w:rsidRDefault="00A9055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4007D1" w14:textId="304D7B8C" w:rsidR="00A90555" w:rsidRPr="00F91DEA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A</w:t>
            </w:r>
          </w:p>
        </w:tc>
      </w:tr>
    </w:tbl>
    <w:p w14:paraId="5AEBC234" w14:textId="03C7CB64" w:rsidR="00A90555" w:rsidRDefault="00A90555" w:rsidP="00697A06">
      <w:pPr>
        <w:spacing w:after="0" w:line="240" w:lineRule="auto"/>
      </w:pPr>
    </w:p>
    <w:p w14:paraId="22D270C1" w14:textId="7E3C6324" w:rsidR="00DE22E1" w:rsidRDefault="00DE22E1" w:rsidP="00697A06">
      <w:pPr>
        <w:spacing w:after="0" w:line="240" w:lineRule="auto"/>
      </w:pPr>
    </w:p>
    <w:p w14:paraId="6DB463C5" w14:textId="3C647AF9" w:rsidR="00DE22E1" w:rsidRDefault="00DE22E1" w:rsidP="00697A06">
      <w:pPr>
        <w:spacing w:after="0" w:line="240" w:lineRule="auto"/>
      </w:pPr>
    </w:p>
    <w:p w14:paraId="75CE666A" w14:textId="0A3BE70C" w:rsidR="00DE22E1" w:rsidRDefault="00DE22E1" w:rsidP="00697A06">
      <w:pPr>
        <w:spacing w:after="0" w:line="240" w:lineRule="auto"/>
      </w:pPr>
    </w:p>
    <w:p w14:paraId="371B789F" w14:textId="33EF4D9E" w:rsidR="00DE22E1" w:rsidRDefault="00DE22E1" w:rsidP="00697A06">
      <w:pPr>
        <w:spacing w:after="0" w:line="240" w:lineRule="auto"/>
      </w:pPr>
    </w:p>
    <w:p w14:paraId="7E8188C7" w14:textId="4A692717" w:rsidR="00DE22E1" w:rsidRDefault="00DE22E1" w:rsidP="00697A06">
      <w:pPr>
        <w:spacing w:after="0" w:line="240" w:lineRule="auto"/>
      </w:pPr>
    </w:p>
    <w:p w14:paraId="3F0D6D4E" w14:textId="01271BE9" w:rsidR="00DE22E1" w:rsidRDefault="00DE22E1" w:rsidP="00697A06">
      <w:pPr>
        <w:spacing w:after="0" w:line="240" w:lineRule="auto"/>
      </w:pPr>
    </w:p>
    <w:p w14:paraId="54667390" w14:textId="796C44CF" w:rsidR="00DE22E1" w:rsidRDefault="00DE22E1" w:rsidP="00697A06">
      <w:pPr>
        <w:spacing w:after="0" w:line="240" w:lineRule="auto"/>
      </w:pPr>
    </w:p>
    <w:p w14:paraId="4998BB46" w14:textId="035552DC" w:rsidR="00DE22E1" w:rsidRDefault="00DE22E1" w:rsidP="00697A06">
      <w:pPr>
        <w:spacing w:after="0" w:line="240" w:lineRule="auto"/>
      </w:pPr>
    </w:p>
    <w:p w14:paraId="7B588102" w14:textId="0D5A27B0" w:rsidR="00DE22E1" w:rsidRDefault="00DE22E1" w:rsidP="00697A06">
      <w:pPr>
        <w:spacing w:after="0" w:line="240" w:lineRule="auto"/>
      </w:pPr>
    </w:p>
    <w:p w14:paraId="5549FD6E" w14:textId="128C3823" w:rsidR="00DE22E1" w:rsidRDefault="00DE22E1" w:rsidP="00697A06">
      <w:pPr>
        <w:spacing w:after="0" w:line="240" w:lineRule="auto"/>
      </w:pPr>
    </w:p>
    <w:p w14:paraId="4E501D02" w14:textId="77777777" w:rsidR="008A051D" w:rsidRDefault="008A051D" w:rsidP="00DE22E1">
      <w:pPr>
        <w:spacing w:before="360" w:after="120" w:line="240" w:lineRule="auto"/>
        <w:rPr>
          <w:b/>
          <w:sz w:val="24"/>
        </w:rPr>
      </w:pPr>
    </w:p>
    <w:p w14:paraId="0322B392" w14:textId="6BC70D24" w:rsidR="00DE22E1" w:rsidRDefault="00DE22E1" w:rsidP="00DE22E1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3</w:t>
      </w:r>
    </w:p>
    <w:p w14:paraId="654F91C6" w14:textId="4A869FA8" w:rsidR="00DE22E1" w:rsidRPr="0008535F" w:rsidRDefault="00DE22E1" w:rsidP="00DE22E1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 xml:space="preserve">Enunciado: </w:t>
      </w:r>
      <w:r>
        <w:t>Ingresar 5 edades, una a una, y determinar la menor edad y en la posición en que se ingresó. Como Ejemplo: Si las edades que se ingresan son {13, 12, 11, 16, 15} entonces la repuesta debe ser “La menor edad ingresada es 11 y se ingresó en el orden 3 de la lista”</w:t>
      </w:r>
    </w:p>
    <w:p w14:paraId="38983971" w14:textId="77777777" w:rsidR="00DE22E1" w:rsidRPr="00DA5D7E" w:rsidRDefault="00DE22E1" w:rsidP="00DE22E1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42E06CBB" w14:textId="77777777" w:rsidR="00DE22E1" w:rsidRPr="00DA5D7E" w:rsidRDefault="00DE22E1" w:rsidP="00DE22E1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36B8231E" w14:textId="77DA5E25" w:rsidR="00DE22E1" w:rsidRPr="00CA6FF5" w:rsidRDefault="00DE22E1" w:rsidP="00DE22E1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Mensaje “La menor edad es: “, “y se ingresó en el orden “,”de la lista”</w:t>
      </w:r>
    </w:p>
    <w:p w14:paraId="5127FFED" w14:textId="77777777" w:rsidR="00DE22E1" w:rsidRPr="005F2B30" w:rsidRDefault="00DE22E1" w:rsidP="00DE22E1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069212A0" w14:textId="0E2B527E" w:rsidR="00DE22E1" w:rsidRDefault="00DE22E1" w:rsidP="00DE22E1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Edad1, Edad2, Edad3, Edad4, Edad5</w:t>
      </w:r>
    </w:p>
    <w:p w14:paraId="2CE12A57" w14:textId="77777777" w:rsidR="00DE22E1" w:rsidRPr="005F2B30" w:rsidRDefault="00DE22E1" w:rsidP="00DE22E1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55221782" w14:textId="36B359B8" w:rsidR="00DE22E1" w:rsidRDefault="00DE22E1" w:rsidP="00DE22E1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hanging="1003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Ingresar Edad1, Edad2, Edad3, Edad4, Edad5</w:t>
      </w:r>
    </w:p>
    <w:p w14:paraId="66D44FEE" w14:textId="701D9AF1" w:rsidR="00365120" w:rsidRDefault="00365120" w:rsidP="00365120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Edad1&lt;Edad2 AND Edad1&lt;Edad3 AND </w:t>
      </w:r>
      <w:r>
        <w:rPr>
          <w:rFonts w:cs="Arial"/>
          <w:color w:val="000000"/>
          <w:sz w:val="20"/>
        </w:rPr>
        <w:t>Edad1&lt;Edad</w:t>
      </w:r>
      <w:r>
        <w:rPr>
          <w:rFonts w:cs="Arial"/>
          <w:color w:val="000000"/>
          <w:sz w:val="20"/>
        </w:rPr>
        <w:t>4</w:t>
      </w:r>
      <w:r>
        <w:rPr>
          <w:rFonts w:cs="Arial"/>
          <w:color w:val="000000"/>
          <w:sz w:val="20"/>
        </w:rPr>
        <w:t xml:space="preserve"> AND Edad1&lt;Edad</w:t>
      </w:r>
      <w:r>
        <w:rPr>
          <w:rFonts w:cs="Arial"/>
          <w:color w:val="000000"/>
          <w:sz w:val="20"/>
        </w:rPr>
        <w:t>5</w:t>
      </w:r>
    </w:p>
    <w:p w14:paraId="17ECB025" w14:textId="794EA6B0" w:rsidR="00DE22E1" w:rsidRDefault="00365120" w:rsidP="00DE22E1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Mostrar Mensaje</w:t>
      </w:r>
    </w:p>
    <w:p w14:paraId="595DA958" w14:textId="7FE6A19B" w:rsidR="00365120" w:rsidRDefault="00365120" w:rsidP="00DE22E1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Repetir para </w:t>
      </w:r>
      <w:proofErr w:type="gramStart"/>
      <w:r>
        <w:rPr>
          <w:rFonts w:cs="Arial"/>
          <w:color w:val="000000"/>
          <w:sz w:val="20"/>
        </w:rPr>
        <w:t>todas las edad</w:t>
      </w:r>
      <w:proofErr w:type="gramEnd"/>
      <w:r>
        <w:rPr>
          <w:rFonts w:cs="Arial"/>
          <w:color w:val="000000"/>
          <w:sz w:val="20"/>
        </w:rPr>
        <w:t xml:space="preserve"> el procedimiento</w:t>
      </w:r>
    </w:p>
    <w:p w14:paraId="24A94449" w14:textId="77777777" w:rsidR="00DE22E1" w:rsidRPr="00C00DE8" w:rsidRDefault="00DE22E1" w:rsidP="00DE22E1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0CAD7AC4" w14:textId="3843FF70" w:rsidR="00DE22E1" w:rsidRDefault="00365120" w:rsidP="00DE22E1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Decisión</w:t>
      </w:r>
    </w:p>
    <w:p w14:paraId="764B674C" w14:textId="77777777" w:rsidR="00DE22E1" w:rsidRDefault="00DE22E1" w:rsidP="00DE22E1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45C6D45B" w14:textId="77777777" w:rsidR="00DE22E1" w:rsidRPr="00C00DE8" w:rsidRDefault="00DE22E1" w:rsidP="00DE22E1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77CD89BC" w14:textId="77777777" w:rsidR="00DE22E1" w:rsidRPr="005F2B30" w:rsidRDefault="00DE22E1" w:rsidP="00DE22E1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DE22E1" w:rsidRPr="009C3234" w14:paraId="12BC08E6" w14:textId="77777777" w:rsidTr="00480072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29F9F8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C675E8F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A36805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DA5A03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DE22E1" w:rsidRPr="009C3234" w14:paraId="158561C5" w14:textId="77777777" w:rsidTr="00480072">
        <w:trPr>
          <w:trHeight w:val="28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2AE10EE" w14:textId="77777777" w:rsidR="00DE22E1" w:rsidRPr="00CD6ED2" w:rsidRDefault="00DE22E1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ACC6F32" w14:textId="23AB4395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FD2D138" w14:textId="19350DB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5B11528" w14:textId="7C4C6113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365120" w:rsidRPr="009C3234" w14:paraId="0B5E46E6" w14:textId="77777777" w:rsidTr="0048007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C6FDE02" w14:textId="77777777" w:rsidR="00365120" w:rsidRPr="009C3234" w:rsidRDefault="00365120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AA4E477" w14:textId="44995A1C" w:rsidR="00365120" w:rsidRPr="009C3234" w:rsidRDefault="003651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MENSAJE1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2DD9F3E" w14:textId="3C79255E" w:rsidR="00365120" w:rsidRPr="009C3234" w:rsidRDefault="00365120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B32EA96" w14:textId="4BD26A7A" w:rsidR="00365120" w:rsidRPr="009C3234" w:rsidRDefault="003651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“LA MENOR DE LAS EDADES ES: </w:t>
            </w:r>
            <w:proofErr w:type="gramStart"/>
            <w:r>
              <w:rPr>
                <w:rFonts w:cs="Arial"/>
                <w:color w:val="000000"/>
                <w:sz w:val="20"/>
              </w:rPr>
              <w:t>“,EDAD</w:t>
            </w:r>
            <w:proofErr w:type="gramEnd"/>
            <w:r>
              <w:rPr>
                <w:rFonts w:cs="Arial"/>
                <w:color w:val="000000"/>
                <w:sz w:val="20"/>
              </w:rPr>
              <w:t>1,”Y FUE INGRESADA EN LA POSICION 1”</w:t>
            </w:r>
          </w:p>
        </w:tc>
      </w:tr>
      <w:tr w:rsidR="00365120" w:rsidRPr="009C3234" w14:paraId="2B9476F9" w14:textId="77777777" w:rsidTr="003F0A98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AD2A731" w14:textId="77777777" w:rsidR="00365120" w:rsidRPr="009C3234" w:rsidRDefault="00365120" w:rsidP="003651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E64E123" w14:textId="10211B45" w:rsidR="00365120" w:rsidRPr="009C3234" w:rsidRDefault="00365120" w:rsidP="003651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MENSAJE2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1DC97E" w14:textId="0B43CF42" w:rsidR="00365120" w:rsidRPr="009C3234" w:rsidRDefault="00365120" w:rsidP="003651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4C7AF14" w14:textId="56ECD0D8" w:rsidR="00365120" w:rsidRPr="009C3234" w:rsidRDefault="00365120" w:rsidP="003651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“LA MENOR DE LAS EDADES ES: </w:t>
            </w:r>
            <w:proofErr w:type="gramStart"/>
            <w:r>
              <w:rPr>
                <w:rFonts w:cs="Arial"/>
                <w:color w:val="000000"/>
                <w:sz w:val="20"/>
              </w:rPr>
              <w:t>“,EDAD</w:t>
            </w:r>
            <w:proofErr w:type="gramEnd"/>
            <w:r>
              <w:rPr>
                <w:rFonts w:cs="Arial"/>
                <w:color w:val="000000"/>
                <w:sz w:val="20"/>
              </w:rPr>
              <w:t>2</w:t>
            </w:r>
            <w:r>
              <w:rPr>
                <w:rFonts w:cs="Arial"/>
                <w:color w:val="000000"/>
                <w:sz w:val="20"/>
              </w:rPr>
              <w:t xml:space="preserve">,”Y FUE INGRESADA EN LA POSICION </w:t>
            </w:r>
            <w:r>
              <w:rPr>
                <w:rFonts w:cs="Arial"/>
                <w:color w:val="000000"/>
                <w:sz w:val="20"/>
              </w:rPr>
              <w:t>2</w:t>
            </w:r>
            <w:r>
              <w:rPr>
                <w:rFonts w:cs="Arial"/>
                <w:color w:val="000000"/>
                <w:sz w:val="20"/>
              </w:rPr>
              <w:t>”</w:t>
            </w:r>
          </w:p>
        </w:tc>
      </w:tr>
      <w:tr w:rsidR="00365120" w:rsidRPr="009C3234" w14:paraId="68FA9737" w14:textId="77777777" w:rsidTr="00365120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9A4E6BA" w14:textId="77777777" w:rsidR="00365120" w:rsidRPr="009C3234" w:rsidRDefault="00365120" w:rsidP="003651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6345738" w14:textId="0AA4B660" w:rsidR="00365120" w:rsidRPr="009C3234" w:rsidRDefault="00365120" w:rsidP="003651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MENSAJE3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102DDAD" w14:textId="05DF4664" w:rsidR="00365120" w:rsidRPr="009C3234" w:rsidRDefault="00365120" w:rsidP="003651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FF29FD" w14:textId="56BEC1AE" w:rsidR="00365120" w:rsidRPr="009C3234" w:rsidRDefault="00365120" w:rsidP="003651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“LA MENOR DE LAS EDADES ES: </w:t>
            </w:r>
            <w:proofErr w:type="gramStart"/>
            <w:r>
              <w:rPr>
                <w:rFonts w:cs="Arial"/>
                <w:color w:val="000000"/>
                <w:sz w:val="20"/>
              </w:rPr>
              <w:t>“,EDAD</w:t>
            </w:r>
            <w:proofErr w:type="gramEnd"/>
            <w:r>
              <w:rPr>
                <w:rFonts w:cs="Arial"/>
                <w:color w:val="000000"/>
                <w:sz w:val="20"/>
              </w:rPr>
              <w:t>3</w:t>
            </w:r>
            <w:r>
              <w:rPr>
                <w:rFonts w:cs="Arial"/>
                <w:color w:val="000000"/>
                <w:sz w:val="20"/>
              </w:rPr>
              <w:t xml:space="preserve">,”Y FUE INGRESADA EN LA POSICION </w:t>
            </w:r>
            <w:r>
              <w:rPr>
                <w:rFonts w:cs="Arial"/>
                <w:color w:val="000000"/>
                <w:sz w:val="20"/>
              </w:rPr>
              <w:t>3</w:t>
            </w:r>
            <w:r>
              <w:rPr>
                <w:rFonts w:cs="Arial"/>
                <w:color w:val="000000"/>
                <w:sz w:val="20"/>
              </w:rPr>
              <w:t>”</w:t>
            </w:r>
          </w:p>
        </w:tc>
      </w:tr>
      <w:tr w:rsidR="00365120" w:rsidRPr="009C3234" w14:paraId="44FA817E" w14:textId="77777777" w:rsidTr="00365120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89121A9" w14:textId="77777777" w:rsidR="00365120" w:rsidRPr="009C3234" w:rsidRDefault="00365120" w:rsidP="003651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C5395E" w14:textId="371F138B" w:rsidR="00365120" w:rsidRDefault="00365120" w:rsidP="003651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MENSAJE4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36B76C" w14:textId="3427F483" w:rsidR="00365120" w:rsidRPr="009C3234" w:rsidRDefault="00365120" w:rsidP="003651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276FD8" w14:textId="1BF19070" w:rsidR="00365120" w:rsidRPr="009C3234" w:rsidRDefault="00365120" w:rsidP="003651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“LA MENOR DE LAS EDADES ES: </w:t>
            </w:r>
            <w:proofErr w:type="gramStart"/>
            <w:r>
              <w:rPr>
                <w:rFonts w:cs="Arial"/>
                <w:color w:val="000000"/>
                <w:sz w:val="20"/>
              </w:rPr>
              <w:t>“,EDAD</w:t>
            </w:r>
            <w:proofErr w:type="gramEnd"/>
            <w:r>
              <w:rPr>
                <w:rFonts w:cs="Arial"/>
                <w:color w:val="000000"/>
                <w:sz w:val="20"/>
              </w:rPr>
              <w:t>4</w:t>
            </w:r>
            <w:r>
              <w:rPr>
                <w:rFonts w:cs="Arial"/>
                <w:color w:val="000000"/>
                <w:sz w:val="20"/>
              </w:rPr>
              <w:t xml:space="preserve">,”Y FUE INGRESADA EN LA POSICION </w:t>
            </w:r>
            <w:r>
              <w:rPr>
                <w:rFonts w:cs="Arial"/>
                <w:color w:val="000000"/>
                <w:sz w:val="20"/>
              </w:rPr>
              <w:t>4</w:t>
            </w:r>
            <w:r>
              <w:rPr>
                <w:rFonts w:cs="Arial"/>
                <w:color w:val="000000"/>
                <w:sz w:val="20"/>
              </w:rPr>
              <w:t>”</w:t>
            </w:r>
          </w:p>
        </w:tc>
      </w:tr>
      <w:tr w:rsidR="00365120" w:rsidRPr="009C3234" w14:paraId="54569FF8" w14:textId="77777777" w:rsidTr="0048007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FAB465" w14:textId="77777777" w:rsidR="00365120" w:rsidRPr="009C3234" w:rsidRDefault="00365120" w:rsidP="003651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1E77EBA" w14:textId="19AF863B" w:rsidR="00365120" w:rsidRDefault="00365120" w:rsidP="003651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MENSAJE5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F57EF6" w14:textId="4608A6A3" w:rsidR="00365120" w:rsidRPr="009C3234" w:rsidRDefault="00365120" w:rsidP="003651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147198" w14:textId="4B905974" w:rsidR="00365120" w:rsidRPr="009C3234" w:rsidRDefault="00365120" w:rsidP="003651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“LA MENOR DE LAS EDADES ES: </w:t>
            </w:r>
            <w:proofErr w:type="gramStart"/>
            <w:r>
              <w:rPr>
                <w:rFonts w:cs="Arial"/>
                <w:color w:val="000000"/>
                <w:sz w:val="20"/>
              </w:rPr>
              <w:t>“,EDAD</w:t>
            </w:r>
            <w:proofErr w:type="gramEnd"/>
            <w:r>
              <w:rPr>
                <w:rFonts w:cs="Arial"/>
                <w:color w:val="000000"/>
                <w:sz w:val="20"/>
              </w:rPr>
              <w:t>5</w:t>
            </w:r>
            <w:r>
              <w:rPr>
                <w:rFonts w:cs="Arial"/>
                <w:color w:val="000000"/>
                <w:sz w:val="20"/>
              </w:rPr>
              <w:t xml:space="preserve">,”Y FUE INGRESADA EN LA POSICION </w:t>
            </w:r>
            <w:r>
              <w:rPr>
                <w:rFonts w:cs="Arial"/>
                <w:color w:val="000000"/>
                <w:sz w:val="20"/>
              </w:rPr>
              <w:t>5</w:t>
            </w:r>
            <w:r>
              <w:rPr>
                <w:rFonts w:cs="Arial"/>
                <w:color w:val="000000"/>
                <w:sz w:val="20"/>
              </w:rPr>
              <w:t>”</w:t>
            </w:r>
          </w:p>
        </w:tc>
      </w:tr>
    </w:tbl>
    <w:p w14:paraId="7087FDAE" w14:textId="77777777" w:rsidR="00DE22E1" w:rsidRPr="005F2B30" w:rsidRDefault="00DE22E1" w:rsidP="00DE22E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DE22E1" w:rsidRPr="009C3234" w14:paraId="437E2F0E" w14:textId="77777777" w:rsidTr="00480072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1C0136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6737FA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DB56FA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A4708A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D87E20" w:rsidRPr="009C3234" w14:paraId="1A587D2F" w14:textId="77777777" w:rsidTr="00480072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AE00C84" w14:textId="77777777" w:rsidR="00D87E20" w:rsidRPr="00A67E81" w:rsidRDefault="00D87E20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04D1B63" w14:textId="77777777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9209356" w14:textId="01E0950C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EDAD1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C11313" w14:textId="7097E7D1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0588A9" w14:textId="68C20EC2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EDAD 1 INGRESADA</w:t>
            </w:r>
          </w:p>
        </w:tc>
      </w:tr>
      <w:tr w:rsidR="00D87E20" w:rsidRPr="009C3234" w14:paraId="3AE16986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C739FB" w14:textId="77777777" w:rsidR="00D87E20" w:rsidRPr="00F277E1" w:rsidRDefault="00D87E20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9083E15" w14:textId="77777777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C4274AF" w14:textId="55F18055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EDAD2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C833B3C" w14:textId="654A0302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1844896" w14:textId="76228EB0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EDAD 2 INGRESADA</w:t>
            </w:r>
          </w:p>
        </w:tc>
      </w:tr>
      <w:tr w:rsidR="00D87E20" w:rsidRPr="009C3234" w14:paraId="4E46762F" w14:textId="77777777" w:rsidTr="003020F8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9A1B02" w14:textId="77777777" w:rsidR="00D87E20" w:rsidRPr="00F277E1" w:rsidRDefault="00D87E20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0B1A0E" w14:textId="77777777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F36E84" w14:textId="1FC2A99B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EDAD3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E39938" w14:textId="30BB3844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79B5F5" w14:textId="4DAEBB72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EDAD 3 INGRESADA</w:t>
            </w:r>
          </w:p>
        </w:tc>
      </w:tr>
      <w:tr w:rsidR="00D87E20" w:rsidRPr="009C3234" w14:paraId="55987B60" w14:textId="77777777" w:rsidTr="003020F8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EAD12A" w14:textId="77777777" w:rsidR="00D87E20" w:rsidRPr="00F277E1" w:rsidRDefault="00D87E20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766E956" w14:textId="77777777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12611C" w14:textId="74F3A7B9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EDAD4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2432FC" w14:textId="45F1385F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C4AFC9" w14:textId="5613C840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EDAD 4 INGRESADA</w:t>
            </w:r>
          </w:p>
        </w:tc>
      </w:tr>
      <w:tr w:rsidR="00D87E20" w:rsidRPr="009C3234" w14:paraId="09AB9BE2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1F0398F" w14:textId="77777777" w:rsidR="00D87E20" w:rsidRPr="00F277E1" w:rsidRDefault="00D87E20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DCF658" w14:textId="77777777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E36E2E" w14:textId="5FF057F1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EDAD5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A0696E2" w14:textId="35837C63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D70A1C" w14:textId="44AED6E3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EDAD 5 INGRESADA</w:t>
            </w:r>
          </w:p>
        </w:tc>
      </w:tr>
      <w:tr w:rsidR="00DE22E1" w:rsidRPr="009C3234" w14:paraId="7B87FC41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030BE6C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905E470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219872A" w14:textId="2056AFCD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8631C64" w14:textId="0A3B4F1D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4502C5" w14:textId="09F1544A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DE22E1" w:rsidRPr="009C3234" w14:paraId="63E2DEAF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54EC3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0B6023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73FBA0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890BF5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9C7FE2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DE22E1" w:rsidRPr="009C3234" w14:paraId="13F0B371" w14:textId="77777777" w:rsidTr="00480072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185DAC2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7260FA1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A327471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AA14E7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DE22E1" w:rsidRPr="009C3234" w14:paraId="18A13CFE" w14:textId="77777777" w:rsidTr="0048007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20C182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AC4855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5FAFE2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EB441F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7CADAD1E" w14:textId="77777777" w:rsidR="00DE22E1" w:rsidRPr="005F2B30" w:rsidRDefault="00DE22E1" w:rsidP="00DE22E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10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DE22E1" w:rsidRPr="009C3234" w14:paraId="65FF9993" w14:textId="77777777" w:rsidTr="00480072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D757BA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4D4FEA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DE22E1" w:rsidRPr="009C3234" w14:paraId="1159FD49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9B386E1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4A1D7D" w14:textId="001975F5" w:rsidR="00DE22E1" w:rsidRPr="009C3234" w:rsidRDefault="00DE22E1" w:rsidP="00480072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INGRESAR </w:t>
            </w:r>
            <w:r w:rsidR="00D87E20">
              <w:rPr>
                <w:rFonts w:cs="Arial"/>
                <w:bCs/>
                <w:color w:val="000000"/>
                <w:sz w:val="20"/>
                <w:szCs w:val="20"/>
              </w:rPr>
              <w:t>EDAD1, EDAD2, EDAD3, EDAD4, EDAD5</w:t>
            </w:r>
          </w:p>
        </w:tc>
      </w:tr>
      <w:tr w:rsidR="00DE22E1" w:rsidRPr="009C3234" w14:paraId="5827F9A2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5687D3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6A58D3B" w14:textId="3D111881" w:rsidR="00DE22E1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SI EDAD1&lt;EDAD2 AND EDAD1&lt;EDAD3 AND EDAD1&lt;EDAD4 AND EDAD1&lt;EDAD5</w:t>
            </w:r>
          </w:p>
        </w:tc>
      </w:tr>
      <w:tr w:rsidR="00DE22E1" w:rsidRPr="009C3234" w14:paraId="41C9B889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0A09698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BDF76B" w14:textId="60B46E9E" w:rsidR="00DE22E1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MENSAJE1</w:t>
            </w:r>
          </w:p>
        </w:tc>
      </w:tr>
      <w:tr w:rsidR="00DE22E1" w:rsidRPr="009C3234" w14:paraId="325412A3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B93290" w14:textId="77777777" w:rsidR="00DE22E1" w:rsidRPr="009C3234" w:rsidRDefault="00DE22E1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D5B380" w14:textId="6113046C" w:rsidR="00DE22E1" w:rsidRPr="00F91DEA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SI EDAD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2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&lt;EDAD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1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AND EDAD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2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&lt;EDAD3 AND EDAD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2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&lt;EDAD4 AND EDAD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2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&lt;EDAD5</w:t>
            </w:r>
          </w:p>
        </w:tc>
      </w:tr>
      <w:tr w:rsidR="00D87E20" w:rsidRPr="009C3234" w14:paraId="0258A4C7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F3665FF" w14:textId="15374448" w:rsidR="00D87E20" w:rsidRPr="009C3234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4F3A6F4" w14:textId="285E2442" w:rsidR="00D87E20" w:rsidRDefault="00D87E2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MENSAJE2</w:t>
            </w:r>
          </w:p>
        </w:tc>
      </w:tr>
      <w:tr w:rsidR="00D87E20" w:rsidRPr="009C3234" w14:paraId="2CF552EB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039FAE" w14:textId="23749E44" w:rsidR="00D87E20" w:rsidRPr="009C3234" w:rsidRDefault="00D87E20" w:rsidP="00D87E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6119E5E" w14:textId="22DAA31C" w:rsidR="00D87E20" w:rsidRDefault="00D87E20" w:rsidP="00D87E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SI EDAD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3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&lt;EDAD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1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AND EDAD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3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&lt;EDAD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2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AND EDAD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3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&lt;EDAD4 AND EDAD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3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&lt;EDAD5</w:t>
            </w:r>
          </w:p>
        </w:tc>
      </w:tr>
      <w:tr w:rsidR="00D87E20" w:rsidRPr="009C3234" w14:paraId="3E37A510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73B93B" w14:textId="2CFC0FA6" w:rsidR="00D87E20" w:rsidRPr="009C3234" w:rsidRDefault="00D87E20" w:rsidP="00D87E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095CF1E" w14:textId="5B908B07" w:rsidR="00D87E20" w:rsidRDefault="00D87E20" w:rsidP="00D87E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MENSAJE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D87E20" w:rsidRPr="009C3234" w14:paraId="56824CB9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3DECB8" w14:textId="267B4E5F" w:rsidR="00D87E20" w:rsidRPr="009C3234" w:rsidRDefault="00D87E20" w:rsidP="00D87E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AF19ED" w14:textId="3638D0B6" w:rsidR="00D87E20" w:rsidRDefault="00D87E20" w:rsidP="00D87E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SI EDAD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&lt;EDAD2 AND EDAD</w:t>
            </w:r>
            <w:r w:rsidR="002101E2"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&lt;EDAD3 AND EDAD</w:t>
            </w:r>
            <w:r w:rsidR="002101E2"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&lt;EDAD</w:t>
            </w:r>
            <w:r w:rsidR="002101E2">
              <w:rPr>
                <w:rFonts w:cs="Arial"/>
                <w:bCs/>
                <w:color w:val="000000"/>
                <w:sz w:val="20"/>
                <w:szCs w:val="20"/>
              </w:rPr>
              <w:t>1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AND EDAD</w:t>
            </w:r>
            <w:r w:rsidR="002101E2"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&lt;EDAD5</w:t>
            </w:r>
          </w:p>
        </w:tc>
      </w:tr>
      <w:tr w:rsidR="00D87E20" w:rsidRPr="009C3234" w14:paraId="13EF52E9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A4D32E0" w14:textId="68FABD1E" w:rsidR="00D87E20" w:rsidRPr="009C3234" w:rsidRDefault="00D87E20" w:rsidP="00D87E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09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EA5A672" w14:textId="5233F212" w:rsidR="00D87E20" w:rsidRDefault="00D87E20" w:rsidP="00D87E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MENSAJE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D87E20" w:rsidRPr="009C3234" w14:paraId="6172EE24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6DC078" w14:textId="142C3BF6" w:rsidR="00D87E20" w:rsidRPr="009C3234" w:rsidRDefault="00D87E20" w:rsidP="00D87E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47D9968" w14:textId="0977F8A3" w:rsidR="00D87E20" w:rsidRDefault="00D87E20" w:rsidP="00D87E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SI EDAD</w:t>
            </w:r>
            <w:r w:rsidR="002101E2">
              <w:rPr>
                <w:rFonts w:cs="Arial"/>
                <w:bCs/>
                <w:color w:val="000000"/>
                <w:sz w:val="20"/>
                <w:szCs w:val="20"/>
              </w:rPr>
              <w:t>5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&lt;EDAD2 AND EDAD</w:t>
            </w:r>
            <w:r w:rsidR="002101E2">
              <w:rPr>
                <w:rFonts w:cs="Arial"/>
                <w:bCs/>
                <w:color w:val="000000"/>
                <w:sz w:val="20"/>
                <w:szCs w:val="20"/>
              </w:rPr>
              <w:t>5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&lt;EDAD3 AND EDAD</w:t>
            </w:r>
            <w:r w:rsidR="002101E2">
              <w:rPr>
                <w:rFonts w:cs="Arial"/>
                <w:bCs/>
                <w:color w:val="000000"/>
                <w:sz w:val="20"/>
                <w:szCs w:val="20"/>
              </w:rPr>
              <w:t>5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&lt;EDAD4 AND EDAD</w:t>
            </w:r>
            <w:r w:rsidR="002101E2">
              <w:rPr>
                <w:rFonts w:cs="Arial"/>
                <w:bCs/>
                <w:color w:val="000000"/>
                <w:sz w:val="20"/>
                <w:szCs w:val="20"/>
              </w:rPr>
              <w:t>5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&lt;EDAD</w:t>
            </w:r>
            <w:r w:rsidR="002101E2">
              <w:rPr>
                <w:rFonts w:cs="Arial"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D87E20" w:rsidRPr="009C3234" w14:paraId="37779859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EA78DDF" w14:textId="5A8756C3" w:rsidR="00D87E20" w:rsidRPr="009C3234" w:rsidRDefault="00D87E20" w:rsidP="00D87E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FAAACE" w14:textId="325DC901" w:rsidR="00D87E20" w:rsidRDefault="00D87E20" w:rsidP="00D87E2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MENSAJE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5</w:t>
            </w:r>
          </w:p>
        </w:tc>
      </w:tr>
    </w:tbl>
    <w:p w14:paraId="5E5BC896" w14:textId="77777777" w:rsidR="00DE22E1" w:rsidRDefault="00DE22E1" w:rsidP="00DE22E1">
      <w:pPr>
        <w:spacing w:after="0" w:line="240" w:lineRule="auto"/>
      </w:pPr>
    </w:p>
    <w:p w14:paraId="022B0660" w14:textId="4D59B37C" w:rsidR="00DE22E1" w:rsidRDefault="00DE22E1" w:rsidP="00DE22E1">
      <w:pPr>
        <w:spacing w:after="0" w:line="240" w:lineRule="auto"/>
      </w:pPr>
    </w:p>
    <w:p w14:paraId="05476841" w14:textId="77777777" w:rsidR="008A051D" w:rsidRDefault="008A051D" w:rsidP="00DE22E1">
      <w:pPr>
        <w:spacing w:after="0" w:line="240" w:lineRule="auto"/>
      </w:pPr>
    </w:p>
    <w:p w14:paraId="76077189" w14:textId="26B6BC6A" w:rsidR="002101E2" w:rsidRDefault="002101E2" w:rsidP="002101E2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4</w:t>
      </w:r>
    </w:p>
    <w:p w14:paraId="169B89E3" w14:textId="2D6CCB70" w:rsidR="002101E2" w:rsidRPr="0008535F" w:rsidRDefault="002101E2" w:rsidP="002101E2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 xml:space="preserve">Enunciado: </w:t>
      </w:r>
      <w:r>
        <w:t>Dados tres números enteros, decidir cuál es el central.</w:t>
      </w:r>
    </w:p>
    <w:p w14:paraId="68057958" w14:textId="77777777" w:rsidR="002101E2" w:rsidRPr="00DA5D7E" w:rsidRDefault="002101E2" w:rsidP="002101E2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350D016E" w14:textId="77777777" w:rsidR="002101E2" w:rsidRPr="00DA5D7E" w:rsidRDefault="002101E2" w:rsidP="002101E2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4EFCB858" w14:textId="1A8E1D39" w:rsidR="002101E2" w:rsidRPr="00CA6FF5" w:rsidRDefault="002101E2" w:rsidP="002101E2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Mensaje “el número central es: “</w:t>
      </w:r>
    </w:p>
    <w:p w14:paraId="5038EA93" w14:textId="77777777" w:rsidR="002101E2" w:rsidRPr="005F2B30" w:rsidRDefault="002101E2" w:rsidP="002101E2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328BE4BE" w14:textId="038EAA44" w:rsidR="002101E2" w:rsidRDefault="002101E2" w:rsidP="002101E2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N1, N2, N3</w:t>
      </w:r>
    </w:p>
    <w:p w14:paraId="3BD3109C" w14:textId="77777777" w:rsidR="002101E2" w:rsidRPr="005F2B30" w:rsidRDefault="002101E2" w:rsidP="002101E2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2B31045E" w14:textId="60E6B65B" w:rsidR="002101E2" w:rsidRDefault="002101E2" w:rsidP="002101E2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hanging="1003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Ingresar </w:t>
      </w:r>
      <w:r>
        <w:rPr>
          <w:rFonts w:cs="Arial"/>
          <w:color w:val="000000"/>
          <w:sz w:val="20"/>
        </w:rPr>
        <w:t>N1, N2, N3</w:t>
      </w:r>
    </w:p>
    <w:p w14:paraId="084799B3" w14:textId="46E5DD97" w:rsidR="002101E2" w:rsidRDefault="002101E2" w:rsidP="002101E2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SI N1&gt;N2 AND N1&lt;N3 OR N1&gt;N3 AND N1&lt;N2</w:t>
      </w:r>
    </w:p>
    <w:p w14:paraId="3DE01788" w14:textId="6FB4E728" w:rsidR="002101E2" w:rsidRDefault="002101E2" w:rsidP="002101E2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Mostrar </w:t>
      </w:r>
      <w:r>
        <w:rPr>
          <w:rFonts w:cs="Arial"/>
          <w:color w:val="000000"/>
          <w:sz w:val="20"/>
        </w:rPr>
        <w:t>MENSAJE1</w:t>
      </w:r>
    </w:p>
    <w:p w14:paraId="3F341CDF" w14:textId="76030FB8" w:rsidR="002101E2" w:rsidRDefault="002101E2" w:rsidP="002101E2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SI N</w:t>
      </w:r>
      <w:r>
        <w:rPr>
          <w:rFonts w:cs="Arial"/>
          <w:color w:val="000000"/>
          <w:sz w:val="20"/>
        </w:rPr>
        <w:t>2</w:t>
      </w:r>
      <w:r>
        <w:rPr>
          <w:rFonts w:cs="Arial"/>
          <w:color w:val="000000"/>
          <w:sz w:val="20"/>
        </w:rPr>
        <w:t>&gt;N</w:t>
      </w:r>
      <w:r>
        <w:rPr>
          <w:rFonts w:cs="Arial"/>
          <w:color w:val="000000"/>
          <w:sz w:val="20"/>
        </w:rPr>
        <w:t>1</w:t>
      </w:r>
      <w:r>
        <w:rPr>
          <w:rFonts w:cs="Arial"/>
          <w:color w:val="000000"/>
          <w:sz w:val="20"/>
        </w:rPr>
        <w:t xml:space="preserve"> AND N</w:t>
      </w:r>
      <w:r>
        <w:rPr>
          <w:rFonts w:cs="Arial"/>
          <w:color w:val="000000"/>
          <w:sz w:val="20"/>
        </w:rPr>
        <w:t>2</w:t>
      </w:r>
      <w:r>
        <w:rPr>
          <w:rFonts w:cs="Arial"/>
          <w:color w:val="000000"/>
          <w:sz w:val="20"/>
        </w:rPr>
        <w:t>&lt;N3</w:t>
      </w:r>
      <w:r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>OR N</w:t>
      </w:r>
      <w:r>
        <w:rPr>
          <w:rFonts w:cs="Arial"/>
          <w:color w:val="000000"/>
          <w:sz w:val="20"/>
        </w:rPr>
        <w:t>2</w:t>
      </w:r>
      <w:r>
        <w:rPr>
          <w:rFonts w:cs="Arial"/>
          <w:color w:val="000000"/>
          <w:sz w:val="20"/>
        </w:rPr>
        <w:t>&gt;N3 AND N</w:t>
      </w:r>
      <w:r>
        <w:rPr>
          <w:rFonts w:cs="Arial"/>
          <w:color w:val="000000"/>
          <w:sz w:val="20"/>
        </w:rPr>
        <w:t>2</w:t>
      </w:r>
      <w:r>
        <w:rPr>
          <w:rFonts w:cs="Arial"/>
          <w:color w:val="000000"/>
          <w:sz w:val="20"/>
        </w:rPr>
        <w:t>&lt;N</w:t>
      </w:r>
      <w:r>
        <w:rPr>
          <w:rFonts w:cs="Arial"/>
          <w:color w:val="000000"/>
          <w:sz w:val="20"/>
        </w:rPr>
        <w:t>1</w:t>
      </w:r>
    </w:p>
    <w:p w14:paraId="4D4462C4" w14:textId="0829FE1F" w:rsidR="002101E2" w:rsidRDefault="002101E2" w:rsidP="002101E2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Mostrar MENSAJE</w:t>
      </w:r>
      <w:r>
        <w:rPr>
          <w:rFonts w:cs="Arial"/>
          <w:color w:val="000000"/>
          <w:sz w:val="20"/>
        </w:rPr>
        <w:t>2</w:t>
      </w:r>
    </w:p>
    <w:p w14:paraId="538DC52E" w14:textId="538EADDA" w:rsidR="002101E2" w:rsidRDefault="002101E2" w:rsidP="002101E2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SI N</w:t>
      </w:r>
      <w:r>
        <w:rPr>
          <w:rFonts w:cs="Arial"/>
          <w:color w:val="000000"/>
          <w:sz w:val="20"/>
        </w:rPr>
        <w:t>3</w:t>
      </w:r>
      <w:r>
        <w:rPr>
          <w:rFonts w:cs="Arial"/>
          <w:color w:val="000000"/>
          <w:sz w:val="20"/>
        </w:rPr>
        <w:t>&gt;N</w:t>
      </w:r>
      <w:r>
        <w:rPr>
          <w:rFonts w:cs="Arial"/>
          <w:color w:val="000000"/>
          <w:sz w:val="20"/>
        </w:rPr>
        <w:t>1</w:t>
      </w:r>
      <w:r>
        <w:rPr>
          <w:rFonts w:cs="Arial"/>
          <w:color w:val="000000"/>
          <w:sz w:val="20"/>
        </w:rPr>
        <w:t xml:space="preserve"> AND N</w:t>
      </w:r>
      <w:r>
        <w:rPr>
          <w:rFonts w:cs="Arial"/>
          <w:color w:val="000000"/>
          <w:sz w:val="20"/>
        </w:rPr>
        <w:t>3</w:t>
      </w:r>
      <w:r>
        <w:rPr>
          <w:rFonts w:cs="Arial"/>
          <w:color w:val="000000"/>
          <w:sz w:val="20"/>
        </w:rPr>
        <w:t>&lt;N</w:t>
      </w:r>
      <w:r>
        <w:rPr>
          <w:rFonts w:cs="Arial"/>
          <w:color w:val="000000"/>
          <w:sz w:val="20"/>
        </w:rPr>
        <w:t>2</w:t>
      </w:r>
      <w:r w:rsidRPr="002101E2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>OR N</w:t>
      </w:r>
      <w:r>
        <w:rPr>
          <w:rFonts w:cs="Arial"/>
          <w:color w:val="000000"/>
          <w:sz w:val="20"/>
        </w:rPr>
        <w:t>3</w:t>
      </w:r>
      <w:r>
        <w:rPr>
          <w:rFonts w:cs="Arial"/>
          <w:color w:val="000000"/>
          <w:sz w:val="20"/>
        </w:rPr>
        <w:t>&gt;N</w:t>
      </w:r>
      <w:r>
        <w:rPr>
          <w:rFonts w:cs="Arial"/>
          <w:color w:val="000000"/>
          <w:sz w:val="20"/>
        </w:rPr>
        <w:t>2</w:t>
      </w:r>
      <w:r>
        <w:rPr>
          <w:rFonts w:cs="Arial"/>
          <w:color w:val="000000"/>
          <w:sz w:val="20"/>
        </w:rPr>
        <w:t xml:space="preserve"> AND N</w:t>
      </w:r>
      <w:r>
        <w:rPr>
          <w:rFonts w:cs="Arial"/>
          <w:color w:val="000000"/>
          <w:sz w:val="20"/>
        </w:rPr>
        <w:t>3</w:t>
      </w:r>
      <w:r>
        <w:rPr>
          <w:rFonts w:cs="Arial"/>
          <w:color w:val="000000"/>
          <w:sz w:val="20"/>
        </w:rPr>
        <w:t>&lt;N</w:t>
      </w:r>
      <w:r>
        <w:rPr>
          <w:rFonts w:cs="Arial"/>
          <w:color w:val="000000"/>
          <w:sz w:val="20"/>
        </w:rPr>
        <w:t>1</w:t>
      </w:r>
    </w:p>
    <w:p w14:paraId="0A14DD73" w14:textId="05051F7F" w:rsidR="002101E2" w:rsidRPr="002101E2" w:rsidRDefault="002101E2" w:rsidP="002101E2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Mostrar MENSAJE</w:t>
      </w:r>
      <w:r>
        <w:rPr>
          <w:rFonts w:cs="Arial"/>
          <w:color w:val="000000"/>
          <w:sz w:val="20"/>
        </w:rPr>
        <w:t>3</w:t>
      </w:r>
    </w:p>
    <w:p w14:paraId="58F39C63" w14:textId="77777777" w:rsidR="002101E2" w:rsidRPr="00C00DE8" w:rsidRDefault="002101E2" w:rsidP="002101E2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14C375F5" w14:textId="753A797C" w:rsidR="002101E2" w:rsidRDefault="00DD3DC0" w:rsidP="002101E2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Decisión</w:t>
      </w:r>
    </w:p>
    <w:p w14:paraId="2990F260" w14:textId="77777777" w:rsidR="002101E2" w:rsidRDefault="002101E2" w:rsidP="002101E2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38AF1375" w14:textId="77777777" w:rsidR="002101E2" w:rsidRPr="00C00DE8" w:rsidRDefault="002101E2" w:rsidP="002101E2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2F8A4D64" w14:textId="77777777" w:rsidR="002101E2" w:rsidRPr="005F2B30" w:rsidRDefault="002101E2" w:rsidP="002101E2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2101E2" w:rsidRPr="009C3234" w14:paraId="65A65829" w14:textId="77777777" w:rsidTr="00480072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C7BFA8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10710F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CE5545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AA059F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2101E2" w:rsidRPr="009C3234" w14:paraId="4F382E92" w14:textId="77777777" w:rsidTr="00480072">
        <w:trPr>
          <w:trHeight w:val="28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9910DF6" w14:textId="77777777" w:rsidR="002101E2" w:rsidRPr="00CD6ED2" w:rsidRDefault="002101E2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D173E2" w14:textId="5F53903E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A574C96" w14:textId="37415040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2220C21" w14:textId="23D180A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2101E2" w:rsidRPr="009C3234" w14:paraId="1EE9117D" w14:textId="77777777" w:rsidTr="0048007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FD8C9F6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AC8B0AB" w14:textId="3C53B51A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MENSAJE1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02E62D7" w14:textId="0067B62B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E92C053" w14:textId="591AD75B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“EL NUMERO CENTRAL ES: </w:t>
            </w:r>
            <w:proofErr w:type="gramStart"/>
            <w:r>
              <w:rPr>
                <w:rFonts w:cs="Arial"/>
                <w:color w:val="000000"/>
                <w:sz w:val="20"/>
              </w:rPr>
              <w:t>“,N</w:t>
            </w:r>
            <w:proofErr w:type="gramEnd"/>
            <w:r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2101E2" w:rsidRPr="009C3234" w14:paraId="1D4D49B1" w14:textId="77777777" w:rsidTr="00480072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E509A03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531485F" w14:textId="02EB56B6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MENSAJE2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EB231E9" w14:textId="1DE3064F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31A9D6" w14:textId="1FA3C69A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“EL NUMERO CENTRAL ES: </w:t>
            </w:r>
            <w:proofErr w:type="gramStart"/>
            <w:r>
              <w:rPr>
                <w:rFonts w:cs="Arial"/>
                <w:color w:val="000000"/>
                <w:sz w:val="20"/>
              </w:rPr>
              <w:t>“,N</w:t>
            </w:r>
            <w:proofErr w:type="gramEnd"/>
            <w:r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2101E2" w:rsidRPr="009C3234" w14:paraId="5AA2EF8D" w14:textId="77777777" w:rsidTr="0048007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10C1B3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E3C4EC" w14:textId="636E5294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MENSAJE3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0663DC" w14:textId="23135B15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B31A566" w14:textId="3674498A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“EL NUMERO CENTRAL ES: </w:t>
            </w:r>
            <w:proofErr w:type="gramStart"/>
            <w:r>
              <w:rPr>
                <w:rFonts w:cs="Arial"/>
                <w:color w:val="000000"/>
                <w:sz w:val="20"/>
              </w:rPr>
              <w:t>“,N</w:t>
            </w:r>
            <w:proofErr w:type="gramEnd"/>
            <w:r>
              <w:rPr>
                <w:rFonts w:cs="Arial"/>
                <w:color w:val="000000"/>
                <w:sz w:val="20"/>
              </w:rPr>
              <w:t>3</w:t>
            </w:r>
          </w:p>
        </w:tc>
      </w:tr>
    </w:tbl>
    <w:p w14:paraId="37CCE896" w14:textId="77777777" w:rsidR="002101E2" w:rsidRPr="005F2B30" w:rsidRDefault="002101E2" w:rsidP="002101E2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2101E2" w:rsidRPr="009C3234" w14:paraId="2992FEB3" w14:textId="77777777" w:rsidTr="00480072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039FB4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1294BB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E0A9B2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DACA63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2101E2" w:rsidRPr="009C3234" w14:paraId="0801BDFB" w14:textId="77777777" w:rsidTr="00480072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741DE7D" w14:textId="77777777" w:rsidR="002101E2" w:rsidRPr="00A67E81" w:rsidRDefault="002101E2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5012380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BBA0EC" w14:textId="0A2E94F3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N1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41932C9" w14:textId="3D3B7957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5BE1393" w14:textId="1325A59C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NUMERO 1</w:t>
            </w:r>
          </w:p>
        </w:tc>
      </w:tr>
      <w:tr w:rsidR="002101E2" w:rsidRPr="009C3234" w14:paraId="78CD2123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5E1F5EA" w14:textId="77777777" w:rsidR="002101E2" w:rsidRPr="00F277E1" w:rsidRDefault="002101E2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8A3E089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1E9A909" w14:textId="12708E72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N2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C0679C3" w14:textId="4AEAF722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7A1039" w14:textId="1AD2C6AD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NUMERO 2</w:t>
            </w:r>
          </w:p>
        </w:tc>
      </w:tr>
      <w:tr w:rsidR="002101E2" w:rsidRPr="009C3234" w14:paraId="1339A97D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07D3206" w14:textId="77777777" w:rsidR="002101E2" w:rsidRPr="00F277E1" w:rsidRDefault="002101E2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F50931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C6E5DC4" w14:textId="67B7CD8C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N3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0FEE31" w14:textId="054E7B3D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3173F0" w14:textId="13B194F6" w:rsidR="002101E2" w:rsidRPr="009C3234" w:rsidRDefault="00DD3DC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NUMERO 3</w:t>
            </w:r>
          </w:p>
        </w:tc>
      </w:tr>
      <w:tr w:rsidR="002101E2" w:rsidRPr="009C3234" w14:paraId="329C719B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627E38C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351421B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61F441" w14:textId="1EAC61A8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BE4316A" w14:textId="53F75DC5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C487424" w14:textId="562B3E06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2101E2" w:rsidRPr="009C3234" w14:paraId="59D80DD6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BF09C5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E6A8D3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E793D4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F1ED214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6E2D98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2101E2" w:rsidRPr="009C3234" w14:paraId="1B394F90" w14:textId="77777777" w:rsidTr="00480072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097C10E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8D608A8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616F550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9CDE78F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2101E2" w:rsidRPr="009C3234" w14:paraId="7D05EA45" w14:textId="77777777" w:rsidTr="0048007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AE0F66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091657E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EF5768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F924CE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66F94795" w14:textId="77777777" w:rsidR="002101E2" w:rsidRPr="005F2B30" w:rsidRDefault="002101E2" w:rsidP="002101E2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10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2101E2" w:rsidRPr="009C3234" w14:paraId="5A955BFC" w14:textId="77777777" w:rsidTr="00480072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3C1C57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17D6BA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2101E2" w:rsidRPr="009C3234" w14:paraId="00D2EE71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EF6B827" w14:textId="77777777" w:rsidR="002101E2" w:rsidRPr="009C3234" w:rsidRDefault="002101E2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A036F55" w14:textId="33E3D285" w:rsidR="002101E2" w:rsidRPr="009C3234" w:rsidRDefault="002101E2" w:rsidP="00480072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INGRESAR </w:t>
            </w:r>
            <w:r w:rsidR="00DD3DC0">
              <w:rPr>
                <w:rFonts w:cs="Arial"/>
                <w:bCs/>
                <w:color w:val="000000"/>
                <w:sz w:val="20"/>
                <w:szCs w:val="20"/>
              </w:rPr>
              <w:t>N1, N2, N3</w:t>
            </w:r>
          </w:p>
        </w:tc>
      </w:tr>
      <w:tr w:rsidR="00DD3DC0" w:rsidRPr="009C3234" w14:paraId="3353546F" w14:textId="77777777" w:rsidTr="00F71223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12215E" w14:textId="77777777" w:rsidR="00DD3DC0" w:rsidRPr="009C3234" w:rsidRDefault="00DD3DC0" w:rsidP="00DD3D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4D96F574" w14:textId="6E95F4EF" w:rsidR="00DD3DC0" w:rsidRPr="009C3234" w:rsidRDefault="00DD3DC0" w:rsidP="00DD3DC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20AD2">
              <w:rPr>
                <w:rFonts w:cs="Arial"/>
                <w:color w:val="000000"/>
                <w:sz w:val="20"/>
              </w:rPr>
              <w:t>SI N1&gt;N2 AND N1&lt;N3 OR N1&gt;N3 AND N1&lt;N2</w:t>
            </w:r>
          </w:p>
        </w:tc>
      </w:tr>
      <w:tr w:rsidR="00DD3DC0" w:rsidRPr="009C3234" w14:paraId="6DA093F7" w14:textId="77777777" w:rsidTr="00F71223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DAF261" w14:textId="77777777" w:rsidR="00DD3DC0" w:rsidRPr="009C3234" w:rsidRDefault="00DD3DC0" w:rsidP="00DD3D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509134BA" w14:textId="4C5D8592" w:rsidR="00DD3DC0" w:rsidRPr="009C3234" w:rsidRDefault="00DD3DC0" w:rsidP="00DD3DC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20AD2">
              <w:rPr>
                <w:rFonts w:cs="Arial"/>
                <w:color w:val="000000"/>
                <w:sz w:val="20"/>
              </w:rPr>
              <w:t>Mostrar MENSAJE1</w:t>
            </w:r>
          </w:p>
        </w:tc>
      </w:tr>
      <w:tr w:rsidR="00DD3DC0" w:rsidRPr="009C3234" w14:paraId="7F45DD19" w14:textId="77777777" w:rsidTr="00F71223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59671D" w14:textId="77777777" w:rsidR="00DD3DC0" w:rsidRPr="009C3234" w:rsidRDefault="00DD3DC0" w:rsidP="00DD3D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34D58B18" w14:textId="336E8FF0" w:rsidR="00DD3DC0" w:rsidRPr="00F91DEA" w:rsidRDefault="00DD3DC0" w:rsidP="00DD3DC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20AD2">
              <w:rPr>
                <w:rFonts w:cs="Arial"/>
                <w:color w:val="000000"/>
                <w:sz w:val="20"/>
              </w:rPr>
              <w:t>SI N</w:t>
            </w:r>
            <w:r>
              <w:rPr>
                <w:rFonts w:cs="Arial"/>
                <w:color w:val="000000"/>
                <w:sz w:val="20"/>
              </w:rPr>
              <w:t>2</w:t>
            </w:r>
            <w:r w:rsidRPr="00220AD2">
              <w:rPr>
                <w:rFonts w:cs="Arial"/>
                <w:color w:val="000000"/>
                <w:sz w:val="20"/>
              </w:rPr>
              <w:t>&gt;N</w:t>
            </w:r>
            <w:r>
              <w:rPr>
                <w:rFonts w:cs="Arial"/>
                <w:color w:val="000000"/>
                <w:sz w:val="20"/>
              </w:rPr>
              <w:t>1</w:t>
            </w:r>
            <w:r w:rsidRPr="00220AD2">
              <w:rPr>
                <w:rFonts w:cs="Arial"/>
                <w:color w:val="000000"/>
                <w:sz w:val="20"/>
              </w:rPr>
              <w:t xml:space="preserve"> AND N</w:t>
            </w:r>
            <w:r>
              <w:rPr>
                <w:rFonts w:cs="Arial"/>
                <w:color w:val="000000"/>
                <w:sz w:val="20"/>
              </w:rPr>
              <w:t>2</w:t>
            </w:r>
            <w:r w:rsidRPr="00220AD2">
              <w:rPr>
                <w:rFonts w:cs="Arial"/>
                <w:color w:val="000000"/>
                <w:sz w:val="20"/>
              </w:rPr>
              <w:t>&lt;N3 OR N</w:t>
            </w:r>
            <w:r>
              <w:rPr>
                <w:rFonts w:cs="Arial"/>
                <w:color w:val="000000"/>
                <w:sz w:val="20"/>
              </w:rPr>
              <w:t>2</w:t>
            </w:r>
            <w:r w:rsidRPr="00220AD2">
              <w:rPr>
                <w:rFonts w:cs="Arial"/>
                <w:color w:val="000000"/>
                <w:sz w:val="20"/>
              </w:rPr>
              <w:t>&gt;N3 AND N</w:t>
            </w:r>
            <w:r>
              <w:rPr>
                <w:rFonts w:cs="Arial"/>
                <w:color w:val="000000"/>
                <w:sz w:val="20"/>
              </w:rPr>
              <w:t>2</w:t>
            </w:r>
            <w:r w:rsidRPr="00220AD2">
              <w:rPr>
                <w:rFonts w:cs="Arial"/>
                <w:color w:val="000000"/>
                <w:sz w:val="20"/>
              </w:rPr>
              <w:t>&lt;N</w:t>
            </w:r>
            <w:r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DD3DC0" w:rsidRPr="009C3234" w14:paraId="617AE8D7" w14:textId="77777777" w:rsidTr="00F71223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34534F1" w14:textId="7D615BF0" w:rsidR="00DD3DC0" w:rsidRPr="009C3234" w:rsidRDefault="00DD3DC0" w:rsidP="00DD3D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010CC1FE" w14:textId="6C427CF2" w:rsidR="00DD3DC0" w:rsidRPr="00220AD2" w:rsidRDefault="00DD3DC0" w:rsidP="00DD3DC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 w:rsidRPr="00220AD2">
              <w:rPr>
                <w:rFonts w:cs="Arial"/>
                <w:color w:val="000000"/>
                <w:sz w:val="20"/>
              </w:rPr>
              <w:t>Mostrar MENSAJE</w:t>
            </w:r>
            <w:r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DD3DC0" w:rsidRPr="009C3234" w14:paraId="5F6B2FAC" w14:textId="77777777" w:rsidTr="00F71223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1534176" w14:textId="7745FB0A" w:rsidR="00DD3DC0" w:rsidRPr="009C3234" w:rsidRDefault="00DD3DC0" w:rsidP="00DD3D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52033092" w14:textId="2BA4F351" w:rsidR="00DD3DC0" w:rsidRPr="00220AD2" w:rsidRDefault="00DD3DC0" w:rsidP="00DD3DC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 w:rsidRPr="00220AD2">
              <w:rPr>
                <w:rFonts w:cs="Arial"/>
                <w:color w:val="000000"/>
                <w:sz w:val="20"/>
              </w:rPr>
              <w:t>SI N</w:t>
            </w:r>
            <w:r>
              <w:rPr>
                <w:rFonts w:cs="Arial"/>
                <w:color w:val="000000"/>
                <w:sz w:val="20"/>
              </w:rPr>
              <w:t>3</w:t>
            </w:r>
            <w:r w:rsidRPr="00220AD2">
              <w:rPr>
                <w:rFonts w:cs="Arial"/>
                <w:color w:val="000000"/>
                <w:sz w:val="20"/>
              </w:rPr>
              <w:t>&gt;N2 AND N</w:t>
            </w:r>
            <w:r>
              <w:rPr>
                <w:rFonts w:cs="Arial"/>
                <w:color w:val="000000"/>
                <w:sz w:val="20"/>
              </w:rPr>
              <w:t>3</w:t>
            </w:r>
            <w:r w:rsidRPr="00220AD2">
              <w:rPr>
                <w:rFonts w:cs="Arial"/>
                <w:color w:val="000000"/>
                <w:sz w:val="20"/>
              </w:rPr>
              <w:t>&lt;N</w:t>
            </w:r>
            <w:r>
              <w:rPr>
                <w:rFonts w:cs="Arial"/>
                <w:color w:val="000000"/>
                <w:sz w:val="20"/>
              </w:rPr>
              <w:t>1</w:t>
            </w:r>
            <w:r w:rsidRPr="00220AD2">
              <w:rPr>
                <w:rFonts w:cs="Arial"/>
                <w:color w:val="000000"/>
                <w:sz w:val="20"/>
              </w:rPr>
              <w:t xml:space="preserve"> OR N</w:t>
            </w:r>
            <w:r w:rsidR="00950418">
              <w:rPr>
                <w:rFonts w:cs="Arial"/>
                <w:color w:val="000000"/>
                <w:sz w:val="20"/>
              </w:rPr>
              <w:t>3</w:t>
            </w:r>
            <w:r w:rsidRPr="00220AD2">
              <w:rPr>
                <w:rFonts w:cs="Arial"/>
                <w:color w:val="000000"/>
                <w:sz w:val="20"/>
              </w:rPr>
              <w:t>&gt;N</w:t>
            </w:r>
            <w:r w:rsidR="00950418">
              <w:rPr>
                <w:rFonts w:cs="Arial"/>
                <w:color w:val="000000"/>
                <w:sz w:val="20"/>
              </w:rPr>
              <w:t>1</w:t>
            </w:r>
            <w:r w:rsidRPr="00220AD2">
              <w:rPr>
                <w:rFonts w:cs="Arial"/>
                <w:color w:val="000000"/>
                <w:sz w:val="20"/>
              </w:rPr>
              <w:t xml:space="preserve"> AND N</w:t>
            </w:r>
            <w:r w:rsidR="00950418">
              <w:rPr>
                <w:rFonts w:cs="Arial"/>
                <w:color w:val="000000"/>
                <w:sz w:val="20"/>
              </w:rPr>
              <w:t>3</w:t>
            </w:r>
            <w:r w:rsidRPr="00220AD2">
              <w:rPr>
                <w:rFonts w:cs="Arial"/>
                <w:color w:val="000000"/>
                <w:sz w:val="20"/>
              </w:rPr>
              <w:t>&lt;N2</w:t>
            </w:r>
          </w:p>
        </w:tc>
      </w:tr>
      <w:tr w:rsidR="00DD3DC0" w:rsidRPr="009C3234" w14:paraId="468E9D51" w14:textId="77777777" w:rsidTr="00F71223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34BE6F9" w14:textId="27956738" w:rsidR="00DD3DC0" w:rsidRPr="009C3234" w:rsidRDefault="00DD3DC0" w:rsidP="00DD3D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31E8AF02" w14:textId="1E6CB69C" w:rsidR="00950418" w:rsidRPr="00220AD2" w:rsidRDefault="00DD3DC0" w:rsidP="00DD3DC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 w:rsidRPr="00220AD2">
              <w:rPr>
                <w:rFonts w:cs="Arial"/>
                <w:color w:val="000000"/>
                <w:sz w:val="20"/>
              </w:rPr>
              <w:t>Mostrar MENSAJE</w:t>
            </w:r>
            <w:r w:rsidR="00950418">
              <w:rPr>
                <w:rFonts w:cs="Arial"/>
                <w:color w:val="000000"/>
                <w:sz w:val="20"/>
              </w:rPr>
              <w:t>3</w:t>
            </w:r>
          </w:p>
        </w:tc>
      </w:tr>
    </w:tbl>
    <w:p w14:paraId="36400FEE" w14:textId="4BA6360B" w:rsidR="002101E2" w:rsidRDefault="002101E2" w:rsidP="002101E2">
      <w:pPr>
        <w:spacing w:after="0" w:line="240" w:lineRule="auto"/>
      </w:pPr>
    </w:p>
    <w:p w14:paraId="427426C0" w14:textId="7CFF7D05" w:rsidR="00950418" w:rsidRDefault="00950418" w:rsidP="002101E2">
      <w:pPr>
        <w:spacing w:after="0" w:line="240" w:lineRule="auto"/>
      </w:pPr>
    </w:p>
    <w:p w14:paraId="706C30E2" w14:textId="019C48EA" w:rsidR="00950418" w:rsidRDefault="00950418" w:rsidP="002101E2">
      <w:pPr>
        <w:spacing w:after="0" w:line="240" w:lineRule="auto"/>
      </w:pPr>
    </w:p>
    <w:p w14:paraId="63A5E164" w14:textId="6DC4B5DC" w:rsidR="00950418" w:rsidRDefault="00950418" w:rsidP="002101E2">
      <w:pPr>
        <w:spacing w:after="0" w:line="240" w:lineRule="auto"/>
      </w:pPr>
    </w:p>
    <w:p w14:paraId="2E8199E1" w14:textId="3CF92860" w:rsidR="00950418" w:rsidRDefault="00950418" w:rsidP="002101E2">
      <w:pPr>
        <w:spacing w:after="0" w:line="240" w:lineRule="auto"/>
      </w:pPr>
    </w:p>
    <w:p w14:paraId="3D8ECA56" w14:textId="29F50874" w:rsidR="00950418" w:rsidRDefault="00950418" w:rsidP="002101E2">
      <w:pPr>
        <w:spacing w:after="0" w:line="240" w:lineRule="auto"/>
      </w:pPr>
    </w:p>
    <w:p w14:paraId="3852215C" w14:textId="41D68A62" w:rsidR="00950418" w:rsidRDefault="00950418" w:rsidP="002101E2">
      <w:pPr>
        <w:spacing w:after="0" w:line="240" w:lineRule="auto"/>
      </w:pPr>
    </w:p>
    <w:p w14:paraId="5E87A1C6" w14:textId="14561069" w:rsidR="00950418" w:rsidRDefault="00950418" w:rsidP="002101E2">
      <w:pPr>
        <w:spacing w:after="0" w:line="240" w:lineRule="auto"/>
      </w:pPr>
    </w:p>
    <w:p w14:paraId="44C039B3" w14:textId="1D7272A7" w:rsidR="00950418" w:rsidRDefault="00950418" w:rsidP="002101E2">
      <w:pPr>
        <w:spacing w:after="0" w:line="240" w:lineRule="auto"/>
      </w:pPr>
    </w:p>
    <w:p w14:paraId="4AA5365A" w14:textId="3F22F1B0" w:rsidR="00950418" w:rsidRDefault="00950418" w:rsidP="002101E2">
      <w:pPr>
        <w:spacing w:after="0" w:line="240" w:lineRule="auto"/>
      </w:pPr>
    </w:p>
    <w:p w14:paraId="3A9EC25B" w14:textId="5A241016" w:rsidR="00950418" w:rsidRDefault="00950418" w:rsidP="002101E2">
      <w:pPr>
        <w:spacing w:after="0" w:line="240" w:lineRule="auto"/>
      </w:pPr>
    </w:p>
    <w:p w14:paraId="3489FCF3" w14:textId="77777777" w:rsidR="00BE411F" w:rsidRDefault="00BE411F" w:rsidP="002101E2">
      <w:pPr>
        <w:spacing w:after="0" w:line="240" w:lineRule="auto"/>
      </w:pPr>
    </w:p>
    <w:p w14:paraId="2B6B79B1" w14:textId="1C10EAAA" w:rsidR="00950418" w:rsidRDefault="00950418" w:rsidP="00950418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5</w:t>
      </w:r>
    </w:p>
    <w:p w14:paraId="5528403C" w14:textId="40895C75" w:rsidR="00950418" w:rsidRPr="0008535F" w:rsidRDefault="00950418" w:rsidP="00950418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 xml:space="preserve">Enunciado: </w:t>
      </w:r>
      <w:r>
        <w:t>Emitir la factura correspondiente a la compra de un artículo cuyo valor es $ 20000 del que se puede adquirir una o varias unidades. El IVA a aplicar es del 12% del valor total de la compra. Si el precio bruto (precio total de la compra + IVA) es mayor de $ 80.000, se aplicará un descuento del 5% del precio total de la compra.</w:t>
      </w:r>
    </w:p>
    <w:p w14:paraId="04351BD6" w14:textId="77777777" w:rsidR="00950418" w:rsidRPr="00DA5D7E" w:rsidRDefault="00950418" w:rsidP="00950418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047992A6" w14:textId="77777777" w:rsidR="00950418" w:rsidRPr="00DA5D7E" w:rsidRDefault="00950418" w:rsidP="00950418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46FB9CBB" w14:textId="7FBA36D6" w:rsidR="00950418" w:rsidRPr="00CA6FF5" w:rsidRDefault="00950418" w:rsidP="00950418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Factura correspondiente a la compra</w:t>
      </w:r>
    </w:p>
    <w:p w14:paraId="3DB89524" w14:textId="77777777" w:rsidR="00950418" w:rsidRPr="005F2B30" w:rsidRDefault="00950418" w:rsidP="00950418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6D3E4C6F" w14:textId="6600BED6" w:rsidR="00950418" w:rsidRDefault="00006060" w:rsidP="00950418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P=precio del artículo</w:t>
      </w:r>
    </w:p>
    <w:p w14:paraId="43B0896F" w14:textId="73F149BE" w:rsidR="00006060" w:rsidRDefault="00006060" w:rsidP="00950418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IVA=0.12</w:t>
      </w:r>
    </w:p>
    <w:p w14:paraId="0AA6F8C2" w14:textId="4C5E3A7C" w:rsidR="00006060" w:rsidRDefault="00006060" w:rsidP="00950418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Q=cantidad de artículos</w:t>
      </w:r>
    </w:p>
    <w:p w14:paraId="55F67E1D" w14:textId="7654709E" w:rsidR="00006060" w:rsidRDefault="00006060" w:rsidP="00950418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D=descuento </w:t>
      </w:r>
    </w:p>
    <w:p w14:paraId="0A072DAC" w14:textId="77777777" w:rsidR="00950418" w:rsidRPr="005F2B30" w:rsidRDefault="00950418" w:rsidP="00950418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506FCFF6" w14:textId="001AC5EE" w:rsidR="00950418" w:rsidRDefault="00950418" w:rsidP="00006060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hanging="1003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Ingr</w:t>
      </w:r>
      <w:r w:rsidR="00006060">
        <w:rPr>
          <w:rFonts w:cs="Arial"/>
          <w:color w:val="000000"/>
          <w:sz w:val="20"/>
        </w:rPr>
        <w:t>esar la cantidad de artículos a comprar</w:t>
      </w:r>
    </w:p>
    <w:p w14:paraId="04EA4266" w14:textId="46C8C4F4" w:rsidR="00950418" w:rsidRDefault="00006060" w:rsidP="00006060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Calcular su precio total T=Q*P*(1-IVA)</w:t>
      </w:r>
    </w:p>
    <w:p w14:paraId="2A02025F" w14:textId="3BC3529C" w:rsidR="00950418" w:rsidRDefault="00950418" w:rsidP="00006060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</w:t>
      </w:r>
      <w:r w:rsidR="00006060">
        <w:rPr>
          <w:rFonts w:cs="Arial"/>
          <w:color w:val="000000"/>
          <w:sz w:val="20"/>
        </w:rPr>
        <w:t>T&gt;80000</w:t>
      </w:r>
    </w:p>
    <w:p w14:paraId="6B4EE061" w14:textId="21A96BFF" w:rsidR="00950418" w:rsidRDefault="00006060" w:rsidP="00006060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T=T*(1-D)</w:t>
      </w:r>
    </w:p>
    <w:p w14:paraId="4C02CC4B" w14:textId="6596956D" w:rsidR="00950418" w:rsidRDefault="00006060" w:rsidP="00006060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MOSTRAR T</w:t>
      </w:r>
    </w:p>
    <w:p w14:paraId="5CEF63B1" w14:textId="00DE683E" w:rsidR="00006060" w:rsidRPr="002101E2" w:rsidRDefault="00006060" w:rsidP="00006060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ELSE MOSTRAR T</w:t>
      </w:r>
    </w:p>
    <w:p w14:paraId="2264382F" w14:textId="77777777" w:rsidR="00950418" w:rsidRPr="00C00DE8" w:rsidRDefault="00950418" w:rsidP="00950418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79CC1BDE" w14:textId="7A2A65CD" w:rsidR="00950418" w:rsidRDefault="00006060" w:rsidP="00950418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Compuesto</w:t>
      </w:r>
    </w:p>
    <w:p w14:paraId="265607B7" w14:textId="77777777" w:rsidR="00950418" w:rsidRDefault="00950418" w:rsidP="00950418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4D72B8E4" w14:textId="77777777" w:rsidR="00950418" w:rsidRPr="00C00DE8" w:rsidRDefault="00950418" w:rsidP="00950418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452BF29F" w14:textId="77777777" w:rsidR="00950418" w:rsidRPr="005F2B30" w:rsidRDefault="00950418" w:rsidP="00950418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950418" w:rsidRPr="009C3234" w14:paraId="614966E6" w14:textId="77777777" w:rsidTr="00480072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0797E7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5B401A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B6EE5A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E2C26B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50418" w:rsidRPr="009C3234" w14:paraId="7E63FCC5" w14:textId="77777777" w:rsidTr="00480072">
        <w:trPr>
          <w:trHeight w:val="28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7FD7233" w14:textId="77777777" w:rsidR="00950418" w:rsidRPr="00CD6ED2" w:rsidRDefault="00950418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112F6E7" w14:textId="6F51BE34" w:rsidR="00950418" w:rsidRPr="009C3234" w:rsidRDefault="00006060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T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96D6BB" w14:textId="4DC5297C" w:rsidR="00950418" w:rsidRPr="009C3234" w:rsidRDefault="0000606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B8A378" w14:textId="4DCB3A27" w:rsidR="00950418" w:rsidRPr="009C3234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PRECIO TOTAL A PAGAR</w:t>
            </w:r>
          </w:p>
        </w:tc>
      </w:tr>
      <w:tr w:rsidR="00950418" w:rsidRPr="009C3234" w14:paraId="635EAC85" w14:textId="77777777" w:rsidTr="0048007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CE50B06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9E4CFF4" w14:textId="232FD3F8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0A9743" w14:textId="1D8C1C8B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359B417" w14:textId="0882D0AC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950418" w:rsidRPr="009C3234" w14:paraId="7DD2FCE0" w14:textId="77777777" w:rsidTr="00480072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20D662C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15897E" w14:textId="4D3B0E0B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4862A4" w14:textId="41614FB1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FD0C6F" w14:textId="7CE391E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950418" w:rsidRPr="009C3234" w14:paraId="5A9ABBDC" w14:textId="77777777" w:rsidTr="0048007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3C1590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13F646" w14:textId="15AF6D98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DBC7C6" w14:textId="47800793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88BE9F1" w14:textId="6D96A68B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7D25C3AE" w14:textId="77777777" w:rsidR="00950418" w:rsidRPr="005F2B30" w:rsidRDefault="00950418" w:rsidP="00950418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950418" w:rsidRPr="009C3234" w14:paraId="05491F17" w14:textId="77777777" w:rsidTr="00480072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D0E578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FFFECA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DE6F30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5C5C2E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50418" w:rsidRPr="009C3234" w14:paraId="0A64E863" w14:textId="77777777" w:rsidTr="00480072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3A68AE" w14:textId="77777777" w:rsidR="00950418" w:rsidRPr="00A67E81" w:rsidRDefault="00950418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8CEC550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744955" w14:textId="5BCB227D" w:rsidR="00950418" w:rsidRPr="009C3234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Q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B2E0F5B" w14:textId="7ABDF323" w:rsidR="00950418" w:rsidRPr="009C3234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0FE8DA" w14:textId="06DF9BCE" w:rsidR="00950418" w:rsidRPr="009C3234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CANTIDAD DE UNIDADES</w:t>
            </w:r>
          </w:p>
        </w:tc>
      </w:tr>
      <w:tr w:rsidR="00950418" w:rsidRPr="009C3234" w14:paraId="44855680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C33D4BC" w14:textId="77777777" w:rsidR="00950418" w:rsidRPr="00F277E1" w:rsidRDefault="00950418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B752808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88D9EC9" w14:textId="29A26C76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C1163BB" w14:textId="18AFC19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22BC730" w14:textId="060C15DF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50418" w:rsidRPr="009C3234" w14:paraId="0B1365A5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A545314" w14:textId="77777777" w:rsidR="00950418" w:rsidRPr="00F277E1" w:rsidRDefault="00950418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03F34B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995398" w14:textId="1D927D15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28D5C5" w14:textId="2B9566B8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9DC174" w14:textId="5727C3F5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50418" w:rsidRPr="009C3234" w14:paraId="36905F3E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22F3101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777A078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35402C5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FB34FA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2C4CEF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50418" w:rsidRPr="009C3234" w14:paraId="1A3C4183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A28F02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55367E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182F6E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E05684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63F1B3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6217B" w:rsidRPr="009C3234" w14:paraId="6D3F37FC" w14:textId="77777777" w:rsidTr="00480072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4A9FE22" w14:textId="77777777" w:rsidR="0096217B" w:rsidRPr="009C3234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871306" w14:textId="26523848" w:rsidR="0096217B" w:rsidRPr="009C3234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IVA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0F1C19E" w14:textId="2076DCCD" w:rsidR="0096217B" w:rsidRPr="009C3234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9DAE93" w14:textId="23F694D3" w:rsidR="0096217B" w:rsidRPr="009C3234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IMPUESTO = 0.12</w:t>
            </w:r>
          </w:p>
        </w:tc>
      </w:tr>
      <w:tr w:rsidR="0096217B" w:rsidRPr="009C3234" w14:paraId="79DC4789" w14:textId="77777777" w:rsidTr="0096217B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D539EAE" w14:textId="77777777" w:rsidR="0096217B" w:rsidRPr="009C3234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FB54D8" w14:textId="3B45DC4D" w:rsidR="0096217B" w:rsidRPr="009C3234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3F2E84A" w14:textId="6FB6F998" w:rsidR="0096217B" w:rsidRPr="009C3234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8C6489B" w14:textId="18407EBE" w:rsidR="0096217B" w:rsidRPr="009C3234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DESCUENTO = 0.05</w:t>
            </w:r>
          </w:p>
        </w:tc>
      </w:tr>
      <w:tr w:rsidR="0096217B" w:rsidRPr="009C3234" w14:paraId="019FCC0E" w14:textId="77777777" w:rsidTr="0048007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7263BF" w14:textId="77777777" w:rsidR="0096217B" w:rsidRPr="009C3234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695853" w14:textId="5A291008" w:rsidR="0096217B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6E3C00" w14:textId="6F9A1D9A" w:rsidR="0096217B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00894A" w14:textId="6AC9D3B1" w:rsidR="0096217B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PRECIO DEL PRODUCTO = 20000</w:t>
            </w:r>
          </w:p>
        </w:tc>
      </w:tr>
    </w:tbl>
    <w:p w14:paraId="12B13BD2" w14:textId="77777777" w:rsidR="00950418" w:rsidRPr="005F2B30" w:rsidRDefault="00950418" w:rsidP="00950418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10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950418" w:rsidRPr="009C3234" w14:paraId="2D216797" w14:textId="77777777" w:rsidTr="00480072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50B43E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1F76E8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50418" w:rsidRPr="009C3234" w14:paraId="1AAC08BA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58FE65E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858E2C" w14:textId="4DB9CAB6" w:rsidR="00950418" w:rsidRPr="009C3234" w:rsidRDefault="00950418" w:rsidP="00480072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INGRESAR </w:t>
            </w:r>
            <w:r w:rsidR="0096217B">
              <w:rPr>
                <w:rFonts w:cs="Arial"/>
                <w:bCs/>
                <w:color w:val="000000"/>
                <w:sz w:val="20"/>
                <w:szCs w:val="20"/>
              </w:rPr>
              <w:t>Q</w:t>
            </w:r>
          </w:p>
        </w:tc>
      </w:tr>
      <w:tr w:rsidR="00950418" w:rsidRPr="009C3234" w14:paraId="4022FD28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4D779C5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69676F3A" w14:textId="31BA28C2" w:rsidR="00950418" w:rsidRPr="009C3234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T = P*Q*(1</w:t>
            </w:r>
            <w:r w:rsidR="00F354D9">
              <w:rPr>
                <w:rFonts w:cs="Arial"/>
                <w:color w:val="000000"/>
                <w:sz w:val="20"/>
              </w:rPr>
              <w:t>+</w:t>
            </w:r>
            <w:r>
              <w:rPr>
                <w:rFonts w:cs="Arial"/>
                <w:color w:val="000000"/>
                <w:sz w:val="20"/>
              </w:rPr>
              <w:t>IVA)</w:t>
            </w:r>
          </w:p>
        </w:tc>
      </w:tr>
      <w:tr w:rsidR="00950418" w:rsidRPr="009C3234" w14:paraId="06933DB5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956AF64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2D934A39" w14:textId="677CAE61" w:rsidR="00950418" w:rsidRPr="009C3234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SI T&gt;80000</w:t>
            </w:r>
          </w:p>
        </w:tc>
      </w:tr>
      <w:tr w:rsidR="00950418" w:rsidRPr="009C3234" w14:paraId="36620469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9B309CA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448B7DB3" w14:textId="10681DA1" w:rsidR="00950418" w:rsidRPr="00F91DEA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T = T*(1-D)</w:t>
            </w:r>
          </w:p>
        </w:tc>
      </w:tr>
      <w:tr w:rsidR="00950418" w:rsidRPr="009C3234" w14:paraId="74B219B0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94FF573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3B883DA8" w14:textId="3FD7A02F" w:rsidR="00950418" w:rsidRPr="00220AD2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MOSTRAR T</w:t>
            </w:r>
          </w:p>
        </w:tc>
      </w:tr>
      <w:tr w:rsidR="00950418" w:rsidRPr="009C3234" w14:paraId="6BA466C0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F9075F6" w14:textId="77777777" w:rsidR="00950418" w:rsidRPr="009C3234" w:rsidRDefault="00950418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140A567B" w14:textId="3A5471D5" w:rsidR="00950418" w:rsidRPr="00220AD2" w:rsidRDefault="0096217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ELSE MOSTRAR T</w:t>
            </w:r>
          </w:p>
        </w:tc>
      </w:tr>
    </w:tbl>
    <w:p w14:paraId="39AE2B6D" w14:textId="77777777" w:rsidR="00950418" w:rsidRDefault="00950418" w:rsidP="00950418">
      <w:pPr>
        <w:spacing w:after="0" w:line="240" w:lineRule="auto"/>
      </w:pPr>
    </w:p>
    <w:p w14:paraId="69C4B722" w14:textId="77777777" w:rsidR="00950418" w:rsidRDefault="00950418" w:rsidP="00950418">
      <w:pPr>
        <w:spacing w:after="0" w:line="240" w:lineRule="auto"/>
      </w:pPr>
    </w:p>
    <w:p w14:paraId="3AB27895" w14:textId="77777777" w:rsidR="00950418" w:rsidRDefault="00950418" w:rsidP="00950418">
      <w:pPr>
        <w:spacing w:after="0" w:line="240" w:lineRule="auto"/>
      </w:pPr>
    </w:p>
    <w:p w14:paraId="6BC8AED0" w14:textId="77777777" w:rsidR="00950418" w:rsidRDefault="00950418" w:rsidP="00950418">
      <w:pPr>
        <w:spacing w:after="0" w:line="240" w:lineRule="auto"/>
      </w:pPr>
    </w:p>
    <w:p w14:paraId="0CE754BB" w14:textId="77777777" w:rsidR="00950418" w:rsidRDefault="00950418" w:rsidP="00950418">
      <w:pPr>
        <w:spacing w:after="0" w:line="240" w:lineRule="auto"/>
      </w:pPr>
    </w:p>
    <w:p w14:paraId="5C7E2292" w14:textId="77777777" w:rsidR="00950418" w:rsidRDefault="00950418" w:rsidP="002101E2">
      <w:pPr>
        <w:spacing w:after="0" w:line="240" w:lineRule="auto"/>
      </w:pPr>
    </w:p>
    <w:p w14:paraId="52AFDD13" w14:textId="77777777" w:rsidR="002101E2" w:rsidRDefault="002101E2" w:rsidP="002101E2">
      <w:pPr>
        <w:spacing w:after="0" w:line="240" w:lineRule="auto"/>
      </w:pPr>
    </w:p>
    <w:p w14:paraId="3FC103E9" w14:textId="77777777" w:rsidR="002101E2" w:rsidRDefault="002101E2" w:rsidP="002101E2">
      <w:pPr>
        <w:spacing w:after="0" w:line="240" w:lineRule="auto"/>
      </w:pPr>
    </w:p>
    <w:p w14:paraId="6ABFCB99" w14:textId="77777777" w:rsidR="002101E2" w:rsidRDefault="002101E2" w:rsidP="002101E2">
      <w:pPr>
        <w:spacing w:after="0" w:line="240" w:lineRule="auto"/>
      </w:pPr>
    </w:p>
    <w:p w14:paraId="47A04939" w14:textId="77777777" w:rsidR="00DE22E1" w:rsidRDefault="00DE22E1" w:rsidP="00DE22E1">
      <w:pPr>
        <w:spacing w:after="0" w:line="240" w:lineRule="auto"/>
      </w:pPr>
    </w:p>
    <w:p w14:paraId="6B25D9F6" w14:textId="4DBA66E7" w:rsidR="00DE22E1" w:rsidRDefault="00DE22E1" w:rsidP="00DE22E1">
      <w:pPr>
        <w:spacing w:after="0" w:line="240" w:lineRule="auto"/>
      </w:pPr>
    </w:p>
    <w:p w14:paraId="030A9040" w14:textId="77777777" w:rsidR="00F354D9" w:rsidRDefault="00F354D9" w:rsidP="00DE22E1">
      <w:pPr>
        <w:spacing w:after="0" w:line="240" w:lineRule="auto"/>
      </w:pPr>
    </w:p>
    <w:p w14:paraId="1F198FD9" w14:textId="01CCCD96" w:rsidR="009113BB" w:rsidRDefault="009113BB" w:rsidP="009113BB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6</w:t>
      </w:r>
    </w:p>
    <w:p w14:paraId="32B03846" w14:textId="79BA0680" w:rsidR="009113BB" w:rsidRPr="0008535F" w:rsidRDefault="009113BB" w:rsidP="009113BB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 xml:space="preserve">Enunciado: </w:t>
      </w:r>
      <w:r>
        <w:t xml:space="preserve">Resolver una ecuación de primer grado, encontrando el valor de x. Si la ecuación es </w:t>
      </w:r>
      <w:proofErr w:type="spellStart"/>
      <w:r>
        <w:t>ax</w:t>
      </w:r>
      <w:proofErr w:type="spellEnd"/>
      <w:r>
        <w:t xml:space="preserve"> + b = 0, las posibles soluciones son: </w:t>
      </w:r>
      <w:proofErr w:type="gramStart"/>
      <w:r>
        <w:t>a !</w:t>
      </w:r>
      <w:proofErr w:type="gramEnd"/>
      <w:r>
        <w:t xml:space="preserve">= 0 entonces x = -b/a </w:t>
      </w:r>
      <w:proofErr w:type="spellStart"/>
      <w:r>
        <w:t>a</w:t>
      </w:r>
      <w:proofErr w:type="spellEnd"/>
      <w:r>
        <w:t xml:space="preserve"> = 0 y b != 0 entonces la solución es imposible a = 0 y b = 0 entonces la solución es indeterminada</w:t>
      </w:r>
    </w:p>
    <w:p w14:paraId="2D6B9100" w14:textId="77777777" w:rsidR="009113BB" w:rsidRPr="00DA5D7E" w:rsidRDefault="009113BB" w:rsidP="009113BB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12A66FFD" w14:textId="77777777" w:rsidR="009113BB" w:rsidRPr="00DA5D7E" w:rsidRDefault="009113BB" w:rsidP="009113BB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1622FF39" w14:textId="399E19CE" w:rsidR="009113BB" w:rsidRDefault="005F7EBD" w:rsidP="009113BB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Solución de la ecuación X</w:t>
      </w:r>
    </w:p>
    <w:p w14:paraId="0150CC8E" w14:textId="624E83A2" w:rsidR="009E1B14" w:rsidRDefault="009E1B14" w:rsidP="009113BB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MENSAJE 1 “la solución es imposible”</w:t>
      </w:r>
    </w:p>
    <w:p w14:paraId="791CBBE2" w14:textId="4F4B120F" w:rsidR="009E1B14" w:rsidRPr="00CA6FF5" w:rsidRDefault="009E1B14" w:rsidP="009113BB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MENSAJE 2 “la solución es indeterminada”</w:t>
      </w:r>
    </w:p>
    <w:p w14:paraId="57A5FE07" w14:textId="77777777" w:rsidR="009113BB" w:rsidRPr="005F2B30" w:rsidRDefault="009113BB" w:rsidP="009113BB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160F47F5" w14:textId="66EED8D1" w:rsidR="009113BB" w:rsidRDefault="005F7EBD" w:rsidP="009113BB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Valor A</w:t>
      </w:r>
    </w:p>
    <w:p w14:paraId="099EF423" w14:textId="58523F78" w:rsidR="009113BB" w:rsidRPr="005F7EBD" w:rsidRDefault="005F7EBD" w:rsidP="005F7EBD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Valor B</w:t>
      </w:r>
    </w:p>
    <w:p w14:paraId="3208907F" w14:textId="77777777" w:rsidR="009113BB" w:rsidRPr="005F2B30" w:rsidRDefault="009113BB" w:rsidP="009113BB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0D9C314E" w14:textId="19F54335" w:rsidR="009113BB" w:rsidRDefault="009113BB" w:rsidP="009E1B14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hanging="1003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Ingresar </w:t>
      </w:r>
      <w:r w:rsidR="005F7EBD">
        <w:rPr>
          <w:rFonts w:cs="Arial"/>
          <w:color w:val="000000"/>
          <w:sz w:val="20"/>
        </w:rPr>
        <w:t>A, B</w:t>
      </w:r>
    </w:p>
    <w:p w14:paraId="3C1C36A8" w14:textId="06BA3275" w:rsidR="009113BB" w:rsidRDefault="005F7EBD" w:rsidP="009E1B14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</w:t>
      </w:r>
      <w:proofErr w:type="gramStart"/>
      <w:r>
        <w:rPr>
          <w:rFonts w:cs="Arial"/>
          <w:color w:val="000000"/>
          <w:sz w:val="20"/>
        </w:rPr>
        <w:t>A</w:t>
      </w:r>
      <w:r w:rsidR="009E1B14">
        <w:rPr>
          <w:rFonts w:cs="Arial"/>
          <w:color w:val="000000"/>
          <w:sz w:val="20"/>
        </w:rPr>
        <w:t>!=</w:t>
      </w:r>
      <w:proofErr w:type="gramEnd"/>
      <w:r w:rsidR="009E1B14">
        <w:rPr>
          <w:rFonts w:cs="Arial"/>
          <w:color w:val="000000"/>
          <w:sz w:val="20"/>
        </w:rPr>
        <w:t>0 entonces X=-B/A</w:t>
      </w:r>
    </w:p>
    <w:p w14:paraId="2169A326" w14:textId="5BB7EA23" w:rsidR="009113BB" w:rsidRDefault="009113BB" w:rsidP="009E1B14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SI</w:t>
      </w:r>
      <w:r w:rsidR="009E1B14">
        <w:rPr>
          <w:rFonts w:cs="Arial"/>
          <w:color w:val="000000"/>
          <w:sz w:val="20"/>
        </w:rPr>
        <w:t xml:space="preserve"> A=0 AND </w:t>
      </w:r>
      <w:proofErr w:type="gramStart"/>
      <w:r w:rsidR="009E1B14">
        <w:rPr>
          <w:rFonts w:cs="Arial"/>
          <w:color w:val="000000"/>
          <w:sz w:val="20"/>
        </w:rPr>
        <w:t>B!=</w:t>
      </w:r>
      <w:proofErr w:type="gramEnd"/>
      <w:r w:rsidR="009E1B14">
        <w:rPr>
          <w:rFonts w:cs="Arial"/>
          <w:color w:val="000000"/>
          <w:sz w:val="20"/>
        </w:rPr>
        <w:t>0 entonces Mostrar MENSAJE1</w:t>
      </w:r>
    </w:p>
    <w:p w14:paraId="6CA4B3A8" w14:textId="5E285454" w:rsidR="009113BB" w:rsidRDefault="009E1B14" w:rsidP="009E1B14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SI A=0 AND B=0 entonces Mostrar MENSAJE2</w:t>
      </w:r>
    </w:p>
    <w:p w14:paraId="43DC0803" w14:textId="77777777" w:rsidR="009113BB" w:rsidRPr="00C00DE8" w:rsidRDefault="009113BB" w:rsidP="009113BB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6B2C2C62" w14:textId="77777777" w:rsidR="009113BB" w:rsidRDefault="009113BB" w:rsidP="009113BB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Compuesto</w:t>
      </w:r>
    </w:p>
    <w:p w14:paraId="18AFAEE1" w14:textId="77777777" w:rsidR="009113BB" w:rsidRDefault="009113BB" w:rsidP="009113BB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26D4AA35" w14:textId="77777777" w:rsidR="009113BB" w:rsidRPr="00C00DE8" w:rsidRDefault="009113BB" w:rsidP="009113BB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47927D22" w14:textId="77777777" w:rsidR="009113BB" w:rsidRPr="005F2B30" w:rsidRDefault="009113BB" w:rsidP="009113BB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9113BB" w:rsidRPr="009C3234" w14:paraId="00E08928" w14:textId="77777777" w:rsidTr="00480072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D75EF0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61F202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8E01E1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EAF5B1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113BB" w:rsidRPr="009C3234" w14:paraId="12EA0404" w14:textId="77777777" w:rsidTr="00480072">
        <w:trPr>
          <w:trHeight w:val="28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0FA6EC4" w14:textId="77777777" w:rsidR="009113BB" w:rsidRPr="00CD6ED2" w:rsidRDefault="009113BB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27827A0" w14:textId="3AF408AA" w:rsidR="009113BB" w:rsidRPr="009C323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69502F0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9E748D" w14:textId="1DEA8CFE" w:rsidR="009113BB" w:rsidRPr="009C323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SOLUCION A LA ECUACION</w:t>
            </w:r>
          </w:p>
        </w:tc>
      </w:tr>
      <w:tr w:rsidR="009113BB" w:rsidRPr="009C3234" w14:paraId="63961D97" w14:textId="77777777" w:rsidTr="0048007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6A8C92C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43A6DE9" w14:textId="729C2A9E" w:rsidR="009113BB" w:rsidRPr="009C323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MENSAJE1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0973DB7" w14:textId="750B238F" w:rsidR="009113BB" w:rsidRPr="009C323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27668D" w14:textId="6EC30B65" w:rsidR="009113BB" w:rsidRPr="009C323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“LA SOLUCION ES IMPOSIBLE”</w:t>
            </w:r>
          </w:p>
        </w:tc>
      </w:tr>
      <w:tr w:rsidR="009113BB" w:rsidRPr="009C3234" w14:paraId="743DB52E" w14:textId="77777777" w:rsidTr="00480072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0FA190D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9FD07A" w14:textId="7061CA56" w:rsidR="009113BB" w:rsidRPr="009C323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MENSAJE2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0DC079" w14:textId="787FFEC0" w:rsidR="009113BB" w:rsidRPr="009C323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9DA7DE" w14:textId="13CD1B68" w:rsidR="009113BB" w:rsidRPr="009C323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“LA SOLUCION ES INDETERMINADA”</w:t>
            </w:r>
          </w:p>
        </w:tc>
      </w:tr>
      <w:tr w:rsidR="009113BB" w:rsidRPr="009C3234" w14:paraId="57CF302D" w14:textId="77777777" w:rsidTr="0048007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5C9520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D1F0B9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10CCC09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FC6582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4278033E" w14:textId="77777777" w:rsidR="009113BB" w:rsidRPr="005F2B30" w:rsidRDefault="009113BB" w:rsidP="009113BB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9113BB" w:rsidRPr="009C3234" w14:paraId="22C1899F" w14:textId="77777777" w:rsidTr="00480072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2133A6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C71DC7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CE3729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26C789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113BB" w:rsidRPr="009C3234" w14:paraId="69C5BBC0" w14:textId="77777777" w:rsidTr="00480072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5C94ABC" w14:textId="77777777" w:rsidR="009113BB" w:rsidRPr="00A67E81" w:rsidRDefault="009113BB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645146B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2D2C1A" w14:textId="4982E4DF" w:rsidR="009113BB" w:rsidRPr="009C323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701DC7A" w14:textId="2294BD0C" w:rsidR="009113BB" w:rsidRPr="009C323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D7417E6" w14:textId="55F9C560" w:rsidR="009113BB" w:rsidRPr="009C323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VALOR A</w:t>
            </w:r>
          </w:p>
        </w:tc>
      </w:tr>
      <w:tr w:rsidR="009113BB" w:rsidRPr="009C3234" w14:paraId="3849CDC6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C0B5DA" w14:textId="77777777" w:rsidR="009113BB" w:rsidRPr="00F277E1" w:rsidRDefault="009113BB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90D44C3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D13BB24" w14:textId="3D931794" w:rsidR="009113BB" w:rsidRPr="009C323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8FF26CD" w14:textId="1BFD0167" w:rsidR="009113BB" w:rsidRPr="009C323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804E54" w14:textId="142810AD" w:rsidR="009113BB" w:rsidRPr="009C323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VALOR B</w:t>
            </w:r>
          </w:p>
        </w:tc>
      </w:tr>
      <w:tr w:rsidR="009113BB" w:rsidRPr="009C3234" w14:paraId="04EFA2DC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267F5EE" w14:textId="77777777" w:rsidR="009113BB" w:rsidRPr="00F277E1" w:rsidRDefault="009113BB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526C7F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193775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713C86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2BC34A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113BB" w:rsidRPr="009C3234" w14:paraId="0E52476A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8479581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D3F6FEB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B58687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FF6C223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8826B12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113BB" w:rsidRPr="009C3234" w14:paraId="579B0A94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8A77FE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29ED84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89BB2A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DE2EC6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B526B8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113BB" w:rsidRPr="009C3234" w14:paraId="26EE6CF9" w14:textId="77777777" w:rsidTr="00480072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1F1B045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044578" w14:textId="628DA982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E9F6EB" w14:textId="3D723CA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0B2658C" w14:textId="6EC53D55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113BB" w:rsidRPr="009C3234" w14:paraId="1134F099" w14:textId="77777777" w:rsidTr="0048007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3D76061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992D80" w14:textId="3DAA3032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7734D2F" w14:textId="5DB9D841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D64DB11" w14:textId="1FCEDB25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113BB" w:rsidRPr="009C3234" w14:paraId="0C784E3B" w14:textId="77777777" w:rsidTr="0048007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FED3C2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0E7977" w14:textId="3473117A" w:rsidR="009113BB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56A8B6" w14:textId="5782152C" w:rsidR="009113BB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935031" w14:textId="4507CE4C" w:rsidR="009113BB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7E5DEC98" w14:textId="77777777" w:rsidR="009113BB" w:rsidRPr="005F2B30" w:rsidRDefault="009113BB" w:rsidP="009113BB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10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9113BB" w:rsidRPr="009C3234" w14:paraId="744A4799" w14:textId="77777777" w:rsidTr="00480072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4A8824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55AFE8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113BB" w:rsidRPr="009C3234" w14:paraId="600125C6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A99D22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FE188F" w14:textId="05DC16FE" w:rsidR="009113BB" w:rsidRPr="009C3234" w:rsidRDefault="009113BB" w:rsidP="00480072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INGRESAR </w:t>
            </w:r>
            <w:r w:rsidR="009E1B14">
              <w:rPr>
                <w:rFonts w:cs="Arial"/>
                <w:bCs/>
                <w:color w:val="000000"/>
                <w:sz w:val="20"/>
                <w:szCs w:val="20"/>
              </w:rPr>
              <w:t>A, B</w:t>
            </w:r>
          </w:p>
        </w:tc>
      </w:tr>
      <w:tr w:rsidR="009113BB" w:rsidRPr="009C3234" w14:paraId="51A8E159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13187D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229F3B0B" w14:textId="42DF6B33" w:rsidR="009113BB" w:rsidRPr="009C323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SI </w:t>
            </w:r>
            <w:proofErr w:type="gramStart"/>
            <w:r>
              <w:rPr>
                <w:rFonts w:cs="Arial"/>
                <w:color w:val="000000"/>
                <w:sz w:val="20"/>
              </w:rPr>
              <w:t>A!=</w:t>
            </w:r>
            <w:proofErr w:type="gramEnd"/>
            <w:r>
              <w:rPr>
                <w:rFonts w:cs="Arial"/>
                <w:color w:val="000000"/>
                <w:sz w:val="20"/>
              </w:rPr>
              <w:t>0</w:t>
            </w:r>
          </w:p>
        </w:tc>
      </w:tr>
      <w:tr w:rsidR="009113BB" w:rsidRPr="009C3234" w14:paraId="79CAB147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D9F0B1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01F39C95" w14:textId="51B836D0" w:rsidR="009113BB" w:rsidRPr="009C323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X=-B/A</w:t>
            </w:r>
          </w:p>
        </w:tc>
      </w:tr>
      <w:tr w:rsidR="009113BB" w:rsidRPr="009C3234" w14:paraId="7D6997B6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FFFF6FD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49B344F7" w14:textId="37697182" w:rsidR="009113BB" w:rsidRPr="00F91DEA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A=0 AND </w:t>
            </w:r>
            <w:proofErr w:type="gramStart"/>
            <w:r>
              <w:rPr>
                <w:rFonts w:cs="Arial"/>
                <w:bCs/>
                <w:color w:val="000000"/>
                <w:sz w:val="20"/>
                <w:szCs w:val="20"/>
              </w:rPr>
              <w:t>B!=</w:t>
            </w:r>
            <w:proofErr w:type="gramEnd"/>
            <w:r>
              <w:rPr>
                <w:rFonts w:cs="Arial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9113BB" w:rsidRPr="009C3234" w14:paraId="24BED415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EE151B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06AC8D8B" w14:textId="2711E560" w:rsidR="009113BB" w:rsidRPr="00220AD2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</w:t>
            </w:r>
            <w:r w:rsidR="009E1B14">
              <w:rPr>
                <w:rFonts w:cs="Arial"/>
                <w:color w:val="000000"/>
                <w:sz w:val="20"/>
              </w:rPr>
              <w:t>TRAR MENSAJE1</w:t>
            </w:r>
          </w:p>
        </w:tc>
      </w:tr>
      <w:tr w:rsidR="009113BB" w:rsidRPr="009C3234" w14:paraId="16E86C2C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7DAE127" w14:textId="77777777" w:rsidR="009113BB" w:rsidRPr="009C3234" w:rsidRDefault="009113BB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32FC5F7F" w14:textId="064C7857" w:rsidR="009113BB" w:rsidRPr="00220AD2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SI A=0 AND B=0</w:t>
            </w:r>
          </w:p>
        </w:tc>
      </w:tr>
      <w:tr w:rsidR="009E1B14" w:rsidRPr="009C3234" w14:paraId="2E15309B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6FBC08B" w14:textId="3E59785F" w:rsidR="009E1B1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23166B0A" w14:textId="6A43BFAF" w:rsidR="009E1B14" w:rsidRDefault="009E1B14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MOSTRAR MENSAJE2</w:t>
            </w:r>
          </w:p>
        </w:tc>
      </w:tr>
    </w:tbl>
    <w:p w14:paraId="6D8A9013" w14:textId="77777777" w:rsidR="009113BB" w:rsidRDefault="009113BB" w:rsidP="009113BB">
      <w:pPr>
        <w:spacing w:after="0" w:line="240" w:lineRule="auto"/>
      </w:pPr>
    </w:p>
    <w:p w14:paraId="77C61CAA" w14:textId="096BAD3B" w:rsidR="009113BB" w:rsidRDefault="009113BB" w:rsidP="009113BB">
      <w:pPr>
        <w:spacing w:after="0" w:line="240" w:lineRule="auto"/>
      </w:pPr>
    </w:p>
    <w:p w14:paraId="02E16650" w14:textId="1C1EAF2E" w:rsidR="009E1B14" w:rsidRDefault="009E1B14" w:rsidP="009113BB">
      <w:pPr>
        <w:spacing w:after="0" w:line="240" w:lineRule="auto"/>
      </w:pPr>
    </w:p>
    <w:p w14:paraId="60334051" w14:textId="293754A5" w:rsidR="009E1B14" w:rsidRDefault="009E1B14" w:rsidP="009113BB">
      <w:pPr>
        <w:spacing w:after="0" w:line="240" w:lineRule="auto"/>
      </w:pPr>
    </w:p>
    <w:p w14:paraId="4AB70306" w14:textId="69FBE926" w:rsidR="009E1B14" w:rsidRDefault="009E1B14" w:rsidP="009113BB">
      <w:pPr>
        <w:spacing w:after="0" w:line="240" w:lineRule="auto"/>
      </w:pPr>
    </w:p>
    <w:p w14:paraId="002C4D32" w14:textId="3E9A2A57" w:rsidR="009E1B14" w:rsidRDefault="009E1B14" w:rsidP="009113BB">
      <w:pPr>
        <w:spacing w:after="0" w:line="240" w:lineRule="auto"/>
      </w:pPr>
    </w:p>
    <w:p w14:paraId="3B5727C5" w14:textId="199D8277" w:rsidR="009E1B14" w:rsidRDefault="009E1B14" w:rsidP="009113BB">
      <w:pPr>
        <w:spacing w:after="0" w:line="240" w:lineRule="auto"/>
      </w:pPr>
    </w:p>
    <w:p w14:paraId="06469807" w14:textId="77777777" w:rsidR="009113BB" w:rsidRDefault="009113BB" w:rsidP="009113BB">
      <w:pPr>
        <w:spacing w:after="0" w:line="240" w:lineRule="auto"/>
      </w:pPr>
    </w:p>
    <w:p w14:paraId="5D42F82B" w14:textId="77777777" w:rsidR="009113BB" w:rsidRDefault="009113BB" w:rsidP="009113BB">
      <w:pPr>
        <w:spacing w:after="0" w:line="240" w:lineRule="auto"/>
      </w:pPr>
    </w:p>
    <w:p w14:paraId="2627A370" w14:textId="77777777" w:rsidR="00DE22E1" w:rsidRDefault="00DE22E1" w:rsidP="00DE22E1">
      <w:pPr>
        <w:spacing w:after="0" w:line="240" w:lineRule="auto"/>
      </w:pPr>
    </w:p>
    <w:p w14:paraId="19C2883A" w14:textId="4D5E6AA3" w:rsidR="00D479A5" w:rsidRDefault="00D479A5" w:rsidP="00D479A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7</w:t>
      </w:r>
    </w:p>
    <w:p w14:paraId="56F0E4DC" w14:textId="57107740" w:rsidR="00D479A5" w:rsidRPr="0008535F" w:rsidRDefault="00D479A5" w:rsidP="00D479A5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 xml:space="preserve">Enunciado: </w:t>
      </w:r>
      <w:r>
        <w:t>Se ingresan por teclado dos valores enteros A y B. Obtener el resultado de dividir el primer número con el segundo y determinar si el resultado es exacto. Se dice que es exacta cuando el resto de la división es cero. Utilizar función modulo (mod) para determinar el resto de la división.</w:t>
      </w:r>
    </w:p>
    <w:p w14:paraId="7288AE90" w14:textId="77777777" w:rsidR="00D479A5" w:rsidRPr="00DA5D7E" w:rsidRDefault="00D479A5" w:rsidP="00D479A5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009DBC5C" w14:textId="77777777" w:rsidR="00D479A5" w:rsidRPr="00DA5D7E" w:rsidRDefault="00D479A5" w:rsidP="00D479A5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3E4FB438" w14:textId="2342B89F" w:rsidR="00D479A5" w:rsidRDefault="00D479A5" w:rsidP="00D479A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Resultado de la división R</w:t>
      </w:r>
    </w:p>
    <w:p w14:paraId="12C194ED" w14:textId="3E859F83" w:rsidR="00D479A5" w:rsidRDefault="00D479A5" w:rsidP="00D479A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MENSAJE 1 “</w:t>
      </w:r>
      <w:r>
        <w:rPr>
          <w:rFonts w:cs="Arial"/>
          <w:color w:val="000000"/>
          <w:sz w:val="20"/>
        </w:rPr>
        <w:t>el resultado es exacto”</w:t>
      </w:r>
    </w:p>
    <w:p w14:paraId="33B32C58" w14:textId="77777777" w:rsidR="00D479A5" w:rsidRPr="005F2B30" w:rsidRDefault="00D479A5" w:rsidP="00D479A5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7BB8F3E6" w14:textId="77777777" w:rsidR="00D479A5" w:rsidRDefault="00D479A5" w:rsidP="00D479A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Valor A</w:t>
      </w:r>
    </w:p>
    <w:p w14:paraId="0171A6C9" w14:textId="77777777" w:rsidR="00D479A5" w:rsidRPr="005F7EBD" w:rsidRDefault="00D479A5" w:rsidP="00D479A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Valor B</w:t>
      </w:r>
    </w:p>
    <w:p w14:paraId="0018139D" w14:textId="77777777" w:rsidR="00D479A5" w:rsidRPr="005F2B30" w:rsidRDefault="00D479A5" w:rsidP="00D479A5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36B5100E" w14:textId="77777777" w:rsidR="00D479A5" w:rsidRDefault="00D479A5" w:rsidP="00F87480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hanging="1003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Ingresar A, B</w:t>
      </w:r>
    </w:p>
    <w:p w14:paraId="5B35B9E5" w14:textId="2622B78B" w:rsidR="00D479A5" w:rsidRDefault="00D479A5" w:rsidP="00F87480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Calcular R=A/B</w:t>
      </w:r>
    </w:p>
    <w:p w14:paraId="37295A7D" w14:textId="7397E457" w:rsidR="00D479A5" w:rsidRDefault="00D479A5" w:rsidP="00F87480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Si MOD R =0 ENTONCES MOSTRAR MENSAJE1</w:t>
      </w:r>
    </w:p>
    <w:p w14:paraId="48812E26" w14:textId="7C973CEB" w:rsidR="00D479A5" w:rsidRDefault="00F87480" w:rsidP="00F87480">
      <w:pPr>
        <w:pStyle w:val="Prrafodelista"/>
        <w:numPr>
          <w:ilvl w:val="0"/>
          <w:numId w:val="12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MOSTRAR R</w:t>
      </w:r>
    </w:p>
    <w:p w14:paraId="1ED43F40" w14:textId="77777777" w:rsidR="00D479A5" w:rsidRPr="00C00DE8" w:rsidRDefault="00D479A5" w:rsidP="00D479A5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4F8B2CC0" w14:textId="77777777" w:rsidR="00D479A5" w:rsidRDefault="00D479A5" w:rsidP="00D479A5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Compuesto</w:t>
      </w:r>
    </w:p>
    <w:p w14:paraId="2940ABED" w14:textId="77777777" w:rsidR="00D479A5" w:rsidRDefault="00D479A5" w:rsidP="00D479A5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31106556" w14:textId="77777777" w:rsidR="00D479A5" w:rsidRPr="00C00DE8" w:rsidRDefault="00D479A5" w:rsidP="00D479A5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5D0C5D98" w14:textId="77777777" w:rsidR="00D479A5" w:rsidRPr="005F2B30" w:rsidRDefault="00D479A5" w:rsidP="00D479A5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D479A5" w:rsidRPr="009C3234" w14:paraId="1219CB08" w14:textId="77777777" w:rsidTr="00480072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6F89C1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8047C6A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25DD67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AB8BAA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D479A5" w:rsidRPr="009C3234" w14:paraId="06045B66" w14:textId="77777777" w:rsidTr="00480072">
        <w:trPr>
          <w:trHeight w:val="28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28EB652" w14:textId="77777777" w:rsidR="00D479A5" w:rsidRPr="00CD6ED2" w:rsidRDefault="00D479A5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F5150C" w14:textId="307D32AD" w:rsidR="00D479A5" w:rsidRPr="009C3234" w:rsidRDefault="00F87480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0353C1C" w14:textId="77F7BEA4" w:rsidR="00D479A5" w:rsidRPr="009C3234" w:rsidRDefault="00F8748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ENTERO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54FEB58" w14:textId="2131A107" w:rsidR="00D479A5" w:rsidRPr="009C3234" w:rsidRDefault="00F8748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RESULTADO DEL COCIENTE</w:t>
            </w:r>
          </w:p>
        </w:tc>
      </w:tr>
      <w:tr w:rsidR="00D479A5" w:rsidRPr="009C3234" w14:paraId="3529EC0B" w14:textId="77777777" w:rsidTr="0048007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0331605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E09FF8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MENSAJE1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E65EB80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CADENA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085176" w14:textId="3E20CB39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“</w:t>
            </w:r>
            <w:r w:rsidR="00F87480">
              <w:rPr>
                <w:rFonts w:cs="Arial"/>
                <w:color w:val="000000"/>
                <w:sz w:val="20"/>
              </w:rPr>
              <w:t>EL RESULTADO ES EXACTO”</w:t>
            </w:r>
          </w:p>
        </w:tc>
      </w:tr>
      <w:tr w:rsidR="00D479A5" w:rsidRPr="009C3234" w14:paraId="6023A2CA" w14:textId="77777777" w:rsidTr="00480072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451231C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7BCBD17" w14:textId="0CBD7E0B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EAF05FA" w14:textId="101B9205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B8533DF" w14:textId="0B211B28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D479A5" w:rsidRPr="009C3234" w14:paraId="15788D19" w14:textId="77777777" w:rsidTr="0048007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2902BD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A5AE0F5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74D7BE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856B77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4CC9BBE4" w14:textId="77777777" w:rsidR="00D479A5" w:rsidRPr="005F2B30" w:rsidRDefault="00D479A5" w:rsidP="00D479A5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D479A5" w:rsidRPr="009C3234" w14:paraId="0D9A2FE4" w14:textId="77777777" w:rsidTr="00480072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3A026D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7BFF51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FE99AC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5A2DC2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D479A5" w:rsidRPr="009C3234" w14:paraId="6CDAB97A" w14:textId="77777777" w:rsidTr="00480072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F2BEB15" w14:textId="77777777" w:rsidR="00D479A5" w:rsidRPr="00A67E81" w:rsidRDefault="00D479A5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2E679BF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ED94444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01CC12B" w14:textId="73FFB9E9" w:rsidR="00D479A5" w:rsidRPr="009C3234" w:rsidRDefault="00F8748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A2B5EA4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VALOR A</w:t>
            </w:r>
          </w:p>
        </w:tc>
      </w:tr>
      <w:tr w:rsidR="00D479A5" w:rsidRPr="009C3234" w14:paraId="4BBDC66F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E0A7FEC" w14:textId="77777777" w:rsidR="00D479A5" w:rsidRPr="00F277E1" w:rsidRDefault="00D479A5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3DA4B4B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8872575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3B4CF99" w14:textId="302F2A41" w:rsidR="00D479A5" w:rsidRPr="009C3234" w:rsidRDefault="00F8748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8CEF1C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VALOR B</w:t>
            </w:r>
          </w:p>
        </w:tc>
      </w:tr>
      <w:tr w:rsidR="00D479A5" w:rsidRPr="009C3234" w14:paraId="64890CE0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A72722E" w14:textId="77777777" w:rsidR="00D479A5" w:rsidRPr="00F277E1" w:rsidRDefault="00D479A5" w:rsidP="0048007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933118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CF2C26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DDA41F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EDE577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D479A5" w:rsidRPr="009C3234" w14:paraId="2DBF132B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8BFD6F2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2A5FF7E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476F18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7DE256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609EF5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D479A5" w:rsidRPr="009C3234" w14:paraId="2B154A1D" w14:textId="77777777" w:rsidTr="0048007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4F28DF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DFBB17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195785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3F4E07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A12BAB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D479A5" w:rsidRPr="009C3234" w14:paraId="14A5D686" w14:textId="77777777" w:rsidTr="00480072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AC91246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ECEFC2B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5ACD776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D29B89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D479A5" w:rsidRPr="009C3234" w14:paraId="6F3C1B74" w14:textId="77777777" w:rsidTr="0048007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923A0FB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6E38FE8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147F24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5E42F9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D479A5" w:rsidRPr="009C3234" w14:paraId="7FAB88C7" w14:textId="77777777" w:rsidTr="0048007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F62F8B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8AD1D2" w14:textId="77777777" w:rsidR="00D479A5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A0358A" w14:textId="77777777" w:rsidR="00D479A5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32B737" w14:textId="77777777" w:rsidR="00D479A5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72AB254A" w14:textId="77777777" w:rsidR="00D479A5" w:rsidRPr="005F2B30" w:rsidRDefault="00D479A5" w:rsidP="00D479A5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10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D479A5" w:rsidRPr="009C3234" w14:paraId="5E8BCE91" w14:textId="77777777" w:rsidTr="00480072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C27069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5F2E9C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D479A5" w:rsidRPr="009C3234" w14:paraId="0EE6417A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4807DD9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068C8A5" w14:textId="77777777" w:rsidR="00D479A5" w:rsidRPr="009C3234" w:rsidRDefault="00D479A5" w:rsidP="00480072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INGRESAR A, B</w:t>
            </w:r>
          </w:p>
        </w:tc>
      </w:tr>
      <w:tr w:rsidR="00D479A5" w:rsidRPr="009C3234" w14:paraId="1FE075EB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26AAF80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41DB9498" w14:textId="2B7FFF1E" w:rsidR="00D479A5" w:rsidRPr="009C3234" w:rsidRDefault="00F8748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R=A/B</w:t>
            </w:r>
          </w:p>
        </w:tc>
      </w:tr>
      <w:tr w:rsidR="00D479A5" w:rsidRPr="009C3234" w14:paraId="29F26A85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1188507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24B40A0D" w14:textId="70381DC0" w:rsidR="00D479A5" w:rsidRPr="009C3234" w:rsidRDefault="00F87480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MOSTRAR R</w:t>
            </w:r>
          </w:p>
        </w:tc>
      </w:tr>
      <w:tr w:rsidR="00D479A5" w:rsidRPr="009C3234" w14:paraId="5C1977B7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3ED2E78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4D1C91FD" w14:textId="010A10AD" w:rsidR="00D479A5" w:rsidRPr="00F91DEA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</w:t>
            </w:r>
            <w:r w:rsidR="00F87480">
              <w:rPr>
                <w:rFonts w:cs="Arial"/>
                <w:bCs/>
                <w:color w:val="000000"/>
                <w:sz w:val="20"/>
                <w:szCs w:val="20"/>
              </w:rPr>
              <w:t>MOD R = 0</w:t>
            </w:r>
          </w:p>
        </w:tc>
      </w:tr>
      <w:tr w:rsidR="00D479A5" w:rsidRPr="009C3234" w14:paraId="23BB9236" w14:textId="77777777" w:rsidTr="0048007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129B65" w14:textId="77777777" w:rsidR="00D479A5" w:rsidRPr="009C3234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5CE04B74" w14:textId="77777777" w:rsidR="00D479A5" w:rsidRPr="00220AD2" w:rsidRDefault="00D479A5" w:rsidP="0048007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MOTRAR MENSAJE1</w:t>
            </w:r>
          </w:p>
        </w:tc>
      </w:tr>
    </w:tbl>
    <w:p w14:paraId="42AD46BB" w14:textId="77777777" w:rsidR="00D479A5" w:rsidRDefault="00D479A5" w:rsidP="00D479A5">
      <w:pPr>
        <w:spacing w:after="0" w:line="240" w:lineRule="auto"/>
      </w:pPr>
    </w:p>
    <w:p w14:paraId="0C7F43E3" w14:textId="77777777" w:rsidR="00D479A5" w:rsidRDefault="00D479A5" w:rsidP="00D479A5">
      <w:pPr>
        <w:spacing w:after="0" w:line="240" w:lineRule="auto"/>
      </w:pPr>
    </w:p>
    <w:p w14:paraId="095C07AD" w14:textId="77777777" w:rsidR="00D479A5" w:rsidRDefault="00D479A5" w:rsidP="00D479A5">
      <w:pPr>
        <w:spacing w:after="0" w:line="240" w:lineRule="auto"/>
      </w:pPr>
    </w:p>
    <w:p w14:paraId="2A9F31C5" w14:textId="77777777" w:rsidR="00D479A5" w:rsidRDefault="00D479A5" w:rsidP="00D479A5">
      <w:pPr>
        <w:spacing w:after="0" w:line="240" w:lineRule="auto"/>
      </w:pPr>
    </w:p>
    <w:p w14:paraId="59B5B6E9" w14:textId="77777777" w:rsidR="00DE22E1" w:rsidRDefault="00DE22E1" w:rsidP="00DE22E1">
      <w:pPr>
        <w:spacing w:after="0" w:line="240" w:lineRule="auto"/>
      </w:pPr>
    </w:p>
    <w:p w14:paraId="28524A0B" w14:textId="4B88DBD6" w:rsidR="00DE22E1" w:rsidRDefault="00DE22E1" w:rsidP="00697A06">
      <w:pPr>
        <w:spacing w:after="0" w:line="240" w:lineRule="auto"/>
      </w:pPr>
    </w:p>
    <w:sectPr w:rsidR="00DE22E1" w:rsidSect="00697A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ADA46" w14:textId="77777777" w:rsidR="00F97306" w:rsidRDefault="00F97306" w:rsidP="00697A06">
      <w:pPr>
        <w:spacing w:after="0" w:line="240" w:lineRule="auto"/>
      </w:pPr>
      <w:r>
        <w:separator/>
      </w:r>
    </w:p>
  </w:endnote>
  <w:endnote w:type="continuationSeparator" w:id="0">
    <w:p w14:paraId="3CF0F612" w14:textId="77777777" w:rsidR="00F97306" w:rsidRDefault="00F97306" w:rsidP="0069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E8E8" w14:textId="77777777" w:rsidR="00597560" w:rsidRDefault="005975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62"/>
      <w:gridCol w:w="4210"/>
    </w:tblGrid>
    <w:tr w:rsidR="00AC0683" w:rsidRPr="009C3234" w14:paraId="26484ED8" w14:textId="77777777" w:rsidTr="00A1337A">
      <w:trPr>
        <w:trHeight w:val="278"/>
      </w:trPr>
      <w:tc>
        <w:tcPr>
          <w:tcW w:w="5562" w:type="dxa"/>
        </w:tcPr>
        <w:p w14:paraId="4B0C9EFD" w14:textId="77777777" w:rsidR="00AC0683" w:rsidRPr="009C3234" w:rsidRDefault="00AC0683" w:rsidP="00A1337A">
          <w:pPr>
            <w:pStyle w:val="Piedepgina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>Cátedra Algoritmos y Estructuras de Datos.</w:t>
          </w:r>
        </w:p>
      </w:tc>
      <w:tc>
        <w:tcPr>
          <w:tcW w:w="4210" w:type="dxa"/>
        </w:tcPr>
        <w:p w14:paraId="3E3C319E" w14:textId="77777777" w:rsidR="00AC0683" w:rsidRPr="009C3234" w:rsidRDefault="00AC0683" w:rsidP="00A1337A">
          <w:pPr>
            <w:pStyle w:val="Piedepgina"/>
            <w:jc w:val="right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 xml:space="preserve">Página: 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PAGE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1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t>/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NUMPAGES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2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3F058325" w14:textId="77777777" w:rsidR="00AC0683" w:rsidRDefault="00AC06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F71B" w14:textId="77777777" w:rsidR="00597560" w:rsidRDefault="005975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3AB8E" w14:textId="77777777" w:rsidR="00F97306" w:rsidRDefault="00F97306" w:rsidP="00697A06">
      <w:pPr>
        <w:spacing w:after="0" w:line="240" w:lineRule="auto"/>
      </w:pPr>
      <w:r>
        <w:separator/>
      </w:r>
    </w:p>
  </w:footnote>
  <w:footnote w:type="continuationSeparator" w:id="0">
    <w:p w14:paraId="69C16351" w14:textId="77777777" w:rsidR="00F97306" w:rsidRDefault="00F97306" w:rsidP="0069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6186E" w14:textId="77777777" w:rsidR="00597560" w:rsidRDefault="005975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5"/>
      <w:gridCol w:w="7739"/>
    </w:tblGrid>
    <w:tr w:rsidR="005F2B30" w:rsidRPr="009C3234" w14:paraId="10A90567" w14:textId="77777777" w:rsidTr="00A1337A">
      <w:trPr>
        <w:cantSplit/>
        <w:trHeight w:val="813"/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64197FA3" w14:textId="28138C4B" w:rsidR="005F2B30" w:rsidRPr="009C3234" w:rsidRDefault="00F87480" w:rsidP="00B64F96">
          <w:pPr>
            <w:pStyle w:val="Encabezado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26DD0521" wp14:editId="1EA12BA1">
                <wp:extent cx="729615" cy="70040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9615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9" w:type="dxa"/>
          <w:tcBorders>
            <w:bottom w:val="single" w:sz="4" w:space="0" w:color="auto"/>
          </w:tcBorders>
        </w:tcPr>
        <w:p w14:paraId="41428374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UNIVERSIDAD TECNOLÓGICA NACIONAL</w:t>
          </w:r>
        </w:p>
        <w:p w14:paraId="2FB9E0EB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Facultad Regional Tucumán</w:t>
          </w:r>
        </w:p>
        <w:p w14:paraId="08F660CE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Departamento SISTEMAS</w:t>
          </w:r>
        </w:p>
        <w:p w14:paraId="6EEC729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Cátedra: Algoritmos y Estructuras de Datos</w:t>
          </w:r>
        </w:p>
        <w:p w14:paraId="7FF5B837" w14:textId="712C8EC7" w:rsidR="005F2B30" w:rsidRPr="009C3234" w:rsidRDefault="0008535F" w:rsidP="00316A5C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Año Lectivo 202</w:t>
          </w:r>
          <w:r w:rsidR="00567A16">
            <w:rPr>
              <w:rFonts w:ascii="Arial" w:hAnsi="Arial" w:cs="Arial"/>
              <w:b/>
              <w:bCs/>
              <w:sz w:val="20"/>
            </w:rPr>
            <w:t>2</w:t>
          </w:r>
        </w:p>
      </w:tc>
    </w:tr>
  </w:tbl>
  <w:p w14:paraId="3F40F7CA" w14:textId="77777777" w:rsidR="00697A06" w:rsidRDefault="00697A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52D65" w14:textId="77777777" w:rsidR="00597560" w:rsidRDefault="005975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0" type="#_x0000_t75" style="width:10.9pt;height:10.9pt" o:bullet="t">
        <v:imagedata r:id="rId1" o:title="BD10253_"/>
        <o:lock v:ext="edit" cropping="t"/>
      </v:shape>
    </w:pict>
  </w:numPicBullet>
  <w:abstractNum w:abstractNumId="0" w15:restartNumberingAfterBreak="0">
    <w:nsid w:val="02632FDE"/>
    <w:multiLevelType w:val="hybridMultilevel"/>
    <w:tmpl w:val="30F6BB3A"/>
    <w:lvl w:ilvl="0" w:tplc="2C0A000F">
      <w:start w:val="1"/>
      <w:numFmt w:val="decimal"/>
      <w:lvlText w:val="%1."/>
      <w:lvlJc w:val="left"/>
      <w:pPr>
        <w:ind w:left="1909" w:hanging="360"/>
      </w:pPr>
    </w:lvl>
    <w:lvl w:ilvl="1" w:tplc="2C0A0019" w:tentative="1">
      <w:start w:val="1"/>
      <w:numFmt w:val="lowerLetter"/>
      <w:lvlText w:val="%2."/>
      <w:lvlJc w:val="left"/>
      <w:pPr>
        <w:ind w:left="2629" w:hanging="360"/>
      </w:pPr>
    </w:lvl>
    <w:lvl w:ilvl="2" w:tplc="2C0A001B" w:tentative="1">
      <w:start w:val="1"/>
      <w:numFmt w:val="lowerRoman"/>
      <w:lvlText w:val="%3."/>
      <w:lvlJc w:val="right"/>
      <w:pPr>
        <w:ind w:left="3349" w:hanging="180"/>
      </w:pPr>
    </w:lvl>
    <w:lvl w:ilvl="3" w:tplc="2C0A000F" w:tentative="1">
      <w:start w:val="1"/>
      <w:numFmt w:val="decimal"/>
      <w:lvlText w:val="%4."/>
      <w:lvlJc w:val="left"/>
      <w:pPr>
        <w:ind w:left="4069" w:hanging="360"/>
      </w:pPr>
    </w:lvl>
    <w:lvl w:ilvl="4" w:tplc="2C0A0019" w:tentative="1">
      <w:start w:val="1"/>
      <w:numFmt w:val="lowerLetter"/>
      <w:lvlText w:val="%5."/>
      <w:lvlJc w:val="left"/>
      <w:pPr>
        <w:ind w:left="4789" w:hanging="360"/>
      </w:pPr>
    </w:lvl>
    <w:lvl w:ilvl="5" w:tplc="2C0A001B" w:tentative="1">
      <w:start w:val="1"/>
      <w:numFmt w:val="lowerRoman"/>
      <w:lvlText w:val="%6."/>
      <w:lvlJc w:val="right"/>
      <w:pPr>
        <w:ind w:left="5509" w:hanging="180"/>
      </w:pPr>
    </w:lvl>
    <w:lvl w:ilvl="6" w:tplc="2C0A000F" w:tentative="1">
      <w:start w:val="1"/>
      <w:numFmt w:val="decimal"/>
      <w:lvlText w:val="%7."/>
      <w:lvlJc w:val="left"/>
      <w:pPr>
        <w:ind w:left="6229" w:hanging="360"/>
      </w:pPr>
    </w:lvl>
    <w:lvl w:ilvl="7" w:tplc="2C0A0019" w:tentative="1">
      <w:start w:val="1"/>
      <w:numFmt w:val="lowerLetter"/>
      <w:lvlText w:val="%8."/>
      <w:lvlJc w:val="left"/>
      <w:pPr>
        <w:ind w:left="6949" w:hanging="360"/>
      </w:pPr>
    </w:lvl>
    <w:lvl w:ilvl="8" w:tplc="2C0A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4235A10"/>
    <w:multiLevelType w:val="hybridMultilevel"/>
    <w:tmpl w:val="B4CC6A0C"/>
    <w:lvl w:ilvl="0" w:tplc="2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6F921DE"/>
    <w:multiLevelType w:val="hybridMultilevel"/>
    <w:tmpl w:val="E1B6A090"/>
    <w:lvl w:ilvl="0" w:tplc="FFFFFFF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B6515CC"/>
    <w:multiLevelType w:val="hybridMultilevel"/>
    <w:tmpl w:val="E69EFE36"/>
    <w:lvl w:ilvl="0" w:tplc="2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9A0E86"/>
    <w:multiLevelType w:val="hybridMultilevel"/>
    <w:tmpl w:val="9D22876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F4A5621"/>
    <w:multiLevelType w:val="hybridMultilevel"/>
    <w:tmpl w:val="E1B6A090"/>
    <w:lvl w:ilvl="0" w:tplc="FFFFFFF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BF72829"/>
    <w:multiLevelType w:val="hybridMultilevel"/>
    <w:tmpl w:val="E1B6A090"/>
    <w:lvl w:ilvl="0" w:tplc="FFFFFFF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C146F47"/>
    <w:multiLevelType w:val="hybridMultilevel"/>
    <w:tmpl w:val="A91418D4"/>
    <w:lvl w:ilvl="0" w:tplc="0E28883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5E20B4F"/>
    <w:multiLevelType w:val="hybridMultilevel"/>
    <w:tmpl w:val="E1B6A090"/>
    <w:lvl w:ilvl="0" w:tplc="FFFFFFF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64347D62"/>
    <w:multiLevelType w:val="hybridMultilevel"/>
    <w:tmpl w:val="E1B6A090"/>
    <w:lvl w:ilvl="0" w:tplc="FFFFFFF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66141DB"/>
    <w:multiLevelType w:val="hybridMultilevel"/>
    <w:tmpl w:val="E1B6A090"/>
    <w:lvl w:ilvl="0" w:tplc="FFFFFFF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C175263"/>
    <w:multiLevelType w:val="hybridMultilevel"/>
    <w:tmpl w:val="E1B6A090"/>
    <w:lvl w:ilvl="0" w:tplc="0C0A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75682140">
    <w:abstractNumId w:val="4"/>
  </w:num>
  <w:num w:numId="2" w16cid:durableId="1850020891">
    <w:abstractNumId w:val="0"/>
  </w:num>
  <w:num w:numId="3" w16cid:durableId="533463555">
    <w:abstractNumId w:val="3"/>
  </w:num>
  <w:num w:numId="4" w16cid:durableId="1332180904">
    <w:abstractNumId w:val="1"/>
  </w:num>
  <w:num w:numId="5" w16cid:durableId="128596375">
    <w:abstractNumId w:val="11"/>
  </w:num>
  <w:num w:numId="6" w16cid:durableId="2104833183">
    <w:abstractNumId w:val="7"/>
  </w:num>
  <w:num w:numId="7" w16cid:durableId="57368636">
    <w:abstractNumId w:val="8"/>
  </w:num>
  <w:num w:numId="8" w16cid:durableId="1812356982">
    <w:abstractNumId w:val="9"/>
  </w:num>
  <w:num w:numId="9" w16cid:durableId="734472026">
    <w:abstractNumId w:val="10"/>
  </w:num>
  <w:num w:numId="10" w16cid:durableId="1800998119">
    <w:abstractNumId w:val="5"/>
  </w:num>
  <w:num w:numId="11" w16cid:durableId="1539199265">
    <w:abstractNumId w:val="6"/>
  </w:num>
  <w:num w:numId="12" w16cid:durableId="54402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16"/>
    <w:rsid w:val="00006060"/>
    <w:rsid w:val="0002429D"/>
    <w:rsid w:val="00066D22"/>
    <w:rsid w:val="0008535F"/>
    <w:rsid w:val="000B18A9"/>
    <w:rsid w:val="000B223A"/>
    <w:rsid w:val="000D7F57"/>
    <w:rsid w:val="000F7B72"/>
    <w:rsid w:val="001035CD"/>
    <w:rsid w:val="001B2352"/>
    <w:rsid w:val="002101E2"/>
    <w:rsid w:val="0028728F"/>
    <w:rsid w:val="00316A5C"/>
    <w:rsid w:val="00365120"/>
    <w:rsid w:val="00396E36"/>
    <w:rsid w:val="00442F7C"/>
    <w:rsid w:val="004C0DC9"/>
    <w:rsid w:val="004D3654"/>
    <w:rsid w:val="004E5F81"/>
    <w:rsid w:val="004F3441"/>
    <w:rsid w:val="004F62C5"/>
    <w:rsid w:val="0051758D"/>
    <w:rsid w:val="00567A16"/>
    <w:rsid w:val="0057258D"/>
    <w:rsid w:val="00597560"/>
    <w:rsid w:val="005F2B30"/>
    <w:rsid w:val="005F7EBD"/>
    <w:rsid w:val="00620B15"/>
    <w:rsid w:val="00663BA1"/>
    <w:rsid w:val="00697A06"/>
    <w:rsid w:val="006B7DC7"/>
    <w:rsid w:val="006D4038"/>
    <w:rsid w:val="006E58A2"/>
    <w:rsid w:val="007C0E6C"/>
    <w:rsid w:val="008A051D"/>
    <w:rsid w:val="008F5D2B"/>
    <w:rsid w:val="009113BB"/>
    <w:rsid w:val="00950418"/>
    <w:rsid w:val="0096217B"/>
    <w:rsid w:val="009825FC"/>
    <w:rsid w:val="009C3234"/>
    <w:rsid w:val="009E1B14"/>
    <w:rsid w:val="00A1337A"/>
    <w:rsid w:val="00A67E81"/>
    <w:rsid w:val="00A90555"/>
    <w:rsid w:val="00A93B3D"/>
    <w:rsid w:val="00AC0683"/>
    <w:rsid w:val="00B04665"/>
    <w:rsid w:val="00B14FE4"/>
    <w:rsid w:val="00B46AA3"/>
    <w:rsid w:val="00B64F96"/>
    <w:rsid w:val="00B66D6D"/>
    <w:rsid w:val="00BD5449"/>
    <w:rsid w:val="00BE411F"/>
    <w:rsid w:val="00C00DE8"/>
    <w:rsid w:val="00C816FA"/>
    <w:rsid w:val="00C93C1C"/>
    <w:rsid w:val="00CA6FF5"/>
    <w:rsid w:val="00D45C79"/>
    <w:rsid w:val="00D479A5"/>
    <w:rsid w:val="00D87E20"/>
    <w:rsid w:val="00DA5D7E"/>
    <w:rsid w:val="00DD3DC0"/>
    <w:rsid w:val="00DE22E1"/>
    <w:rsid w:val="00EE7D4E"/>
    <w:rsid w:val="00F1576E"/>
    <w:rsid w:val="00F277E1"/>
    <w:rsid w:val="00F354D9"/>
    <w:rsid w:val="00F87480"/>
    <w:rsid w:val="00F91DEA"/>
    <w:rsid w:val="00F97306"/>
    <w:rsid w:val="00FB4B03"/>
    <w:rsid w:val="00FD2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2A706"/>
  <w15:docId w15:val="{460E7044-8509-45D3-892C-1080DE02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7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A06"/>
  </w:style>
  <w:style w:type="paragraph" w:styleId="Piedepgina">
    <w:name w:val="footer"/>
    <w:basedOn w:val="Normal"/>
    <w:link w:val="PiedepginaCar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7A06"/>
  </w:style>
  <w:style w:type="paragraph" w:styleId="Prrafodelista">
    <w:name w:val="List Paragraph"/>
    <w:basedOn w:val="Normal"/>
    <w:uiPriority w:val="34"/>
    <w:qFormat/>
    <w:rsid w:val="00DA5D7E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A67E81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sid w:val="00A67E81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Nmerodepgina">
    <w:name w:val="page number"/>
    <w:basedOn w:val="Fuentedeprrafopredeter"/>
    <w:rsid w:val="00AC0683"/>
  </w:style>
  <w:style w:type="table" w:styleId="Tablaconcuadrcula">
    <w:name w:val="Table Grid"/>
    <w:basedOn w:val="Tablanormal"/>
    <w:rsid w:val="00BD544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_Sandra\AED\_2022\Material\Unidad%201\Plantilla_para_Resolucion_TP0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Plantilla_para_Resolucion_TP01</Template>
  <TotalTime>35</TotalTime>
  <Pages>14</Pages>
  <Words>1371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Emilia Giacobbe</cp:lastModifiedBy>
  <cp:revision>4</cp:revision>
  <cp:lastPrinted>2022-05-02T01:17:00Z</cp:lastPrinted>
  <dcterms:created xsi:type="dcterms:W3CDTF">2022-05-02T00:44:00Z</dcterms:created>
  <dcterms:modified xsi:type="dcterms:W3CDTF">2022-05-02T01:17:00Z</dcterms:modified>
</cp:coreProperties>
</file>