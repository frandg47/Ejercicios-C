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77777777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7777777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7777777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77777777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</w:p>
    <w:p w14:paraId="4335BEFC" w14:textId="77777777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14:paraId="7FEC959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233F66F" w14:textId="77777777" w:rsidR="005F2B30" w:rsidRPr="00DA5D7E" w:rsidRDefault="00697A06" w:rsidP="0008535F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0E81D0E0" w14:textId="77777777" w:rsidR="004F3441" w:rsidRDefault="00B64F96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2536DEF8" w14:textId="77777777" w:rsidR="00B64F96" w:rsidRPr="00C00DE8" w:rsidRDefault="00B64F96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45148F68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0CE7547" w14:textId="77777777" w:rsidR="004F3441" w:rsidRDefault="00B64F96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4B75FF3B" w14:textId="77777777" w:rsidR="00B64F96" w:rsidRPr="00C00DE8" w:rsidRDefault="00B64F96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08CD5D7E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49886332" w14:textId="77777777" w:rsidR="004F3441" w:rsidRDefault="00B64F96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10524664" w14:textId="77777777" w:rsidR="00B64F96" w:rsidRPr="00C00DE8" w:rsidRDefault="00B64F96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77777777" w:rsidR="00C00DE8" w:rsidRDefault="00C00DE8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</w:p>
    <w:p w14:paraId="240C874E" w14:textId="77777777" w:rsidR="00C00DE8" w:rsidRDefault="00C00DE8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C00DE8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C00DE8" w:rsidRPr="00F277E1" w:rsidRDefault="00C00DE8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C00DE8" w:rsidRPr="009C3234" w:rsidRDefault="00C00DE8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02429D" w:rsidRPr="00F277E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596D2A1A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5D5CF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82A9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7764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20100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FA58DB" w14:textId="77777777" w:rsidR="00A67E81" w:rsidRPr="009C3234" w:rsidRDefault="00A67E81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A67E81" w:rsidRPr="009C3234" w14:paraId="367205E2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29D235" w14:textId="77777777" w:rsidR="00A67E81" w:rsidRPr="009C3234" w:rsidRDefault="00A67E8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6C26CBE8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5885A5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BDCE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2A1E383C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69676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B00E3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646030FC" w14:textId="77777777" w:rsidR="00A67E81" w:rsidRDefault="00A67E81" w:rsidP="00697A06">
      <w:pPr>
        <w:spacing w:after="0" w:line="240" w:lineRule="auto"/>
      </w:pPr>
    </w:p>
    <w:sectPr w:rsidR="00A67E81" w:rsidSect="00697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2E7E" w14:textId="77777777" w:rsidR="004E5F81" w:rsidRDefault="004E5F81" w:rsidP="00697A06">
      <w:pPr>
        <w:spacing w:after="0" w:line="240" w:lineRule="auto"/>
      </w:pPr>
      <w:r>
        <w:separator/>
      </w:r>
    </w:p>
  </w:endnote>
  <w:endnote w:type="continuationSeparator" w:id="0">
    <w:p w14:paraId="47D018EB" w14:textId="77777777" w:rsidR="004E5F81" w:rsidRDefault="004E5F81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8E8" w14:textId="77777777" w:rsidR="00597560" w:rsidRDefault="005975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71B" w14:textId="77777777" w:rsidR="00597560" w:rsidRDefault="0059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32E6" w14:textId="77777777" w:rsidR="004E5F81" w:rsidRDefault="004E5F81" w:rsidP="00697A06">
      <w:pPr>
        <w:spacing w:after="0" w:line="240" w:lineRule="auto"/>
      </w:pPr>
      <w:r>
        <w:separator/>
      </w:r>
    </w:p>
  </w:footnote>
  <w:footnote w:type="continuationSeparator" w:id="0">
    <w:p w14:paraId="28BBDF5F" w14:textId="77777777" w:rsidR="004E5F81" w:rsidRDefault="004E5F81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186E" w14:textId="77777777" w:rsidR="00597560" w:rsidRDefault="005975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5C35D518" w:rsidR="005F2B30" w:rsidRPr="009C3234" w:rsidRDefault="00597560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pict w14:anchorId="26DD05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57.75pt;height:55.5pt">
                <v:imagedata r:id="rId1" o:title="LOGO_AED"/>
              </v:shape>
            </w:pict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2D65" w14:textId="77777777" w:rsidR="00597560" w:rsidRDefault="00597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3"/>
  </w:num>
  <w:num w:numId="2" w16cid:durableId="1850020891">
    <w:abstractNumId w:val="0"/>
  </w:num>
  <w:num w:numId="3" w16cid:durableId="533463555">
    <w:abstractNumId w:val="2"/>
  </w:num>
  <w:num w:numId="4" w16cid:durableId="1332180904">
    <w:abstractNumId w:val="1"/>
  </w:num>
  <w:num w:numId="5" w16cid:durableId="128596375">
    <w:abstractNumId w:val="5"/>
  </w:num>
  <w:num w:numId="6" w16cid:durableId="2104833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A16"/>
    <w:rsid w:val="0002429D"/>
    <w:rsid w:val="00066D22"/>
    <w:rsid w:val="0008535F"/>
    <w:rsid w:val="000B223A"/>
    <w:rsid w:val="000D7F57"/>
    <w:rsid w:val="000F7B72"/>
    <w:rsid w:val="001035CD"/>
    <w:rsid w:val="001B2352"/>
    <w:rsid w:val="0028728F"/>
    <w:rsid w:val="00316A5C"/>
    <w:rsid w:val="00396E36"/>
    <w:rsid w:val="00442F7C"/>
    <w:rsid w:val="004C0DC9"/>
    <w:rsid w:val="004D3654"/>
    <w:rsid w:val="004E5F81"/>
    <w:rsid w:val="004F3441"/>
    <w:rsid w:val="004F62C5"/>
    <w:rsid w:val="0051758D"/>
    <w:rsid w:val="00567A16"/>
    <w:rsid w:val="0057258D"/>
    <w:rsid w:val="00597560"/>
    <w:rsid w:val="005F2B30"/>
    <w:rsid w:val="00620B15"/>
    <w:rsid w:val="00663BA1"/>
    <w:rsid w:val="00697A06"/>
    <w:rsid w:val="006B7DC7"/>
    <w:rsid w:val="006D4038"/>
    <w:rsid w:val="007C0E6C"/>
    <w:rsid w:val="008F5D2B"/>
    <w:rsid w:val="009C3234"/>
    <w:rsid w:val="00A1337A"/>
    <w:rsid w:val="00A67E81"/>
    <w:rsid w:val="00A93B3D"/>
    <w:rsid w:val="00AC0683"/>
    <w:rsid w:val="00B04665"/>
    <w:rsid w:val="00B14FE4"/>
    <w:rsid w:val="00B46AA3"/>
    <w:rsid w:val="00B64F96"/>
    <w:rsid w:val="00B66D6D"/>
    <w:rsid w:val="00BD5449"/>
    <w:rsid w:val="00C00DE8"/>
    <w:rsid w:val="00C816FA"/>
    <w:rsid w:val="00C93C1C"/>
    <w:rsid w:val="00D45C79"/>
    <w:rsid w:val="00DA5D7E"/>
    <w:rsid w:val="00EE7D4E"/>
    <w:rsid w:val="00F1576E"/>
    <w:rsid w:val="00F277E1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</Template>
  <TotalTime>3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Sandra Fabiana Valla</cp:lastModifiedBy>
  <cp:revision>2</cp:revision>
  <dcterms:created xsi:type="dcterms:W3CDTF">2022-04-05T23:40:00Z</dcterms:created>
  <dcterms:modified xsi:type="dcterms:W3CDTF">2022-04-06T14:33:00Z</dcterms:modified>
</cp:coreProperties>
</file>